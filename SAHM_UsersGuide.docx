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3F37B2" w:rsidP="00B118B8">
      <w:pPr>
        <w:pStyle w:val="BOTPOfficial"/>
      </w:pPr>
      <w:r>
        <w:t>KEN SALAZAR</w:t>
      </w:r>
      <w:r w:rsidR="00DB5F1C">
        <w:t>, Secretary</w:t>
      </w:r>
    </w:p>
    <w:p w:rsidR="00F2798F" w:rsidRDefault="00F2798F" w:rsidP="00B118B8">
      <w:pPr>
        <w:pStyle w:val="BOTPOffice"/>
      </w:pPr>
      <w:r>
        <w:t>U.S.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0"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r>
      <w:proofErr w:type="spellStart"/>
      <w:r>
        <w:t>Author1</w:t>
      </w:r>
      <w:proofErr w:type="spellEnd"/>
      <w:r>
        <w:t xml:space="preserve">, </w:t>
      </w:r>
      <w:proofErr w:type="spellStart"/>
      <w:r>
        <w:t>F.N.</w:t>
      </w:r>
      <w:proofErr w:type="spellEnd"/>
      <w:r>
        <w:t xml:space="preserve">, </w:t>
      </w:r>
      <w:proofErr w:type="spellStart"/>
      <w:r>
        <w:t>Author2</w:t>
      </w:r>
      <w:proofErr w:type="spellEnd"/>
      <w:r>
        <w:t xml:space="preserve">,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7353E0" w:rsidRDefault="00CE6927">
      <w:pPr>
        <w:pStyle w:val="TOC1"/>
        <w:rPr>
          <w:noProof/>
        </w:rPr>
      </w:pPr>
      <w:r w:rsidRPr="00CE6927">
        <w:rPr>
          <w:rFonts w:cs="Arial"/>
          <w:b/>
          <w:bCs/>
          <w:kern w:val="32"/>
          <w:sz w:val="32"/>
          <w:szCs w:val="32"/>
        </w:rPr>
        <w:lastRenderedPageBreak/>
        <w:t>Contents</w:t>
      </w:r>
      <w:r w:rsidR="00A905FF" w:rsidRPr="00A905FF">
        <w:rPr>
          <w:rFonts w:ascii="Arial" w:hAnsi="Arial" w:cs="Arial"/>
          <w:b/>
          <w:bCs/>
          <w:kern w:val="32"/>
          <w:sz w:val="32"/>
          <w:szCs w:val="32"/>
        </w:rPr>
        <w:fldChar w:fldCharType="begin"/>
      </w:r>
      <w:r w:rsidRPr="00CE6927">
        <w:rPr>
          <w:rFonts w:cs="Arial"/>
          <w:b/>
          <w:bCs/>
          <w:kern w:val="32"/>
          <w:sz w:val="32"/>
          <w:szCs w:val="32"/>
        </w:rPr>
        <w:instrText xml:space="preserve"> TOC \o "3-5" \t "Heading 1,1,Heading 2,2" </w:instrText>
      </w:r>
      <w:r w:rsidR="00A905FF" w:rsidRPr="00A905FF">
        <w:rPr>
          <w:rFonts w:ascii="Arial" w:hAnsi="Arial" w:cs="Arial"/>
          <w:b/>
          <w:bCs/>
          <w:kern w:val="32"/>
          <w:sz w:val="32"/>
          <w:szCs w:val="32"/>
        </w:rPr>
        <w:fldChar w:fldCharType="separate"/>
      </w:r>
    </w:p>
    <w:p w:rsidR="007353E0" w:rsidRDefault="007353E0">
      <w:pPr>
        <w:pStyle w:val="TOC1"/>
        <w:rPr>
          <w:rFonts w:asciiTheme="minorHAnsi" w:eastAsiaTheme="minorEastAsia" w:hAnsiTheme="minorHAnsi" w:cstheme="minorBidi"/>
          <w:noProof/>
          <w:sz w:val="22"/>
          <w:szCs w:val="22"/>
        </w:rPr>
      </w:pPr>
      <w:r>
        <w:rPr>
          <w:noProof/>
        </w:rPr>
        <w:t>Introduction</w:t>
      </w:r>
      <w:r>
        <w:rPr>
          <w:noProof/>
        </w:rPr>
        <w:tab/>
      </w:r>
      <w:r w:rsidR="00A905FF">
        <w:rPr>
          <w:noProof/>
        </w:rPr>
        <w:fldChar w:fldCharType="begin"/>
      </w:r>
      <w:r>
        <w:rPr>
          <w:noProof/>
        </w:rPr>
        <w:instrText xml:space="preserve"> PAGEREF _Toc366069428 \h </w:instrText>
      </w:r>
      <w:r w:rsidR="00A905FF">
        <w:rPr>
          <w:noProof/>
        </w:rPr>
      </w:r>
      <w:r w:rsidR="00A905FF">
        <w:rPr>
          <w:noProof/>
        </w:rPr>
        <w:fldChar w:fldCharType="separate"/>
      </w:r>
      <w:r>
        <w:rPr>
          <w:noProof/>
        </w:rPr>
        <w:t>1</w:t>
      </w:r>
      <w:r w:rsidR="00A905F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Installation of SAHM and VisTrails</w:t>
      </w:r>
      <w:r>
        <w:rPr>
          <w:noProof/>
        </w:rPr>
        <w:tab/>
      </w:r>
      <w:r w:rsidR="00A905FF">
        <w:rPr>
          <w:noProof/>
        </w:rPr>
        <w:fldChar w:fldCharType="begin"/>
      </w:r>
      <w:r>
        <w:rPr>
          <w:noProof/>
        </w:rPr>
        <w:instrText xml:space="preserve"> PAGEREF _Toc366069429 \h </w:instrText>
      </w:r>
      <w:r w:rsidR="00A905FF">
        <w:rPr>
          <w:noProof/>
        </w:rPr>
      </w:r>
      <w:r w:rsidR="00A905FF">
        <w:rPr>
          <w:noProof/>
        </w:rPr>
        <w:fldChar w:fldCharType="separate"/>
      </w:r>
      <w:r>
        <w:rPr>
          <w:noProof/>
        </w:rPr>
        <w:t>3</w:t>
      </w:r>
      <w:r w:rsidR="00A905FF">
        <w:rPr>
          <w:noProof/>
        </w:rPr>
        <w:fldChar w:fldCharType="end"/>
      </w:r>
    </w:p>
    <w:p w:rsidR="007353E0" w:rsidRDefault="007353E0">
      <w:pPr>
        <w:pStyle w:val="TOC1"/>
        <w:rPr>
          <w:rFonts w:asciiTheme="minorHAnsi" w:eastAsiaTheme="minorEastAsia" w:hAnsiTheme="minorHAnsi" w:cstheme="minorBidi"/>
          <w:noProof/>
          <w:sz w:val="22"/>
          <w:szCs w:val="22"/>
        </w:rPr>
      </w:pPr>
      <w:r w:rsidRPr="004C2277">
        <w:rPr>
          <w:noProof/>
        </w:rPr>
        <w:t>Windows Installation</w:t>
      </w:r>
      <w:r>
        <w:rPr>
          <w:noProof/>
        </w:rPr>
        <w:tab/>
      </w:r>
      <w:r w:rsidR="00A905FF">
        <w:rPr>
          <w:noProof/>
        </w:rPr>
        <w:fldChar w:fldCharType="begin"/>
      </w:r>
      <w:r>
        <w:rPr>
          <w:noProof/>
        </w:rPr>
        <w:instrText xml:space="preserve"> PAGEREF _Toc366069430 \h </w:instrText>
      </w:r>
      <w:r w:rsidR="00A905FF">
        <w:rPr>
          <w:noProof/>
        </w:rPr>
      </w:r>
      <w:r w:rsidR="00A905FF">
        <w:rPr>
          <w:noProof/>
        </w:rPr>
        <w:fldChar w:fldCharType="separate"/>
      </w:r>
      <w:r>
        <w:rPr>
          <w:noProof/>
        </w:rPr>
        <w:t>3</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1 - Download and install the USGS provided VisTrails with SAHM binary installer.</w:t>
      </w:r>
      <w:r>
        <w:rPr>
          <w:noProof/>
        </w:rPr>
        <w:tab/>
      </w:r>
      <w:r w:rsidR="00A905FF">
        <w:rPr>
          <w:noProof/>
        </w:rPr>
        <w:fldChar w:fldCharType="begin"/>
      </w:r>
      <w:r>
        <w:rPr>
          <w:noProof/>
        </w:rPr>
        <w:instrText xml:space="preserve"> PAGEREF _Toc366069431 \h </w:instrText>
      </w:r>
      <w:r w:rsidR="00A905FF">
        <w:rPr>
          <w:noProof/>
        </w:rPr>
      </w:r>
      <w:r w:rsidR="00A905FF">
        <w:rPr>
          <w:noProof/>
        </w:rPr>
        <w:fldChar w:fldCharType="separate"/>
      </w:r>
      <w:r>
        <w:rPr>
          <w:noProof/>
        </w:rPr>
        <w:t>3</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2 - Download and install the statistical software R</w:t>
      </w:r>
      <w:r>
        <w:rPr>
          <w:noProof/>
        </w:rPr>
        <w:tab/>
      </w:r>
      <w:r w:rsidR="00A905FF">
        <w:rPr>
          <w:noProof/>
        </w:rPr>
        <w:fldChar w:fldCharType="begin"/>
      </w:r>
      <w:r>
        <w:rPr>
          <w:noProof/>
        </w:rPr>
        <w:instrText xml:space="preserve"> PAGEREF _Toc366069432 \h </w:instrText>
      </w:r>
      <w:r w:rsidR="00A905FF">
        <w:rPr>
          <w:noProof/>
        </w:rPr>
      </w:r>
      <w:r w:rsidR="00A905FF">
        <w:rPr>
          <w:noProof/>
        </w:rPr>
        <w:fldChar w:fldCharType="separate"/>
      </w:r>
      <w:r>
        <w:rPr>
          <w:noProof/>
        </w:rPr>
        <w:t>3</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3 - Download and configure the Maxent Java application</w:t>
      </w:r>
      <w:r>
        <w:rPr>
          <w:noProof/>
        </w:rPr>
        <w:tab/>
      </w:r>
      <w:r w:rsidR="00A905FF">
        <w:rPr>
          <w:noProof/>
        </w:rPr>
        <w:fldChar w:fldCharType="begin"/>
      </w:r>
      <w:r>
        <w:rPr>
          <w:noProof/>
        </w:rPr>
        <w:instrText xml:space="preserve"> PAGEREF _Toc366069433 \h </w:instrText>
      </w:r>
      <w:r w:rsidR="00A905FF">
        <w:rPr>
          <w:noProof/>
        </w:rPr>
      </w:r>
      <w:r w:rsidR="00A905FF">
        <w:rPr>
          <w:noProof/>
        </w:rPr>
        <w:fldChar w:fldCharType="separate"/>
      </w:r>
      <w:r>
        <w:rPr>
          <w:noProof/>
        </w:rPr>
        <w:t>5</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4 (Optional) - Configure SAHM</w:t>
      </w:r>
      <w:r>
        <w:rPr>
          <w:noProof/>
        </w:rPr>
        <w:tab/>
      </w:r>
      <w:r w:rsidR="00A905FF">
        <w:rPr>
          <w:noProof/>
        </w:rPr>
        <w:fldChar w:fldCharType="begin"/>
      </w:r>
      <w:r>
        <w:rPr>
          <w:noProof/>
        </w:rPr>
        <w:instrText xml:space="preserve"> PAGEREF _Toc366069434 \h </w:instrText>
      </w:r>
      <w:r w:rsidR="00A905FF">
        <w:rPr>
          <w:noProof/>
        </w:rPr>
      </w:r>
      <w:r w:rsidR="00A905FF">
        <w:rPr>
          <w:noProof/>
        </w:rPr>
        <w:fldChar w:fldCharType="separate"/>
      </w:r>
      <w:r>
        <w:rPr>
          <w:noProof/>
        </w:rPr>
        <w:t>6</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Mac/Linux Installation</w:t>
      </w:r>
      <w:r>
        <w:rPr>
          <w:noProof/>
        </w:rPr>
        <w:tab/>
      </w:r>
      <w:r w:rsidR="00A905FF">
        <w:rPr>
          <w:noProof/>
        </w:rPr>
        <w:fldChar w:fldCharType="begin"/>
      </w:r>
      <w:r>
        <w:rPr>
          <w:noProof/>
        </w:rPr>
        <w:instrText xml:space="preserve"> PAGEREF _Toc366069435 \h </w:instrText>
      </w:r>
      <w:r w:rsidR="00A905FF">
        <w:rPr>
          <w:noProof/>
        </w:rPr>
      </w:r>
      <w:r w:rsidR="00A905FF">
        <w:rPr>
          <w:noProof/>
        </w:rPr>
        <w:fldChar w:fldCharType="separate"/>
      </w:r>
      <w:r>
        <w:rPr>
          <w:noProof/>
        </w:rPr>
        <w:t>7</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the latest SAHM code, Github</w:t>
      </w:r>
      <w:r>
        <w:rPr>
          <w:noProof/>
        </w:rPr>
        <w:tab/>
      </w:r>
      <w:r w:rsidR="00A905FF">
        <w:rPr>
          <w:noProof/>
        </w:rPr>
        <w:fldChar w:fldCharType="begin"/>
      </w:r>
      <w:r>
        <w:rPr>
          <w:noProof/>
        </w:rPr>
        <w:instrText xml:space="preserve"> PAGEREF _Toc366069436 \h </w:instrText>
      </w:r>
      <w:r w:rsidR="00A905FF">
        <w:rPr>
          <w:noProof/>
        </w:rPr>
      </w:r>
      <w:r w:rsidR="00A905FF">
        <w:rPr>
          <w:noProof/>
        </w:rPr>
        <w:fldChar w:fldCharType="separate"/>
      </w:r>
      <w:r>
        <w:rPr>
          <w:noProof/>
        </w:rPr>
        <w:t>8</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Help and staying informed about updates</w:t>
      </w:r>
      <w:r>
        <w:rPr>
          <w:noProof/>
        </w:rPr>
        <w:tab/>
      </w:r>
      <w:r w:rsidR="00A905FF">
        <w:rPr>
          <w:noProof/>
        </w:rPr>
        <w:fldChar w:fldCharType="begin"/>
      </w:r>
      <w:r>
        <w:rPr>
          <w:noProof/>
        </w:rPr>
        <w:instrText xml:space="preserve"> PAGEREF _Toc366069437 \h </w:instrText>
      </w:r>
      <w:r w:rsidR="00A905FF">
        <w:rPr>
          <w:noProof/>
        </w:rPr>
      </w:r>
      <w:r w:rsidR="00A905FF">
        <w:rPr>
          <w:noProof/>
        </w:rPr>
        <w:fldChar w:fldCharType="separate"/>
      </w:r>
      <w:r>
        <w:rPr>
          <w:noProof/>
        </w:rPr>
        <w:t>9</w:t>
      </w:r>
      <w:r w:rsidR="00A905F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VisTrails Primer</w:t>
      </w:r>
      <w:r>
        <w:rPr>
          <w:noProof/>
        </w:rPr>
        <w:tab/>
      </w:r>
      <w:r w:rsidR="00A905FF">
        <w:rPr>
          <w:noProof/>
        </w:rPr>
        <w:fldChar w:fldCharType="begin"/>
      </w:r>
      <w:r>
        <w:rPr>
          <w:noProof/>
        </w:rPr>
        <w:instrText xml:space="preserve"> PAGEREF _Toc366069438 \h </w:instrText>
      </w:r>
      <w:r w:rsidR="00A905FF">
        <w:rPr>
          <w:noProof/>
        </w:rPr>
      </w:r>
      <w:r w:rsidR="00A905FF">
        <w:rPr>
          <w:noProof/>
        </w:rPr>
        <w:fldChar w:fldCharType="separate"/>
      </w:r>
      <w:r>
        <w:rPr>
          <w:noProof/>
        </w:rPr>
        <w:t>9</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Creating and Editing Workflows</w:t>
      </w:r>
      <w:r>
        <w:rPr>
          <w:noProof/>
        </w:rPr>
        <w:tab/>
      </w:r>
      <w:r w:rsidR="00A905FF">
        <w:rPr>
          <w:noProof/>
        </w:rPr>
        <w:fldChar w:fldCharType="begin"/>
      </w:r>
      <w:r>
        <w:rPr>
          <w:noProof/>
        </w:rPr>
        <w:instrText xml:space="preserve"> PAGEREF _Toc366069439 \h </w:instrText>
      </w:r>
      <w:r w:rsidR="00A905FF">
        <w:rPr>
          <w:noProof/>
        </w:rPr>
      </w:r>
      <w:r w:rsidR="00A905FF">
        <w:rPr>
          <w:noProof/>
        </w:rPr>
        <w:fldChar w:fldCharType="separate"/>
      </w:r>
      <w:r>
        <w:rPr>
          <w:noProof/>
        </w:rPr>
        <w:t>10</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Executing Workflows</w:t>
      </w:r>
      <w:r>
        <w:rPr>
          <w:noProof/>
        </w:rPr>
        <w:tab/>
      </w:r>
      <w:r w:rsidR="00A905FF">
        <w:rPr>
          <w:noProof/>
        </w:rPr>
        <w:fldChar w:fldCharType="begin"/>
      </w:r>
      <w:r>
        <w:rPr>
          <w:noProof/>
        </w:rPr>
        <w:instrText xml:space="preserve"> PAGEREF _Toc366069440 \h </w:instrText>
      </w:r>
      <w:r w:rsidR="00A905FF">
        <w:rPr>
          <w:noProof/>
        </w:rPr>
      </w:r>
      <w:r w:rsidR="00A905FF">
        <w:rPr>
          <w:noProof/>
        </w:rPr>
        <w:fldChar w:fldCharType="separate"/>
      </w:r>
      <w:r>
        <w:rPr>
          <w:noProof/>
        </w:rPr>
        <w:t>12</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 in the Spreadsheet</w:t>
      </w:r>
      <w:r>
        <w:rPr>
          <w:noProof/>
        </w:rPr>
        <w:tab/>
      </w:r>
      <w:r w:rsidR="00A905FF">
        <w:rPr>
          <w:noProof/>
        </w:rPr>
        <w:fldChar w:fldCharType="begin"/>
      </w:r>
      <w:r>
        <w:rPr>
          <w:noProof/>
        </w:rPr>
        <w:instrText xml:space="preserve"> PAGEREF _Toc366069441 \h </w:instrText>
      </w:r>
      <w:r w:rsidR="00A905FF">
        <w:rPr>
          <w:noProof/>
        </w:rPr>
      </w:r>
      <w:r w:rsidR="00A905FF">
        <w:rPr>
          <w:noProof/>
        </w:rPr>
        <w:fldChar w:fldCharType="separate"/>
      </w:r>
      <w:r>
        <w:rPr>
          <w:noProof/>
        </w:rPr>
        <w:t>12</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Workflow History Tree View</w:t>
      </w:r>
      <w:r>
        <w:rPr>
          <w:noProof/>
        </w:rPr>
        <w:tab/>
      </w:r>
      <w:r w:rsidR="00A905FF">
        <w:rPr>
          <w:noProof/>
        </w:rPr>
        <w:fldChar w:fldCharType="begin"/>
      </w:r>
      <w:r>
        <w:rPr>
          <w:noProof/>
        </w:rPr>
        <w:instrText xml:space="preserve"> PAGEREF _Toc366069442 \h </w:instrText>
      </w:r>
      <w:r w:rsidR="00A905FF">
        <w:rPr>
          <w:noProof/>
        </w:rPr>
      </w:r>
      <w:r w:rsidR="00A905FF">
        <w:rPr>
          <w:noProof/>
        </w:rPr>
        <w:fldChar w:fldCharType="separate"/>
      </w:r>
      <w:r>
        <w:rPr>
          <w:noProof/>
        </w:rPr>
        <w:t>14</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Parameter Exploration</w:t>
      </w:r>
      <w:r>
        <w:rPr>
          <w:noProof/>
        </w:rPr>
        <w:tab/>
      </w:r>
      <w:r w:rsidR="00A905FF">
        <w:rPr>
          <w:noProof/>
        </w:rPr>
        <w:fldChar w:fldCharType="begin"/>
      </w:r>
      <w:r>
        <w:rPr>
          <w:noProof/>
        </w:rPr>
        <w:instrText xml:space="preserve"> PAGEREF _Toc366069443 \h </w:instrText>
      </w:r>
      <w:r w:rsidR="00A905FF">
        <w:rPr>
          <w:noProof/>
        </w:rPr>
      </w:r>
      <w:r w:rsidR="00A905FF">
        <w:rPr>
          <w:noProof/>
        </w:rPr>
        <w:fldChar w:fldCharType="separate"/>
      </w:r>
      <w:r>
        <w:rPr>
          <w:noProof/>
        </w:rPr>
        <w:t>15</w:t>
      </w:r>
      <w:r w:rsidR="00A905F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Using the SAHM Package</w:t>
      </w:r>
      <w:r>
        <w:rPr>
          <w:noProof/>
        </w:rPr>
        <w:tab/>
      </w:r>
      <w:r w:rsidR="00A905FF">
        <w:rPr>
          <w:noProof/>
        </w:rPr>
        <w:fldChar w:fldCharType="begin"/>
      </w:r>
      <w:r>
        <w:rPr>
          <w:noProof/>
        </w:rPr>
        <w:instrText xml:space="preserve"> PAGEREF _Toc366069444 \h </w:instrText>
      </w:r>
      <w:r w:rsidR="00A905FF">
        <w:rPr>
          <w:noProof/>
        </w:rPr>
      </w:r>
      <w:r w:rsidR="00A905FF">
        <w:rPr>
          <w:noProof/>
        </w:rPr>
        <w:fldChar w:fldCharType="separate"/>
      </w:r>
      <w:r>
        <w:rPr>
          <w:noProof/>
        </w:rPr>
        <w:t>16</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Basic Operation.</w:t>
      </w:r>
      <w:r>
        <w:rPr>
          <w:noProof/>
        </w:rPr>
        <w:tab/>
      </w:r>
      <w:r w:rsidR="00A905FF">
        <w:rPr>
          <w:noProof/>
        </w:rPr>
        <w:fldChar w:fldCharType="begin"/>
      </w:r>
      <w:r>
        <w:rPr>
          <w:noProof/>
        </w:rPr>
        <w:instrText xml:space="preserve"> PAGEREF _Toc366069445 \h </w:instrText>
      </w:r>
      <w:r w:rsidR="00A905FF">
        <w:rPr>
          <w:noProof/>
        </w:rPr>
      </w:r>
      <w:r w:rsidR="00A905FF">
        <w:rPr>
          <w:noProof/>
        </w:rPr>
        <w:fldChar w:fldCharType="separate"/>
      </w:r>
      <w:r>
        <w:rPr>
          <w:noProof/>
        </w:rPr>
        <w:t>16</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The session folder.</w:t>
      </w:r>
      <w:r>
        <w:rPr>
          <w:noProof/>
        </w:rPr>
        <w:tab/>
      </w:r>
      <w:r w:rsidR="00A905FF">
        <w:rPr>
          <w:noProof/>
        </w:rPr>
        <w:fldChar w:fldCharType="begin"/>
      </w:r>
      <w:r>
        <w:rPr>
          <w:noProof/>
        </w:rPr>
        <w:instrText xml:space="preserve"> PAGEREF _Toc366069446 \h </w:instrText>
      </w:r>
      <w:r w:rsidR="00A905FF">
        <w:rPr>
          <w:noProof/>
        </w:rPr>
      </w:r>
      <w:r w:rsidR="00A905FF">
        <w:rPr>
          <w:noProof/>
        </w:rPr>
        <w:fldChar w:fldCharType="separate"/>
      </w:r>
      <w:r>
        <w:rPr>
          <w:noProof/>
        </w:rPr>
        <w:t>18</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Changing the processing mode</w:t>
      </w:r>
      <w:r>
        <w:rPr>
          <w:noProof/>
        </w:rPr>
        <w:tab/>
      </w:r>
      <w:r w:rsidR="00A905FF">
        <w:rPr>
          <w:noProof/>
        </w:rPr>
        <w:fldChar w:fldCharType="begin"/>
      </w:r>
      <w:r>
        <w:rPr>
          <w:noProof/>
        </w:rPr>
        <w:instrText xml:space="preserve"> PAGEREF _Toc366069447 \h </w:instrText>
      </w:r>
      <w:r w:rsidR="00A905FF">
        <w:rPr>
          <w:noProof/>
        </w:rPr>
      </w:r>
      <w:r w:rsidR="00A905FF">
        <w:rPr>
          <w:noProof/>
        </w:rPr>
        <w:fldChar w:fldCharType="separate"/>
      </w:r>
      <w:r>
        <w:rPr>
          <w:noProof/>
        </w:rPr>
        <w:t>19</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Typical SAHM workflow</w:t>
      </w:r>
      <w:r>
        <w:rPr>
          <w:noProof/>
        </w:rPr>
        <w:tab/>
      </w:r>
      <w:r w:rsidR="00A905FF">
        <w:rPr>
          <w:noProof/>
        </w:rPr>
        <w:fldChar w:fldCharType="begin"/>
      </w:r>
      <w:r>
        <w:rPr>
          <w:noProof/>
        </w:rPr>
        <w:instrText xml:space="preserve"> PAGEREF _Toc366069448 \h </w:instrText>
      </w:r>
      <w:r w:rsidR="00A905FF">
        <w:rPr>
          <w:noProof/>
        </w:rPr>
      </w:r>
      <w:r w:rsidR="00A905FF">
        <w:rPr>
          <w:noProof/>
        </w:rPr>
        <w:fldChar w:fldCharType="separate"/>
      </w:r>
      <w:r>
        <w:rPr>
          <w:noProof/>
        </w:rPr>
        <w:t>19</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Inputs</w:t>
      </w:r>
      <w:r>
        <w:rPr>
          <w:noProof/>
        </w:rPr>
        <w:tab/>
      </w:r>
      <w:r w:rsidR="00A905FF">
        <w:rPr>
          <w:noProof/>
        </w:rPr>
        <w:fldChar w:fldCharType="begin"/>
      </w:r>
      <w:r>
        <w:rPr>
          <w:noProof/>
        </w:rPr>
        <w:instrText xml:space="preserve"> PAGEREF _Toc366069449 \h </w:instrText>
      </w:r>
      <w:r w:rsidR="00A905FF">
        <w:rPr>
          <w:noProof/>
        </w:rPr>
      </w:r>
      <w:r w:rsidR="00A905FF">
        <w:rPr>
          <w:noProof/>
        </w:rPr>
        <w:fldChar w:fldCharType="separate"/>
      </w:r>
      <w:r>
        <w:rPr>
          <w:noProof/>
        </w:rPr>
        <w:t>20</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w:t>
      </w:r>
      <w:r>
        <w:rPr>
          <w:noProof/>
        </w:rPr>
        <w:tab/>
      </w:r>
      <w:r w:rsidR="00A905FF">
        <w:rPr>
          <w:noProof/>
        </w:rPr>
        <w:fldChar w:fldCharType="begin"/>
      </w:r>
      <w:r>
        <w:rPr>
          <w:noProof/>
        </w:rPr>
        <w:instrText xml:space="preserve"> PAGEREF _Toc366069450 \h </w:instrText>
      </w:r>
      <w:r w:rsidR="00A905FF">
        <w:rPr>
          <w:noProof/>
        </w:rPr>
      </w:r>
      <w:r w:rsidR="00A905FF">
        <w:rPr>
          <w:noProof/>
        </w:rPr>
        <w:fldChar w:fldCharType="separate"/>
      </w:r>
      <w:r>
        <w:rPr>
          <w:noProof/>
        </w:rPr>
        <w:t>21</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Template Layer</w:t>
      </w:r>
      <w:r>
        <w:rPr>
          <w:noProof/>
        </w:rPr>
        <w:tab/>
      </w:r>
      <w:r w:rsidR="00A905FF">
        <w:rPr>
          <w:noProof/>
        </w:rPr>
        <w:fldChar w:fldCharType="begin"/>
      </w:r>
      <w:r>
        <w:rPr>
          <w:noProof/>
        </w:rPr>
        <w:instrText xml:space="preserve"> PAGEREF _Toc366069451 \h </w:instrText>
      </w:r>
      <w:r w:rsidR="00A905FF">
        <w:rPr>
          <w:noProof/>
        </w:rPr>
      </w:r>
      <w:r w:rsidR="00A905FF">
        <w:rPr>
          <w:noProof/>
        </w:rPr>
        <w:fldChar w:fldCharType="separate"/>
      </w:r>
      <w:r>
        <w:rPr>
          <w:noProof/>
        </w:rPr>
        <w:t>22</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Covariates</w:t>
      </w:r>
      <w:r>
        <w:rPr>
          <w:noProof/>
        </w:rPr>
        <w:tab/>
      </w:r>
      <w:r w:rsidR="00A905FF">
        <w:rPr>
          <w:noProof/>
        </w:rPr>
        <w:fldChar w:fldCharType="begin"/>
      </w:r>
      <w:r>
        <w:rPr>
          <w:noProof/>
        </w:rPr>
        <w:instrText xml:space="preserve"> PAGEREF _Toc366069452 \h </w:instrText>
      </w:r>
      <w:r w:rsidR="00A905FF">
        <w:rPr>
          <w:noProof/>
        </w:rPr>
      </w:r>
      <w:r w:rsidR="00A905FF">
        <w:rPr>
          <w:noProof/>
        </w:rPr>
        <w:fldChar w:fldCharType="separate"/>
      </w:r>
      <w:r>
        <w:rPr>
          <w:noProof/>
        </w:rPr>
        <w:t>22</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w:t>
      </w:r>
      <w:r>
        <w:rPr>
          <w:noProof/>
        </w:rPr>
        <w:tab/>
      </w:r>
      <w:r w:rsidR="00A905FF">
        <w:rPr>
          <w:noProof/>
        </w:rPr>
        <w:fldChar w:fldCharType="begin"/>
      </w:r>
      <w:r>
        <w:rPr>
          <w:noProof/>
        </w:rPr>
        <w:instrText xml:space="preserve"> PAGEREF _Toc366069453 \h </w:instrText>
      </w:r>
      <w:r w:rsidR="00A905FF">
        <w:rPr>
          <w:noProof/>
        </w:rPr>
      </w:r>
      <w:r w:rsidR="00A905FF">
        <w:rPr>
          <w:noProof/>
        </w:rPr>
        <w:fldChar w:fldCharType="separate"/>
      </w:r>
      <w:r>
        <w:rPr>
          <w:noProof/>
        </w:rPr>
        <w:t>23</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PredictorListFile</w:t>
      </w:r>
      <w:r>
        <w:rPr>
          <w:noProof/>
        </w:rPr>
        <w:tab/>
      </w:r>
      <w:r w:rsidR="00A905FF">
        <w:rPr>
          <w:noProof/>
        </w:rPr>
        <w:fldChar w:fldCharType="begin"/>
      </w:r>
      <w:r>
        <w:rPr>
          <w:noProof/>
        </w:rPr>
        <w:instrText xml:space="preserve"> PAGEREF _Toc366069454 \h </w:instrText>
      </w:r>
      <w:r w:rsidR="00A905FF">
        <w:rPr>
          <w:noProof/>
        </w:rPr>
      </w:r>
      <w:r w:rsidR="00A905FF">
        <w:rPr>
          <w:noProof/>
        </w:rPr>
        <w:fldChar w:fldCharType="separate"/>
      </w:r>
      <w:r>
        <w:rPr>
          <w:noProof/>
        </w:rPr>
        <w:t>23</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Individual Predictors selector modules.</w:t>
      </w:r>
      <w:r>
        <w:rPr>
          <w:noProof/>
        </w:rPr>
        <w:tab/>
      </w:r>
      <w:r w:rsidR="00A905FF">
        <w:rPr>
          <w:noProof/>
        </w:rPr>
        <w:fldChar w:fldCharType="begin"/>
      </w:r>
      <w:r>
        <w:rPr>
          <w:noProof/>
        </w:rPr>
        <w:instrText xml:space="preserve"> PAGEREF _Toc366069455 \h </w:instrText>
      </w:r>
      <w:r w:rsidR="00A905FF">
        <w:rPr>
          <w:noProof/>
        </w:rPr>
      </w:r>
      <w:r w:rsidR="00A905FF">
        <w:rPr>
          <w:noProof/>
        </w:rPr>
        <w:fldChar w:fldCharType="separate"/>
      </w:r>
      <w:r>
        <w:rPr>
          <w:noProof/>
        </w:rPr>
        <w:t>24</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Pre-processing</w:t>
      </w:r>
      <w:r>
        <w:rPr>
          <w:noProof/>
        </w:rPr>
        <w:tab/>
      </w:r>
      <w:r w:rsidR="00A905FF">
        <w:rPr>
          <w:noProof/>
        </w:rPr>
        <w:fldChar w:fldCharType="begin"/>
      </w:r>
      <w:r>
        <w:rPr>
          <w:noProof/>
        </w:rPr>
        <w:instrText xml:space="preserve"> PAGEREF _Toc366069456 \h </w:instrText>
      </w:r>
      <w:r w:rsidR="00A905FF">
        <w:rPr>
          <w:noProof/>
        </w:rPr>
      </w:r>
      <w:r w:rsidR="00A905FF">
        <w:rPr>
          <w:noProof/>
        </w:rPr>
        <w:fldChar w:fldCharType="separate"/>
      </w:r>
      <w:r>
        <w:rPr>
          <w:noProof/>
        </w:rPr>
        <w:t>26</w:t>
      </w:r>
      <w:r w:rsidR="00A905FF">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Field Data Query</w:t>
      </w:r>
      <w:r>
        <w:rPr>
          <w:noProof/>
        </w:rPr>
        <w:tab/>
      </w:r>
      <w:r w:rsidR="00A905FF">
        <w:rPr>
          <w:noProof/>
        </w:rPr>
        <w:fldChar w:fldCharType="begin"/>
      </w:r>
      <w:r>
        <w:rPr>
          <w:noProof/>
        </w:rPr>
        <w:instrText xml:space="preserve"> PAGEREF _Toc366069457 \h </w:instrText>
      </w:r>
      <w:r w:rsidR="00A905FF">
        <w:rPr>
          <w:noProof/>
        </w:rPr>
      </w:r>
      <w:r w:rsidR="00A905FF">
        <w:rPr>
          <w:noProof/>
        </w:rPr>
        <w:fldChar w:fldCharType="separate"/>
      </w:r>
      <w:r>
        <w:rPr>
          <w:noProof/>
        </w:rPr>
        <w:t>27</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 Aggregate and Weight</w:t>
      </w:r>
      <w:r>
        <w:rPr>
          <w:noProof/>
        </w:rPr>
        <w:tab/>
      </w:r>
      <w:r w:rsidR="00A905FF">
        <w:rPr>
          <w:noProof/>
        </w:rPr>
        <w:fldChar w:fldCharType="begin"/>
      </w:r>
      <w:r>
        <w:rPr>
          <w:noProof/>
        </w:rPr>
        <w:instrText xml:space="preserve"> PAGEREF _Toc366069458 \h </w:instrText>
      </w:r>
      <w:r w:rsidR="00A905FF">
        <w:rPr>
          <w:noProof/>
        </w:rPr>
      </w:r>
      <w:r w:rsidR="00A905FF">
        <w:rPr>
          <w:noProof/>
        </w:rPr>
        <w:fldChar w:fldCharType="separate"/>
      </w:r>
      <w:r>
        <w:rPr>
          <w:noProof/>
        </w:rPr>
        <w:t>28</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BackgroundSurfaceGenerator</w:t>
      </w:r>
      <w:r>
        <w:rPr>
          <w:noProof/>
        </w:rPr>
        <w:tab/>
      </w:r>
      <w:r w:rsidR="00A905FF">
        <w:rPr>
          <w:noProof/>
        </w:rPr>
        <w:fldChar w:fldCharType="begin"/>
      </w:r>
      <w:r>
        <w:rPr>
          <w:noProof/>
        </w:rPr>
        <w:instrText xml:space="preserve"> PAGEREF _Toc366069459 \h </w:instrText>
      </w:r>
      <w:r w:rsidR="00A905FF">
        <w:rPr>
          <w:noProof/>
        </w:rPr>
      </w:r>
      <w:r w:rsidR="00A905FF">
        <w:rPr>
          <w:noProof/>
        </w:rPr>
        <w:fldChar w:fldCharType="separate"/>
      </w:r>
      <w:r>
        <w:rPr>
          <w:noProof/>
        </w:rPr>
        <w:t>29</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Project, Aggregate, Resample, Clip (PARC)</w:t>
      </w:r>
      <w:r>
        <w:rPr>
          <w:noProof/>
        </w:rPr>
        <w:tab/>
      </w:r>
      <w:r w:rsidR="00A905FF">
        <w:rPr>
          <w:noProof/>
        </w:rPr>
        <w:fldChar w:fldCharType="begin"/>
      </w:r>
      <w:r>
        <w:rPr>
          <w:noProof/>
        </w:rPr>
        <w:instrText xml:space="preserve"> PAGEREF _Toc366069460 \h </w:instrText>
      </w:r>
      <w:r w:rsidR="00A905FF">
        <w:rPr>
          <w:noProof/>
        </w:rPr>
      </w:r>
      <w:r w:rsidR="00A905FF">
        <w:rPr>
          <w:noProof/>
        </w:rPr>
        <w:fldChar w:fldCharType="separate"/>
      </w:r>
      <w:r>
        <w:rPr>
          <w:noProof/>
        </w:rPr>
        <w:t>30</w:t>
      </w:r>
      <w:r w:rsidR="00A905FF">
        <w:rPr>
          <w:noProof/>
        </w:rPr>
        <w:fldChar w:fldCharType="end"/>
      </w:r>
    </w:p>
    <w:p w:rsidR="007353E0" w:rsidRDefault="007353E0">
      <w:pPr>
        <w:pStyle w:val="TOC4"/>
        <w:rPr>
          <w:rFonts w:asciiTheme="minorHAnsi" w:eastAsiaTheme="minorEastAsia" w:hAnsiTheme="minorHAnsi" w:cstheme="minorBidi"/>
          <w:noProof/>
          <w:sz w:val="22"/>
          <w:szCs w:val="22"/>
        </w:rPr>
      </w:pPr>
      <w:r>
        <w:rPr>
          <w:noProof/>
        </w:rPr>
        <w:t>How PARC works:</w:t>
      </w:r>
      <w:r>
        <w:rPr>
          <w:noProof/>
        </w:rPr>
        <w:tab/>
      </w:r>
      <w:r w:rsidR="00A905FF">
        <w:rPr>
          <w:noProof/>
        </w:rPr>
        <w:fldChar w:fldCharType="begin"/>
      </w:r>
      <w:r>
        <w:rPr>
          <w:noProof/>
        </w:rPr>
        <w:instrText xml:space="preserve"> PAGEREF _Toc366069461 \h </w:instrText>
      </w:r>
      <w:r w:rsidR="00A905FF">
        <w:rPr>
          <w:noProof/>
        </w:rPr>
      </w:r>
      <w:r w:rsidR="00A905FF">
        <w:rPr>
          <w:noProof/>
        </w:rPr>
        <w:fldChar w:fldCharType="separate"/>
      </w:r>
      <w:r>
        <w:rPr>
          <w:noProof/>
        </w:rPr>
        <w:t>32</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Raster Format Converter</w:t>
      </w:r>
      <w:r>
        <w:rPr>
          <w:noProof/>
        </w:rPr>
        <w:tab/>
      </w:r>
      <w:r w:rsidR="00A905FF">
        <w:rPr>
          <w:noProof/>
        </w:rPr>
        <w:fldChar w:fldCharType="begin"/>
      </w:r>
      <w:r>
        <w:rPr>
          <w:noProof/>
        </w:rPr>
        <w:instrText xml:space="preserve"> PAGEREF _Toc366069462 \h </w:instrText>
      </w:r>
      <w:r w:rsidR="00A905FF">
        <w:rPr>
          <w:noProof/>
        </w:rPr>
      </w:r>
      <w:r w:rsidR="00A905FF">
        <w:rPr>
          <w:noProof/>
        </w:rPr>
        <w:fldChar w:fldCharType="separate"/>
      </w:r>
      <w:r>
        <w:rPr>
          <w:noProof/>
        </w:rPr>
        <w:t>33</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Pre-modeling Data Manipulation</w:t>
      </w:r>
      <w:r>
        <w:rPr>
          <w:noProof/>
        </w:rPr>
        <w:tab/>
      </w:r>
      <w:r w:rsidR="00A905FF">
        <w:rPr>
          <w:noProof/>
        </w:rPr>
        <w:fldChar w:fldCharType="begin"/>
      </w:r>
      <w:r>
        <w:rPr>
          <w:noProof/>
        </w:rPr>
        <w:instrText xml:space="preserve"> PAGEREF _Toc366069463 \h </w:instrText>
      </w:r>
      <w:r w:rsidR="00A905FF">
        <w:rPr>
          <w:noProof/>
        </w:rPr>
      </w:r>
      <w:r w:rsidR="00A905FF">
        <w:rPr>
          <w:noProof/>
        </w:rPr>
        <w:fldChar w:fldCharType="separate"/>
      </w:r>
      <w:r>
        <w:rPr>
          <w:noProof/>
        </w:rPr>
        <w:t>34</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Merged Dataset Builder.</w:t>
      </w:r>
      <w:r>
        <w:rPr>
          <w:noProof/>
        </w:rPr>
        <w:tab/>
      </w:r>
      <w:r w:rsidR="00A905FF">
        <w:rPr>
          <w:noProof/>
        </w:rPr>
        <w:fldChar w:fldCharType="begin"/>
      </w:r>
      <w:r>
        <w:rPr>
          <w:noProof/>
        </w:rPr>
        <w:instrText xml:space="preserve"> PAGEREF _Toc366069464 \h </w:instrText>
      </w:r>
      <w:r w:rsidR="00A905FF">
        <w:rPr>
          <w:noProof/>
        </w:rPr>
      </w:r>
      <w:r w:rsidR="00A905FF">
        <w:rPr>
          <w:noProof/>
        </w:rPr>
        <w:fldChar w:fldCharType="separate"/>
      </w:r>
      <w:r>
        <w:rPr>
          <w:noProof/>
        </w:rPr>
        <w:t>35</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ModelSelectionSplit and ModelEvaluationSplit.</w:t>
      </w:r>
      <w:r>
        <w:rPr>
          <w:noProof/>
        </w:rPr>
        <w:tab/>
      </w:r>
      <w:r w:rsidR="00A905FF">
        <w:rPr>
          <w:noProof/>
        </w:rPr>
        <w:fldChar w:fldCharType="begin"/>
      </w:r>
      <w:r>
        <w:rPr>
          <w:noProof/>
        </w:rPr>
        <w:instrText xml:space="preserve"> PAGEREF _Toc366069465 \h </w:instrText>
      </w:r>
      <w:r w:rsidR="00A905FF">
        <w:rPr>
          <w:noProof/>
        </w:rPr>
      </w:r>
      <w:r w:rsidR="00A905FF">
        <w:rPr>
          <w:noProof/>
        </w:rPr>
        <w:fldChar w:fldCharType="separate"/>
      </w:r>
      <w:r>
        <w:rPr>
          <w:noProof/>
        </w:rPr>
        <w:t>36</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ModelSelectionCrossValidation</w:t>
      </w:r>
      <w:r>
        <w:rPr>
          <w:noProof/>
        </w:rPr>
        <w:tab/>
      </w:r>
      <w:r w:rsidR="00A905FF">
        <w:rPr>
          <w:noProof/>
        </w:rPr>
        <w:fldChar w:fldCharType="begin"/>
      </w:r>
      <w:r>
        <w:rPr>
          <w:noProof/>
        </w:rPr>
        <w:instrText xml:space="preserve"> PAGEREF _Toc366069466 \h </w:instrText>
      </w:r>
      <w:r w:rsidR="00A905FF">
        <w:rPr>
          <w:noProof/>
        </w:rPr>
      </w:r>
      <w:r w:rsidR="00A905FF">
        <w:rPr>
          <w:noProof/>
        </w:rPr>
        <w:fldChar w:fldCharType="separate"/>
      </w:r>
      <w:r>
        <w:rPr>
          <w:noProof/>
        </w:rPr>
        <w:t>37</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CovariateCorrelationAndSelection</w:t>
      </w:r>
      <w:r>
        <w:rPr>
          <w:noProof/>
        </w:rPr>
        <w:tab/>
      </w:r>
      <w:r w:rsidR="00A905FF">
        <w:rPr>
          <w:noProof/>
        </w:rPr>
        <w:fldChar w:fldCharType="begin"/>
      </w:r>
      <w:r>
        <w:rPr>
          <w:noProof/>
        </w:rPr>
        <w:instrText xml:space="preserve"> PAGEREF _Toc366069467 \h </w:instrText>
      </w:r>
      <w:r w:rsidR="00A905FF">
        <w:rPr>
          <w:noProof/>
        </w:rPr>
      </w:r>
      <w:r w:rsidR="00A905FF">
        <w:rPr>
          <w:noProof/>
        </w:rPr>
        <w:fldChar w:fldCharType="separate"/>
      </w:r>
      <w:r>
        <w:rPr>
          <w:noProof/>
        </w:rPr>
        <w:t>39</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i/>
          <w:noProof/>
        </w:rPr>
        <w:t>Modeling</w:t>
      </w:r>
      <w:r>
        <w:rPr>
          <w:noProof/>
        </w:rPr>
        <w:tab/>
      </w:r>
      <w:r w:rsidR="00A905FF">
        <w:rPr>
          <w:noProof/>
        </w:rPr>
        <w:fldChar w:fldCharType="begin"/>
      </w:r>
      <w:r>
        <w:rPr>
          <w:noProof/>
        </w:rPr>
        <w:instrText xml:space="preserve"> PAGEREF _Toc366069468 \h </w:instrText>
      </w:r>
      <w:r w:rsidR="00A905FF">
        <w:rPr>
          <w:noProof/>
        </w:rPr>
      </w:r>
      <w:r w:rsidR="00A905FF">
        <w:rPr>
          <w:noProof/>
        </w:rPr>
        <w:fldChar w:fldCharType="separate"/>
      </w:r>
      <w:r>
        <w:rPr>
          <w:noProof/>
        </w:rPr>
        <w:t>44</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Generalized Linear Model (GLM)</w:t>
      </w:r>
      <w:r>
        <w:rPr>
          <w:noProof/>
        </w:rPr>
        <w:tab/>
      </w:r>
      <w:r w:rsidR="00A905FF">
        <w:rPr>
          <w:noProof/>
        </w:rPr>
        <w:fldChar w:fldCharType="begin"/>
      </w:r>
      <w:r>
        <w:rPr>
          <w:noProof/>
        </w:rPr>
        <w:instrText xml:space="preserve"> PAGEREF _Toc366069469 \h </w:instrText>
      </w:r>
      <w:r w:rsidR="00A905FF">
        <w:rPr>
          <w:noProof/>
        </w:rPr>
      </w:r>
      <w:r w:rsidR="00A905FF">
        <w:rPr>
          <w:noProof/>
        </w:rPr>
        <w:fldChar w:fldCharType="separate"/>
      </w:r>
      <w:r>
        <w:rPr>
          <w:noProof/>
        </w:rPr>
        <w:t>44</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Multivariate Adaptive Regression Splines (MARS)</w:t>
      </w:r>
      <w:r>
        <w:rPr>
          <w:noProof/>
        </w:rPr>
        <w:tab/>
      </w:r>
      <w:r w:rsidR="00A905FF">
        <w:rPr>
          <w:noProof/>
        </w:rPr>
        <w:fldChar w:fldCharType="begin"/>
      </w:r>
      <w:r>
        <w:rPr>
          <w:noProof/>
        </w:rPr>
        <w:instrText xml:space="preserve"> PAGEREF _Toc366069470 \h </w:instrText>
      </w:r>
      <w:r w:rsidR="00A905FF">
        <w:rPr>
          <w:noProof/>
        </w:rPr>
      </w:r>
      <w:r w:rsidR="00A905FF">
        <w:rPr>
          <w:noProof/>
        </w:rPr>
        <w:fldChar w:fldCharType="separate"/>
      </w:r>
      <w:r>
        <w:rPr>
          <w:noProof/>
        </w:rPr>
        <w:t>45</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RandomForest</w:t>
      </w:r>
      <w:r>
        <w:rPr>
          <w:noProof/>
        </w:rPr>
        <w:tab/>
      </w:r>
      <w:r w:rsidR="00A905FF">
        <w:rPr>
          <w:noProof/>
        </w:rPr>
        <w:fldChar w:fldCharType="begin"/>
      </w:r>
      <w:r>
        <w:rPr>
          <w:noProof/>
        </w:rPr>
        <w:instrText xml:space="preserve"> PAGEREF _Toc366069471 \h </w:instrText>
      </w:r>
      <w:r w:rsidR="00A905FF">
        <w:rPr>
          <w:noProof/>
        </w:rPr>
      </w:r>
      <w:r w:rsidR="00A905FF">
        <w:rPr>
          <w:noProof/>
        </w:rPr>
        <w:fldChar w:fldCharType="separate"/>
      </w:r>
      <w:r>
        <w:rPr>
          <w:noProof/>
        </w:rPr>
        <w:t>45</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BoostedRegressionTree (BRT)</w:t>
      </w:r>
      <w:r>
        <w:rPr>
          <w:noProof/>
        </w:rPr>
        <w:tab/>
      </w:r>
      <w:r w:rsidR="00A905FF">
        <w:rPr>
          <w:noProof/>
        </w:rPr>
        <w:fldChar w:fldCharType="begin"/>
      </w:r>
      <w:r>
        <w:rPr>
          <w:noProof/>
        </w:rPr>
        <w:instrText xml:space="preserve"> PAGEREF _Toc366069472 \h </w:instrText>
      </w:r>
      <w:r w:rsidR="00A905FF">
        <w:rPr>
          <w:noProof/>
        </w:rPr>
      </w:r>
      <w:r w:rsidR="00A905FF">
        <w:rPr>
          <w:noProof/>
        </w:rPr>
        <w:fldChar w:fldCharType="separate"/>
      </w:r>
      <w:r>
        <w:rPr>
          <w:noProof/>
        </w:rPr>
        <w:t>46</w:t>
      </w:r>
      <w:r w:rsidR="00A905FF">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Output Produced by All models</w:t>
      </w:r>
      <w:r>
        <w:rPr>
          <w:noProof/>
        </w:rPr>
        <w:tab/>
      </w:r>
      <w:r w:rsidR="00A905FF">
        <w:rPr>
          <w:noProof/>
        </w:rPr>
        <w:fldChar w:fldCharType="begin"/>
      </w:r>
      <w:r>
        <w:rPr>
          <w:noProof/>
        </w:rPr>
        <w:instrText xml:space="preserve"> PAGEREF _Toc366069473 \h </w:instrText>
      </w:r>
      <w:r w:rsidR="00A905FF">
        <w:rPr>
          <w:noProof/>
        </w:rPr>
      </w:r>
      <w:r w:rsidR="00A905FF">
        <w:rPr>
          <w:noProof/>
        </w:rPr>
        <w:fldChar w:fldCharType="separate"/>
      </w:r>
      <w:r>
        <w:rPr>
          <w:noProof/>
        </w:rPr>
        <w:t>46</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Maxent</w:t>
      </w:r>
      <w:r>
        <w:rPr>
          <w:noProof/>
        </w:rPr>
        <w:tab/>
      </w:r>
      <w:r w:rsidR="00A905FF">
        <w:rPr>
          <w:noProof/>
        </w:rPr>
        <w:fldChar w:fldCharType="begin"/>
      </w:r>
      <w:r>
        <w:rPr>
          <w:noProof/>
        </w:rPr>
        <w:instrText xml:space="preserve"> PAGEREF _Toc366069474 \h </w:instrText>
      </w:r>
      <w:r w:rsidR="00A905FF">
        <w:rPr>
          <w:noProof/>
        </w:rPr>
      </w:r>
      <w:r w:rsidR="00A905FF">
        <w:rPr>
          <w:noProof/>
        </w:rPr>
        <w:fldChar w:fldCharType="separate"/>
      </w:r>
      <w:r>
        <w:rPr>
          <w:noProof/>
        </w:rPr>
        <w:t>59</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Select and Test the Final Model</w:t>
      </w:r>
      <w:r>
        <w:rPr>
          <w:noProof/>
        </w:rPr>
        <w:tab/>
      </w:r>
      <w:r w:rsidR="00A905FF">
        <w:rPr>
          <w:noProof/>
        </w:rPr>
        <w:fldChar w:fldCharType="begin"/>
      </w:r>
      <w:r>
        <w:rPr>
          <w:noProof/>
        </w:rPr>
        <w:instrText xml:space="preserve"> PAGEREF _Toc366069475 \h </w:instrText>
      </w:r>
      <w:r w:rsidR="00A905FF">
        <w:rPr>
          <w:noProof/>
        </w:rPr>
      </w:r>
      <w:r w:rsidR="00A905FF">
        <w:rPr>
          <w:noProof/>
        </w:rPr>
        <w:fldChar w:fldCharType="separate"/>
      </w:r>
      <w:r>
        <w:rPr>
          <w:noProof/>
        </w:rPr>
        <w:t>59</w:t>
      </w:r>
      <w:r w:rsidR="00A905F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w:t>
      </w:r>
      <w:r>
        <w:rPr>
          <w:noProof/>
        </w:rPr>
        <w:tab/>
      </w:r>
      <w:r w:rsidR="00A905FF">
        <w:rPr>
          <w:noProof/>
        </w:rPr>
        <w:fldChar w:fldCharType="begin"/>
      </w:r>
      <w:r>
        <w:rPr>
          <w:noProof/>
        </w:rPr>
        <w:instrText xml:space="preserve"> PAGEREF _Toc366069476 \h </w:instrText>
      </w:r>
      <w:r w:rsidR="00A905FF">
        <w:rPr>
          <w:noProof/>
        </w:rPr>
      </w:r>
      <w:r w:rsidR="00A905FF">
        <w:rPr>
          <w:noProof/>
        </w:rPr>
        <w:fldChar w:fldCharType="separate"/>
      </w:r>
      <w:r>
        <w:rPr>
          <w:noProof/>
        </w:rPr>
        <w:t>61</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Spreadsheet</w:t>
      </w:r>
      <w:r>
        <w:rPr>
          <w:noProof/>
        </w:rPr>
        <w:tab/>
      </w:r>
      <w:r w:rsidR="00A905FF">
        <w:rPr>
          <w:noProof/>
        </w:rPr>
        <w:fldChar w:fldCharType="begin"/>
      </w:r>
      <w:r>
        <w:rPr>
          <w:noProof/>
        </w:rPr>
        <w:instrText xml:space="preserve"> PAGEREF _Toc366069477 \h </w:instrText>
      </w:r>
      <w:r w:rsidR="00A905FF">
        <w:rPr>
          <w:noProof/>
        </w:rPr>
      </w:r>
      <w:r w:rsidR="00A905FF">
        <w:rPr>
          <w:noProof/>
        </w:rPr>
        <w:fldChar w:fldCharType="separate"/>
      </w:r>
      <w:r>
        <w:rPr>
          <w:noProof/>
        </w:rPr>
        <w:t>61</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Model Output Viewer Cell</w:t>
      </w:r>
      <w:r>
        <w:rPr>
          <w:noProof/>
        </w:rPr>
        <w:tab/>
      </w:r>
      <w:r w:rsidR="00A905FF">
        <w:rPr>
          <w:noProof/>
        </w:rPr>
        <w:fldChar w:fldCharType="begin"/>
      </w:r>
      <w:r>
        <w:rPr>
          <w:noProof/>
        </w:rPr>
        <w:instrText xml:space="preserve"> PAGEREF _Toc366069478 \h </w:instrText>
      </w:r>
      <w:r w:rsidR="00A905FF">
        <w:rPr>
          <w:noProof/>
        </w:rPr>
      </w:r>
      <w:r w:rsidR="00A905FF">
        <w:rPr>
          <w:noProof/>
        </w:rPr>
        <w:fldChar w:fldCharType="separate"/>
      </w:r>
      <w:r>
        <w:rPr>
          <w:noProof/>
        </w:rPr>
        <w:t>62</w:t>
      </w:r>
      <w:r w:rsidR="00A905F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Spatial Output Viewer Cell</w:t>
      </w:r>
      <w:r>
        <w:rPr>
          <w:noProof/>
        </w:rPr>
        <w:tab/>
      </w:r>
      <w:r w:rsidR="00A905FF">
        <w:rPr>
          <w:noProof/>
        </w:rPr>
        <w:fldChar w:fldCharType="begin"/>
      </w:r>
      <w:r>
        <w:rPr>
          <w:noProof/>
        </w:rPr>
        <w:instrText xml:space="preserve"> PAGEREF _Toc366069479 \h </w:instrText>
      </w:r>
      <w:r w:rsidR="00A905FF">
        <w:rPr>
          <w:noProof/>
        </w:rPr>
      </w:r>
      <w:r w:rsidR="00A905FF">
        <w:rPr>
          <w:noProof/>
        </w:rPr>
        <w:fldChar w:fldCharType="separate"/>
      </w:r>
      <w:r>
        <w:rPr>
          <w:noProof/>
        </w:rPr>
        <w:t>62</w:t>
      </w:r>
      <w:r w:rsidR="00A905F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Glossary</w:t>
      </w:r>
      <w:r>
        <w:rPr>
          <w:noProof/>
        </w:rPr>
        <w:tab/>
      </w:r>
      <w:r w:rsidR="00A905FF">
        <w:rPr>
          <w:noProof/>
        </w:rPr>
        <w:fldChar w:fldCharType="begin"/>
      </w:r>
      <w:r>
        <w:rPr>
          <w:noProof/>
        </w:rPr>
        <w:instrText xml:space="preserve"> PAGEREF _Toc366069480 \h </w:instrText>
      </w:r>
      <w:r w:rsidR="00A905FF">
        <w:rPr>
          <w:noProof/>
        </w:rPr>
      </w:r>
      <w:r w:rsidR="00A905FF">
        <w:rPr>
          <w:noProof/>
        </w:rPr>
        <w:fldChar w:fldCharType="separate"/>
      </w:r>
      <w:r>
        <w:rPr>
          <w:noProof/>
        </w:rPr>
        <w:t>65</w:t>
      </w:r>
      <w:r w:rsidR="00A905FF">
        <w:rPr>
          <w:noProof/>
        </w:rPr>
        <w:fldChar w:fldCharType="end"/>
      </w:r>
    </w:p>
    <w:p w:rsidR="00CE6927" w:rsidRPr="00CE6927" w:rsidRDefault="00A905FF"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631788" w:rsidRDefault="00A905FF">
      <w:pPr>
        <w:pStyle w:val="TableofFigures"/>
        <w:tabs>
          <w:tab w:val="left" w:pos="1320"/>
          <w:tab w:val="right" w:leader="dot" w:pos="10257"/>
        </w:tabs>
        <w:rPr>
          <w:rFonts w:asciiTheme="minorHAnsi" w:eastAsiaTheme="minorEastAsia" w:hAnsiTheme="minorHAnsi" w:cstheme="minorBidi"/>
          <w:noProof/>
          <w:sz w:val="22"/>
          <w:szCs w:val="22"/>
        </w:rPr>
      </w:pPr>
      <w:r w:rsidRPr="00A905FF">
        <w:rPr>
          <w:rFonts w:ascii="Univers 57 Condensed" w:hAnsi="Univers 57 Condensed"/>
        </w:rPr>
        <w:fldChar w:fldCharType="begin"/>
      </w:r>
      <w:r w:rsidR="00CE6927" w:rsidRPr="00CE6927">
        <w:instrText xml:space="preserve"> TOC \t "FigureCaption" \c </w:instrText>
      </w:r>
      <w:r w:rsidRPr="00A905FF">
        <w:rPr>
          <w:rFonts w:ascii="Univers 57 Condensed" w:hAnsi="Univers 57 Condensed"/>
        </w:rPr>
        <w:fldChar w:fldCharType="separate"/>
      </w:r>
      <w:r w:rsidR="00631788" w:rsidRPr="00D14226">
        <w:rPr>
          <w:rFonts w:ascii="Times New Roman" w:hAnsi="Times New Roman"/>
          <w:b/>
          <w:noProof/>
        </w:rPr>
        <w:t>Figure 1.</w:t>
      </w:r>
      <w:r w:rsidR="00631788">
        <w:rPr>
          <w:rFonts w:asciiTheme="minorHAnsi" w:eastAsiaTheme="minorEastAsia" w:hAnsiTheme="minorHAnsi" w:cstheme="minorBidi"/>
          <w:noProof/>
          <w:sz w:val="22"/>
          <w:szCs w:val="22"/>
        </w:rPr>
        <w:tab/>
      </w:r>
      <w:r w:rsidR="00631788" w:rsidRPr="00D14226">
        <w:rPr>
          <w:rFonts w:ascii="Times New Roman" w:hAnsi="Times New Roman"/>
          <w:noProof/>
        </w:rPr>
        <w:t>Error message in VisTrails console when SAHM loads if there is a problem with either R or Maxent.</w:t>
      </w:r>
      <w:r w:rsidR="00631788">
        <w:rPr>
          <w:noProof/>
        </w:rPr>
        <w:tab/>
      </w:r>
      <w:r>
        <w:rPr>
          <w:noProof/>
        </w:rPr>
        <w:fldChar w:fldCharType="begin"/>
      </w:r>
      <w:r w:rsidR="00631788">
        <w:rPr>
          <w:noProof/>
        </w:rPr>
        <w:instrText xml:space="preserve"> PAGEREF _Toc366069386 \h </w:instrText>
      </w:r>
      <w:r>
        <w:rPr>
          <w:noProof/>
        </w:rPr>
      </w:r>
      <w:r>
        <w:rPr>
          <w:noProof/>
        </w:rPr>
        <w:fldChar w:fldCharType="separate"/>
      </w:r>
      <w:r w:rsidR="00631788">
        <w:rPr>
          <w:noProof/>
        </w:rPr>
        <w:t>4</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2.</w:t>
      </w:r>
      <w:r>
        <w:rPr>
          <w:rFonts w:asciiTheme="minorHAnsi" w:eastAsiaTheme="minorEastAsia" w:hAnsiTheme="minorHAnsi" w:cstheme="minorBidi"/>
          <w:noProof/>
          <w:sz w:val="22"/>
          <w:szCs w:val="22"/>
        </w:rPr>
        <w:tab/>
      </w:r>
      <w:r>
        <w:rPr>
          <w:noProof/>
        </w:rPr>
        <w:t>.  The Vistrails preferences window</w:t>
      </w:r>
      <w:r>
        <w:rPr>
          <w:noProof/>
        </w:rPr>
        <w:tab/>
      </w:r>
      <w:r w:rsidR="00A905FF">
        <w:rPr>
          <w:noProof/>
        </w:rPr>
        <w:fldChar w:fldCharType="begin"/>
      </w:r>
      <w:r>
        <w:rPr>
          <w:noProof/>
        </w:rPr>
        <w:instrText xml:space="preserve"> PAGEREF _Toc366069387 \h </w:instrText>
      </w:r>
      <w:r w:rsidR="00A905FF">
        <w:rPr>
          <w:noProof/>
        </w:rPr>
      </w:r>
      <w:r w:rsidR="00A905FF">
        <w:rPr>
          <w:noProof/>
        </w:rPr>
        <w:fldChar w:fldCharType="separate"/>
      </w:r>
      <w:r>
        <w:rPr>
          <w:noProof/>
        </w:rPr>
        <w:t>6</w:t>
      </w:r>
      <w:r w:rsidR="00A905F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3.</w:t>
      </w:r>
      <w:r>
        <w:rPr>
          <w:rFonts w:asciiTheme="minorHAnsi" w:eastAsiaTheme="minorEastAsia" w:hAnsiTheme="minorHAnsi" w:cstheme="minorBidi"/>
          <w:noProof/>
          <w:sz w:val="22"/>
          <w:szCs w:val="22"/>
        </w:rPr>
        <w:tab/>
      </w:r>
      <w:r>
        <w:rPr>
          <w:noProof/>
        </w:rPr>
        <w:t>SAHM configuration window</w:t>
      </w:r>
      <w:r>
        <w:rPr>
          <w:noProof/>
        </w:rPr>
        <w:tab/>
      </w:r>
      <w:r w:rsidR="00A905FF">
        <w:rPr>
          <w:noProof/>
        </w:rPr>
        <w:fldChar w:fldCharType="begin"/>
      </w:r>
      <w:r>
        <w:rPr>
          <w:noProof/>
        </w:rPr>
        <w:instrText xml:space="preserve"> PAGEREF _Toc366069388 \h </w:instrText>
      </w:r>
      <w:r w:rsidR="00A905FF">
        <w:rPr>
          <w:noProof/>
        </w:rPr>
      </w:r>
      <w:r w:rsidR="00A905FF">
        <w:rPr>
          <w:noProof/>
        </w:rPr>
        <w:fldChar w:fldCharType="separate"/>
      </w:r>
      <w:r>
        <w:rPr>
          <w:noProof/>
        </w:rPr>
        <w:t>7</w:t>
      </w:r>
      <w:r w:rsidR="00A905F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4.</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sidR="00A905FF">
        <w:rPr>
          <w:noProof/>
        </w:rPr>
        <w:fldChar w:fldCharType="begin"/>
      </w:r>
      <w:r>
        <w:rPr>
          <w:noProof/>
        </w:rPr>
        <w:instrText xml:space="preserve"> PAGEREF _Toc366069389 \h </w:instrText>
      </w:r>
      <w:r w:rsidR="00A905FF">
        <w:rPr>
          <w:noProof/>
        </w:rPr>
      </w:r>
      <w:r w:rsidR="00A905FF">
        <w:rPr>
          <w:noProof/>
        </w:rPr>
        <w:fldChar w:fldCharType="separate"/>
      </w:r>
      <w:r>
        <w:rPr>
          <w:noProof/>
        </w:rPr>
        <w:t>10</w:t>
      </w:r>
      <w:r w:rsidR="00A905F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5.</w:t>
      </w:r>
      <w:r>
        <w:rPr>
          <w:rFonts w:asciiTheme="minorHAnsi" w:eastAsiaTheme="minorEastAsia" w:hAnsiTheme="minorHAnsi" w:cstheme="minorBidi"/>
          <w:noProof/>
          <w:sz w:val="22"/>
          <w:szCs w:val="22"/>
        </w:rPr>
        <w:tab/>
      </w:r>
      <w:r>
        <w:rPr>
          <w:noProof/>
        </w:rPr>
        <w:t>The VisTrails Spreadsheet.</w:t>
      </w:r>
      <w:r>
        <w:rPr>
          <w:noProof/>
        </w:rPr>
        <w:tab/>
      </w:r>
      <w:r w:rsidR="00A905FF">
        <w:rPr>
          <w:noProof/>
        </w:rPr>
        <w:fldChar w:fldCharType="begin"/>
      </w:r>
      <w:r>
        <w:rPr>
          <w:noProof/>
        </w:rPr>
        <w:instrText xml:space="preserve"> PAGEREF _Toc366069390 \h </w:instrText>
      </w:r>
      <w:r w:rsidR="00A905FF">
        <w:rPr>
          <w:noProof/>
        </w:rPr>
      </w:r>
      <w:r w:rsidR="00A905FF">
        <w:rPr>
          <w:noProof/>
        </w:rPr>
        <w:fldChar w:fldCharType="separate"/>
      </w:r>
      <w:r>
        <w:rPr>
          <w:noProof/>
        </w:rPr>
        <w:t>13</w:t>
      </w:r>
      <w:r w:rsidR="00A905F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6.</w:t>
      </w:r>
      <w:r>
        <w:rPr>
          <w:rFonts w:asciiTheme="minorHAnsi" w:eastAsiaTheme="minorEastAsia" w:hAnsiTheme="minorHAnsi" w:cstheme="minorBidi"/>
          <w:noProof/>
          <w:sz w:val="22"/>
          <w:szCs w:val="22"/>
        </w:rPr>
        <w:tab/>
      </w:r>
      <w:r>
        <w:rPr>
          <w:noProof/>
        </w:rPr>
        <w:t>VisTrails History View.</w:t>
      </w:r>
      <w:r>
        <w:rPr>
          <w:noProof/>
        </w:rPr>
        <w:tab/>
      </w:r>
      <w:r w:rsidR="00A905FF">
        <w:rPr>
          <w:noProof/>
        </w:rPr>
        <w:fldChar w:fldCharType="begin"/>
      </w:r>
      <w:r>
        <w:rPr>
          <w:noProof/>
        </w:rPr>
        <w:instrText xml:space="preserve"> PAGEREF _Toc366069391 \h </w:instrText>
      </w:r>
      <w:r w:rsidR="00A905FF">
        <w:rPr>
          <w:noProof/>
        </w:rPr>
      </w:r>
      <w:r w:rsidR="00A905FF">
        <w:rPr>
          <w:noProof/>
        </w:rPr>
        <w:fldChar w:fldCharType="separate"/>
      </w:r>
      <w:r>
        <w:rPr>
          <w:noProof/>
        </w:rPr>
        <w:t>14</w:t>
      </w:r>
      <w:r w:rsidR="00A905F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7.</w:t>
      </w:r>
      <w:r>
        <w:rPr>
          <w:rFonts w:asciiTheme="minorHAnsi" w:eastAsiaTheme="minorEastAsia" w:hAnsiTheme="minorHAnsi" w:cstheme="minorBidi"/>
          <w:noProof/>
          <w:sz w:val="22"/>
          <w:szCs w:val="22"/>
        </w:rPr>
        <w:tab/>
      </w:r>
      <w:r>
        <w:rPr>
          <w:noProof/>
        </w:rPr>
        <w:t>VisTrails Parameter Exploration View.</w:t>
      </w:r>
      <w:r>
        <w:rPr>
          <w:noProof/>
        </w:rPr>
        <w:tab/>
      </w:r>
      <w:r w:rsidR="00A905FF">
        <w:rPr>
          <w:noProof/>
        </w:rPr>
        <w:fldChar w:fldCharType="begin"/>
      </w:r>
      <w:r>
        <w:rPr>
          <w:noProof/>
        </w:rPr>
        <w:instrText xml:space="preserve"> PAGEREF _Toc366069392 \h </w:instrText>
      </w:r>
      <w:r w:rsidR="00A905FF">
        <w:rPr>
          <w:noProof/>
        </w:rPr>
      </w:r>
      <w:r w:rsidR="00A905FF">
        <w:rPr>
          <w:noProof/>
        </w:rPr>
        <w:fldChar w:fldCharType="separate"/>
      </w:r>
      <w:r>
        <w:rPr>
          <w:noProof/>
        </w:rPr>
        <w:t>16</w:t>
      </w:r>
      <w:r w:rsidR="00A905F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8.</w:t>
      </w:r>
      <w:r>
        <w:rPr>
          <w:rFonts w:asciiTheme="minorHAnsi" w:eastAsiaTheme="minorEastAsia" w:hAnsiTheme="minorHAnsi" w:cstheme="minorBidi"/>
          <w:noProof/>
          <w:sz w:val="22"/>
          <w:szCs w:val="22"/>
        </w:rPr>
        <w:tab/>
      </w:r>
      <w:r>
        <w:rPr>
          <w:noProof/>
        </w:rPr>
        <w:t>VisTrails SAHM documentation access.</w:t>
      </w:r>
      <w:r>
        <w:rPr>
          <w:noProof/>
        </w:rPr>
        <w:tab/>
      </w:r>
      <w:r w:rsidR="00A905FF">
        <w:rPr>
          <w:noProof/>
        </w:rPr>
        <w:fldChar w:fldCharType="begin"/>
      </w:r>
      <w:r>
        <w:rPr>
          <w:noProof/>
        </w:rPr>
        <w:instrText xml:space="preserve"> PAGEREF _Toc366069393 \h </w:instrText>
      </w:r>
      <w:r w:rsidR="00A905FF">
        <w:rPr>
          <w:noProof/>
        </w:rPr>
      </w:r>
      <w:r w:rsidR="00A905FF">
        <w:rPr>
          <w:noProof/>
        </w:rPr>
        <w:fldChar w:fldCharType="separate"/>
      </w:r>
      <w:r>
        <w:rPr>
          <w:noProof/>
        </w:rPr>
        <w:t>17</w:t>
      </w:r>
      <w:r w:rsidR="00A905F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9.</w:t>
      </w:r>
      <w:r>
        <w:rPr>
          <w:rFonts w:asciiTheme="minorHAnsi" w:eastAsiaTheme="minorEastAsia" w:hAnsiTheme="minorHAnsi" w:cstheme="minorBidi"/>
          <w:noProof/>
          <w:sz w:val="22"/>
          <w:szCs w:val="22"/>
        </w:rPr>
        <w:tab/>
      </w:r>
      <w:r>
        <w:rPr>
          <w:noProof/>
        </w:rPr>
        <w:t>Stages in a typical SAHM workflow.</w:t>
      </w:r>
      <w:r>
        <w:rPr>
          <w:noProof/>
        </w:rPr>
        <w:tab/>
      </w:r>
      <w:r w:rsidR="00A905FF">
        <w:rPr>
          <w:noProof/>
        </w:rPr>
        <w:fldChar w:fldCharType="begin"/>
      </w:r>
      <w:r>
        <w:rPr>
          <w:noProof/>
        </w:rPr>
        <w:instrText xml:space="preserve"> PAGEREF _Toc366069394 \h </w:instrText>
      </w:r>
      <w:r w:rsidR="00A905FF">
        <w:rPr>
          <w:noProof/>
        </w:rPr>
      </w:r>
      <w:r w:rsidR="00A905FF">
        <w:rPr>
          <w:noProof/>
        </w:rPr>
        <w:fldChar w:fldCharType="separate"/>
      </w:r>
      <w:r>
        <w:rPr>
          <w:noProof/>
        </w:rPr>
        <w:t>20</w:t>
      </w:r>
      <w:r w:rsidR="00A905F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10.</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sidR="00A905FF">
        <w:rPr>
          <w:noProof/>
        </w:rPr>
        <w:fldChar w:fldCharType="begin"/>
      </w:r>
      <w:r>
        <w:rPr>
          <w:noProof/>
        </w:rPr>
        <w:instrText xml:space="preserve"> PAGEREF _Toc366069395 \h </w:instrText>
      </w:r>
      <w:r w:rsidR="00A905FF">
        <w:rPr>
          <w:noProof/>
        </w:rPr>
      </w:r>
      <w:r w:rsidR="00A905FF">
        <w:rPr>
          <w:noProof/>
        </w:rPr>
        <w:fldChar w:fldCharType="separate"/>
      </w:r>
      <w:r>
        <w:rPr>
          <w:noProof/>
        </w:rPr>
        <w:t>40</w:t>
      </w:r>
      <w:r w:rsidR="00A905F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11.</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A905FF">
        <w:rPr>
          <w:noProof/>
        </w:rPr>
        <w:fldChar w:fldCharType="begin"/>
      </w:r>
      <w:r>
        <w:rPr>
          <w:noProof/>
        </w:rPr>
        <w:instrText xml:space="preserve"> PAGEREF _Toc366069396 \h </w:instrText>
      </w:r>
      <w:r w:rsidR="00A905FF">
        <w:rPr>
          <w:noProof/>
        </w:rPr>
      </w:r>
      <w:r w:rsidR="00A905FF">
        <w:rPr>
          <w:noProof/>
        </w:rPr>
        <w:fldChar w:fldCharType="separate"/>
      </w:r>
      <w:r>
        <w:rPr>
          <w:noProof/>
        </w:rPr>
        <w:t>50</w:t>
      </w:r>
      <w:r w:rsidR="00A905F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12.</w:t>
      </w:r>
      <w:r>
        <w:rPr>
          <w:rFonts w:asciiTheme="minorHAnsi" w:eastAsiaTheme="minorEastAsia" w:hAnsiTheme="minorHAnsi" w:cstheme="minorBidi"/>
          <w:noProof/>
          <w:sz w:val="22"/>
          <w:szCs w:val="22"/>
        </w:rPr>
        <w:tab/>
      </w:r>
      <w:r>
        <w:rPr>
          <w:noProof/>
        </w:rPr>
        <w:t xml:space="preserve">These plots show poorly calibrated models. Positive bias occurs when the predicted values are higher than the observed probabilities of occurrence.  Negative bias occurs when the predicted probabilities of occurrence </w:t>
      </w:r>
      <w:r>
        <w:rPr>
          <w:noProof/>
        </w:rPr>
        <w:lastRenderedPageBreak/>
        <w:t>are lower than the observed probabilities.  Spread error 1 indicates that predicted probabilities of occurrence are higher than than they should be .</w:t>
      </w:r>
      <w:r>
        <w:rPr>
          <w:noProof/>
        </w:rPr>
        <w:tab/>
      </w:r>
      <w:r w:rsidR="00A905FF">
        <w:rPr>
          <w:noProof/>
        </w:rPr>
        <w:fldChar w:fldCharType="begin"/>
      </w:r>
      <w:r>
        <w:rPr>
          <w:noProof/>
        </w:rPr>
        <w:instrText xml:space="preserve"> PAGEREF _Toc366069397 \h </w:instrText>
      </w:r>
      <w:r w:rsidR="00A905FF">
        <w:rPr>
          <w:noProof/>
        </w:rPr>
      </w:r>
      <w:r w:rsidR="00A905FF">
        <w:rPr>
          <w:noProof/>
        </w:rPr>
        <w:fldChar w:fldCharType="separate"/>
      </w:r>
      <w:r>
        <w:rPr>
          <w:noProof/>
        </w:rPr>
        <w:t>51</w:t>
      </w:r>
      <w:r w:rsidR="00A905F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13.</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sidR="00A905FF">
        <w:rPr>
          <w:noProof/>
        </w:rPr>
        <w:fldChar w:fldCharType="begin"/>
      </w:r>
      <w:r>
        <w:rPr>
          <w:noProof/>
        </w:rPr>
        <w:instrText xml:space="preserve"> PAGEREF _Toc366069398 \h </w:instrText>
      </w:r>
      <w:r w:rsidR="00A905FF">
        <w:rPr>
          <w:noProof/>
        </w:rPr>
      </w:r>
      <w:r w:rsidR="00A905FF">
        <w:rPr>
          <w:noProof/>
        </w:rPr>
        <w:fldChar w:fldCharType="separate"/>
      </w:r>
      <w:r>
        <w:rPr>
          <w:noProof/>
        </w:rPr>
        <w:t>53</w:t>
      </w:r>
      <w:r w:rsidR="00A905FF">
        <w:rPr>
          <w:noProof/>
        </w:rPr>
        <w:fldChar w:fldCharType="end"/>
      </w:r>
    </w:p>
    <w:p w:rsidR="00CE6927" w:rsidRPr="00CE6927" w:rsidRDefault="00A905FF"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39481C" w:rsidRDefault="00A905FF">
      <w:pPr>
        <w:pStyle w:val="TableofFigures"/>
        <w:tabs>
          <w:tab w:val="left" w:pos="1100"/>
          <w:tab w:val="right" w:leader="dot" w:pos="10257"/>
        </w:tabs>
        <w:rPr>
          <w:rFonts w:asciiTheme="minorHAnsi" w:eastAsiaTheme="minorEastAsia" w:hAnsiTheme="minorHAnsi" w:cstheme="minorBidi"/>
          <w:noProof/>
          <w:sz w:val="22"/>
          <w:szCs w:val="22"/>
        </w:rPr>
      </w:pPr>
      <w:r w:rsidRPr="00A905FF">
        <w:fldChar w:fldCharType="begin"/>
      </w:r>
      <w:r w:rsidR="00CE6927" w:rsidRPr="00CE6927">
        <w:instrText xml:space="preserve"> TOC \t "TableTitle" \c </w:instrText>
      </w:r>
      <w:r w:rsidRPr="00A905FF">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Pr>
          <w:noProof/>
        </w:rPr>
        <w:fldChar w:fldCharType="begin"/>
      </w:r>
      <w:r w:rsidR="0039481C">
        <w:rPr>
          <w:noProof/>
        </w:rPr>
        <w:instrText xml:space="preserve"> PAGEREF _Toc365452269 \h </w:instrText>
      </w:r>
      <w:r>
        <w:rPr>
          <w:noProof/>
        </w:rPr>
      </w:r>
      <w:r>
        <w:rPr>
          <w:noProof/>
        </w:rPr>
        <w:fldChar w:fldCharType="separate"/>
      </w:r>
      <w:r w:rsidR="0039481C">
        <w:rPr>
          <w:noProof/>
        </w:rPr>
        <w:t>7</w:t>
      </w:r>
      <w:r>
        <w:rPr>
          <w:noProof/>
        </w:rPr>
        <w:fldChar w:fldCharType="end"/>
      </w:r>
    </w:p>
    <w:p w:rsidR="00462C08" w:rsidRDefault="00A905FF"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2"/>
          <w:footerReference w:type="even" r:id="rId13"/>
          <w:footerReference w:type="default" r:id="rId14"/>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6606942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EB0AB0">
        <w:t>s</w:t>
      </w:r>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w:t>
      </w:r>
      <w:r w:rsidR="00A650C9">
        <w:t xml:space="preserve">that walks new users through the process of using VisTrails and SAHM for species distribution modeling is provided by the SAHM installer.  This tutorial can be found at C:\VisTrails_SAHM\examples\SAHM_example\SAHM_tutorial_1.1.docx on computers with VisTrails/SAHM installed. </w:t>
      </w:r>
    </w:p>
    <w:p w:rsidR="00D64CE8" w:rsidRPr="00A26DD6" w:rsidRDefault="00A26DD6" w:rsidP="00D64CE8">
      <w:pPr>
        <w:pStyle w:val="BodyText"/>
      </w:pPr>
      <w:r>
        <w:lastRenderedPageBreak/>
        <w:br w:type="page"/>
      </w:r>
    </w:p>
    <w:p w:rsidR="00A26DD6" w:rsidRDefault="00A26DD6" w:rsidP="00CE6927">
      <w:pPr>
        <w:pStyle w:val="Heading1"/>
      </w:pPr>
      <w:bookmarkStart w:id="4" w:name="_Toc366069429"/>
      <w:r w:rsidRPr="00A26DD6">
        <w:lastRenderedPageBreak/>
        <w:t>Install</w:t>
      </w:r>
      <w:r w:rsidR="00CE6927">
        <w:t>ation of</w:t>
      </w:r>
      <w:r w:rsidRPr="00A26DD6">
        <w:t xml:space="preserve"> SAHM and VisTrails</w:t>
      </w:r>
      <w:bookmarkEnd w:id="4"/>
      <w:r w:rsidRPr="00A26DD6">
        <w:t xml:space="preserve"> </w:t>
      </w:r>
    </w:p>
    <w:p w:rsidR="008F799C" w:rsidRPr="000D10E7" w:rsidRDefault="004E694E" w:rsidP="000D10E7">
      <w:pPr>
        <w:pStyle w:val="Heading1"/>
        <w:rPr>
          <w:b w:val="0"/>
        </w:rPr>
      </w:pPr>
      <w:bookmarkStart w:id="5" w:name="_Toc366069430"/>
      <w:r w:rsidRPr="000D10E7">
        <w:rPr>
          <w:b w:val="0"/>
        </w:rPr>
        <w:t>Windows I</w:t>
      </w:r>
      <w:r w:rsidR="008F799C" w:rsidRPr="000D10E7">
        <w:rPr>
          <w:b w:val="0"/>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t>
      </w:r>
      <w:r w:rsidR="00EB0AB0">
        <w:t xml:space="preserve">a </w:t>
      </w:r>
      <w:r>
        <w:t>Windows</w:t>
      </w:r>
      <w:r w:rsidR="00EB0AB0">
        <w:t xml:space="preserve"> 64-bit machine</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A16B16" w:rsidRDefault="00EE5C12" w:rsidP="00A16B16">
      <w:pPr>
        <w:pStyle w:val="Heading2"/>
        <w:rPr>
          <w:rStyle w:val="Strong"/>
          <w:rFonts w:ascii="Arial Narrow" w:hAnsi="Arial Narrow"/>
          <w:b w:val="0"/>
          <w:bCs/>
        </w:rPr>
      </w:pPr>
      <w:bookmarkStart w:id="6" w:name="_Toc366069431"/>
      <w:proofErr w:type="gramStart"/>
      <w:r w:rsidRPr="00A16B16">
        <w:rPr>
          <w:rStyle w:val="Strong"/>
          <w:rFonts w:ascii="Arial Narrow" w:hAnsi="Arial Narrow"/>
          <w:b w:val="0"/>
          <w:bCs/>
        </w:rPr>
        <w:t>Step</w:t>
      </w:r>
      <w:proofErr w:type="gramEnd"/>
      <w:r w:rsidRPr="00A16B16">
        <w:rPr>
          <w:rStyle w:val="Strong"/>
          <w:rFonts w:ascii="Arial Narrow" w:hAnsi="Arial Narrow"/>
          <w:b w:val="0"/>
          <w:bCs/>
        </w:rPr>
        <w:t xml:space="preserve"> 1 - </w:t>
      </w:r>
      <w:r w:rsidR="00CE6927" w:rsidRPr="00A16B16">
        <w:rPr>
          <w:rStyle w:val="Strong"/>
          <w:rFonts w:ascii="Arial Narrow" w:hAnsi="Arial Narrow"/>
          <w:b w:val="0"/>
          <w:bCs/>
        </w:rPr>
        <w:t>Download</w:t>
      </w:r>
      <w:r w:rsidR="008F799C" w:rsidRPr="00A16B16">
        <w:rPr>
          <w:rStyle w:val="Strong"/>
          <w:rFonts w:ascii="Arial Narrow" w:hAnsi="Arial Narrow"/>
          <w:b w:val="0"/>
          <w:bCs/>
        </w:rPr>
        <w:t xml:space="preserve"> and install </w:t>
      </w:r>
      <w:r w:rsidR="00C17015" w:rsidRPr="00A16B16">
        <w:rPr>
          <w:rStyle w:val="Strong"/>
          <w:rFonts w:ascii="Arial Narrow" w:hAnsi="Arial Narrow"/>
          <w:b w:val="0"/>
          <w:bCs/>
        </w:rPr>
        <w:t xml:space="preserve">the USGS provided </w:t>
      </w:r>
      <w:r w:rsidR="008F799C" w:rsidRPr="00A16B16">
        <w:rPr>
          <w:rStyle w:val="Strong"/>
          <w:rFonts w:ascii="Arial Narrow" w:hAnsi="Arial Narrow"/>
          <w:b w:val="0"/>
          <w:bCs/>
        </w:rPr>
        <w:t>VisTrails</w:t>
      </w:r>
      <w:r w:rsidR="00C17015" w:rsidRPr="00A16B16">
        <w:rPr>
          <w:rStyle w:val="Strong"/>
          <w:rFonts w:ascii="Arial Narrow" w:hAnsi="Arial Narrow"/>
          <w:b w:val="0"/>
          <w:bCs/>
        </w:rPr>
        <w:t xml:space="preserve"> with SAHM binary installer</w:t>
      </w:r>
      <w:r w:rsidR="00CE6927" w:rsidRPr="00A16B16">
        <w:rPr>
          <w:rStyle w:val="Strong"/>
          <w:rFonts w:ascii="Arial Narrow" w:hAnsi="Arial Narrow"/>
          <w:b w:val="0"/>
          <w:bCs/>
        </w:rPr>
        <w:t>.</w:t>
      </w:r>
      <w:bookmarkEnd w:id="6"/>
    </w:p>
    <w:p w:rsidR="0050793F" w:rsidRPr="00EE5C12" w:rsidRDefault="00C17015" w:rsidP="00EE5C12">
      <w:pPr>
        <w:pStyle w:val="BodyText"/>
        <w:rPr>
          <w:rStyle w:val="Emphasis"/>
          <w:i w:val="0"/>
          <w:iCs w:val="0"/>
        </w:rPr>
      </w:pPr>
      <w:r w:rsidRPr="00EE5C12">
        <w:rPr>
          <w:rStyle w:val="Emphasis"/>
          <w:i w:val="0"/>
          <w:iCs w:val="0"/>
        </w:rPr>
        <w:t xml:space="preserve">A binary installer is provided by the SAHM </w:t>
      </w:r>
      <w:proofErr w:type="gramStart"/>
      <w:r w:rsidRPr="00EE5C12">
        <w:rPr>
          <w:rStyle w:val="Emphasis"/>
          <w:i w:val="0"/>
          <w:iCs w:val="0"/>
        </w:rPr>
        <w:t xml:space="preserve">developers which </w:t>
      </w:r>
      <w:r w:rsidR="00EE5C12">
        <w:rPr>
          <w:rStyle w:val="Emphasis"/>
          <w:i w:val="0"/>
          <w:iCs w:val="0"/>
        </w:rPr>
        <w:t>installs</w:t>
      </w:r>
      <w:proofErr w:type="gramEnd"/>
      <w:r w:rsidRPr="00EE5C12">
        <w:rPr>
          <w:rStyle w:val="Emphasis"/>
          <w:i w:val="0"/>
          <w:iCs w:val="0"/>
        </w:rPr>
        <w:t xml:space="preserve"> VisTrails as well as SAHM, the SAHM tutorial files, and all required dependencies (except</w:t>
      </w:r>
      <w:r w:rsidR="001C4A8F" w:rsidRPr="00EE5C12">
        <w:rPr>
          <w:rStyle w:val="Emphasis"/>
          <w:i w:val="0"/>
          <w:iCs w:val="0"/>
        </w:rPr>
        <w:t xml:space="preserve"> for </w:t>
      </w:r>
      <w:r w:rsidRPr="00EE5C12">
        <w:rPr>
          <w:rStyle w:val="Emphasis"/>
          <w:i w:val="0"/>
          <w:iCs w:val="0"/>
        </w:rPr>
        <w:t xml:space="preserve">R and Maxent which </w:t>
      </w:r>
      <w:r w:rsidR="001C4A8F" w:rsidRPr="00EE5C12">
        <w:rPr>
          <w:rStyle w:val="Emphasis"/>
          <w:i w:val="0"/>
          <w:iCs w:val="0"/>
        </w:rPr>
        <w:t>must be downloaded and installed separately as described below</w:t>
      </w:r>
      <w:r w:rsidRPr="00EE5C12">
        <w:rPr>
          <w:rStyle w:val="Emphasis"/>
          <w:i w:val="0"/>
          <w:iCs w:val="0"/>
        </w:rPr>
        <w:t xml:space="preserve">).  This installer is available only for Windows 64 bit machines and is available from ScienceBase at </w:t>
      </w:r>
      <w:hyperlink r:id="rId15" w:history="1">
        <w:r w:rsidRPr="00EE5C12">
          <w:rPr>
            <w:rStyle w:val="Emphasis"/>
            <w:i w:val="0"/>
            <w:iCs w:val="0"/>
          </w:rPr>
          <w:t>https://my.usgs.gov/catalog/RAM/SAHM</w:t>
        </w:r>
      </w:hyperlink>
      <w:r w:rsidRPr="00EE5C12">
        <w:rPr>
          <w:rStyle w:val="Emphasis"/>
          <w:i w:val="0"/>
          <w:iCs w:val="0"/>
        </w:rPr>
        <w:t xml:space="preserve"> select the file called </w:t>
      </w:r>
      <w:r w:rsidR="001C4A8F" w:rsidRPr="00EE5C12">
        <w:rPr>
          <w:rStyle w:val="Emphasis"/>
          <w:i w:val="0"/>
          <w:iCs w:val="0"/>
        </w:rPr>
        <w:t>VisTrails_x64_</w:t>
      </w:r>
      <w:r w:rsidRPr="00EE5C12">
        <w:rPr>
          <w:rStyle w:val="Emphasis"/>
          <w:i w:val="0"/>
          <w:iCs w:val="0"/>
        </w:rPr>
        <w:t>SAHM_installer.exe and run it with administrative rights</w:t>
      </w:r>
      <w:r w:rsidR="00AD0A80">
        <w:rPr>
          <w:rStyle w:val="Emphasis"/>
          <w:i w:val="0"/>
          <w:iCs w:val="0"/>
        </w:rPr>
        <w:t>, i.e. by right clicking and selecting ‘run as administrator’.</w:t>
      </w:r>
    </w:p>
    <w:p w:rsidR="0047018A" w:rsidRPr="00A16B16" w:rsidRDefault="00EE5C12" w:rsidP="00A16B16">
      <w:pPr>
        <w:pStyle w:val="Heading2"/>
        <w:rPr>
          <w:rStyle w:val="Strong"/>
          <w:b w:val="0"/>
        </w:rPr>
      </w:pPr>
      <w:bookmarkStart w:id="7" w:name="_Toc366069432"/>
      <w:r w:rsidRPr="00A16B16">
        <w:rPr>
          <w:rStyle w:val="Strong"/>
          <w:b w:val="0"/>
        </w:rPr>
        <w:t xml:space="preserve">Step 2 - </w:t>
      </w:r>
      <w:r w:rsidR="00B16E6A" w:rsidRPr="00A16B16">
        <w:rPr>
          <w:rStyle w:val="Strong"/>
          <w:b w:val="0"/>
        </w:rPr>
        <w:t>Download and install the</w:t>
      </w:r>
      <w:r w:rsidR="0050793F" w:rsidRPr="00A16B16">
        <w:rPr>
          <w:rStyle w:val="Strong"/>
          <w:b w:val="0"/>
        </w:rPr>
        <w:t xml:space="preserve"> </w:t>
      </w:r>
      <w:r w:rsidR="003F170A" w:rsidRPr="00A16B16">
        <w:rPr>
          <w:rStyle w:val="Strong"/>
          <w:b w:val="0"/>
        </w:rPr>
        <w:t xml:space="preserve">statistical </w:t>
      </w:r>
      <w:r w:rsidR="0050793F" w:rsidRPr="00A16B16">
        <w:rPr>
          <w:rStyle w:val="Strong"/>
          <w:b w:val="0"/>
        </w:rPr>
        <w:t>software</w:t>
      </w:r>
      <w:r w:rsidR="003F170A" w:rsidRPr="00A16B16">
        <w:rPr>
          <w:rStyle w:val="Strong"/>
          <w:b w:val="0"/>
        </w:rPr>
        <w:t xml:space="preserve"> </w:t>
      </w:r>
      <w:r w:rsidR="00B16E6A" w:rsidRPr="00A16B16">
        <w:rPr>
          <w:rStyle w:val="Strong"/>
          <w:b w:val="0"/>
        </w:rPr>
        <w:t>R</w:t>
      </w:r>
      <w:bookmarkEnd w:id="7"/>
      <w:r w:rsidR="0050793F" w:rsidRPr="00A16B16">
        <w:rPr>
          <w:rStyle w:val="Strong"/>
          <w:b w:val="0"/>
        </w:rPr>
        <w:t xml:space="preserve"> </w:t>
      </w:r>
    </w:p>
    <w:p w:rsidR="00EE5C12" w:rsidRDefault="00B16E6A" w:rsidP="00AD0A80">
      <w:pPr>
        <w:pStyle w:val="BodyText"/>
      </w:pPr>
      <w:r w:rsidRPr="00EE5C12">
        <w:t xml:space="preserve">R is </w:t>
      </w:r>
      <w:r w:rsidRPr="00EE5C12">
        <w:rPr>
          <w:rStyle w:val="Emphasis"/>
          <w:i w:val="0"/>
          <w:iCs w:val="0"/>
        </w:rPr>
        <w:t xml:space="preserve">available from </w:t>
      </w:r>
      <w:hyperlink r:id="rId16" w:history="1">
        <w:r w:rsidRPr="00EE5C12">
          <w:rPr>
            <w:rStyle w:val="Emphasis"/>
            <w:i w:val="0"/>
            <w:iCs w:val="0"/>
          </w:rPr>
          <w:t>http://www.r-project.org/</w:t>
        </w:r>
      </w:hyperlink>
      <w:r w:rsidRPr="00EE5C12">
        <w:rPr>
          <w:rStyle w:val="Emphasis"/>
          <w:i w:val="0"/>
          <w:iCs w:val="0"/>
        </w:rPr>
        <w:t xml:space="preserve">.  </w:t>
      </w:r>
      <w:r w:rsidR="001C4A8F" w:rsidRPr="00EE5C12">
        <w:rPr>
          <w:rStyle w:val="Emphasis"/>
          <w:i w:val="0"/>
          <w:iCs w:val="0"/>
        </w:rPr>
        <w:t>The</w:t>
      </w:r>
      <w:r w:rsidR="00F020ED" w:rsidRPr="00EE5C12">
        <w:rPr>
          <w:rStyle w:val="Emphasis"/>
          <w:i w:val="0"/>
          <w:iCs w:val="0"/>
        </w:rPr>
        <w:t xml:space="preserve"> code </w:t>
      </w:r>
      <w:r w:rsidR="001C4A8F" w:rsidRPr="00EE5C12">
        <w:rPr>
          <w:rStyle w:val="Emphasis"/>
          <w:i w:val="0"/>
          <w:iCs w:val="0"/>
        </w:rPr>
        <w:t xml:space="preserve">for SAHM version 1.1 </w:t>
      </w:r>
      <w:r w:rsidR="00F020ED" w:rsidRPr="00EE5C12">
        <w:rPr>
          <w:rStyle w:val="Emphasis"/>
          <w:i w:val="0"/>
          <w:iCs w:val="0"/>
        </w:rPr>
        <w:t xml:space="preserve">has </w:t>
      </w:r>
      <w:r w:rsidRPr="00EE5C12">
        <w:rPr>
          <w:rStyle w:val="Emphasis"/>
          <w:i w:val="0"/>
          <w:iCs w:val="0"/>
        </w:rPr>
        <w:t xml:space="preserve">only </w:t>
      </w:r>
      <w:r w:rsidR="00F020ED" w:rsidRPr="00EE5C12">
        <w:rPr>
          <w:rStyle w:val="Emphasis"/>
          <w:i w:val="0"/>
          <w:iCs w:val="0"/>
        </w:rPr>
        <w:t>been tested</w:t>
      </w:r>
      <w:r w:rsidRPr="00EE5C12">
        <w:rPr>
          <w:rStyle w:val="Emphasis"/>
          <w:i w:val="0"/>
          <w:iCs w:val="0"/>
        </w:rPr>
        <w:t xml:space="preserve"> with </w:t>
      </w:r>
      <w:r w:rsidR="00F020ED" w:rsidRPr="00EE43E8">
        <w:rPr>
          <w:rStyle w:val="EmphStrong"/>
        </w:rPr>
        <w:t xml:space="preserve">R </w:t>
      </w:r>
      <w:r w:rsidR="00FA7AC7" w:rsidRPr="00EE43E8">
        <w:rPr>
          <w:rStyle w:val="EmphStrong"/>
        </w:rPr>
        <w:t xml:space="preserve">version </w:t>
      </w:r>
      <w:r w:rsidR="001C4A8F" w:rsidRPr="00EE43E8">
        <w:rPr>
          <w:rStyle w:val="EmphStrong"/>
        </w:rPr>
        <w:t>3</w:t>
      </w:r>
      <w:r w:rsidR="00FA7AC7" w:rsidRPr="00EE43E8">
        <w:rPr>
          <w:rStyle w:val="EmphStrong"/>
        </w:rPr>
        <w:t>.</w:t>
      </w:r>
      <w:r w:rsidR="001C4A8F" w:rsidRPr="00EE43E8">
        <w:rPr>
          <w:rStyle w:val="EmphStrong"/>
        </w:rPr>
        <w:t>0</w:t>
      </w:r>
      <w:r w:rsidR="00FA7AC7" w:rsidRPr="00EE43E8">
        <w:rPr>
          <w:rStyle w:val="EmphStrong"/>
        </w:rPr>
        <w:t>.</w:t>
      </w:r>
      <w:r w:rsidR="001C4A8F" w:rsidRPr="00EE43E8">
        <w:rPr>
          <w:rStyle w:val="EmphStrong"/>
        </w:rPr>
        <w:t>1</w:t>
      </w:r>
      <w:r w:rsidR="00FA7AC7" w:rsidRPr="00EE43E8">
        <w:rPr>
          <w:rStyle w:val="EmphStrong"/>
        </w:rPr>
        <w:t xml:space="preserve"> for Windows</w:t>
      </w:r>
      <w:r w:rsidR="00EB0AB0" w:rsidRPr="00EE5C12">
        <w:rPr>
          <w:rStyle w:val="Emphasis"/>
          <w:i w:val="0"/>
          <w:iCs w:val="0"/>
        </w:rPr>
        <w:t>,</w:t>
      </w:r>
      <w:r w:rsidR="00F020ED" w:rsidRPr="00EE5C12">
        <w:rPr>
          <w:rStyle w:val="Emphasis"/>
          <w:i w:val="0"/>
          <w:iCs w:val="0"/>
        </w:rPr>
        <w:t xml:space="preserve"> but other versions will likely work</w:t>
      </w:r>
      <w:r w:rsidR="00FA7AC7" w:rsidRPr="00EE5C12">
        <w:rPr>
          <w:rStyle w:val="Emphasis"/>
          <w:i w:val="0"/>
          <w:iCs w:val="0"/>
        </w:rPr>
        <w:t xml:space="preserve">.  </w:t>
      </w:r>
      <w:r w:rsidR="00EE5C12">
        <w:rPr>
          <w:rStyle w:val="Emphasis"/>
          <w:i w:val="0"/>
          <w:iCs w:val="0"/>
        </w:rPr>
        <w:t xml:space="preserve">SAHM determines the R installation location based on a query of the registry.  </w:t>
      </w:r>
      <w:r w:rsidR="00EE5C12" w:rsidRPr="00B30395">
        <w:rPr>
          <w:rStyle w:val="EmphStrong"/>
        </w:rPr>
        <w:t>SAHM automatically detects the R installation location from the computer registry</w:t>
      </w:r>
      <w:r w:rsidR="00EE5C12">
        <w:rPr>
          <w:rStyle w:val="EmphStrong"/>
        </w:rPr>
        <w:t>.</w:t>
      </w:r>
      <w:r w:rsidR="00EE5C12">
        <w:t xml:space="preserve">  Most users will be fine with the default R location although some might want to manually select a different R installation for use with VisTrails\SAHM. </w:t>
      </w:r>
      <w:proofErr w:type="gramStart"/>
      <w:r w:rsidR="00EE5C12">
        <w:t>For example users with multiple versions of R, users with nonstandard R installations, or in cases where SAHM is unable to find R from the registry.</w:t>
      </w:r>
      <w:proofErr w:type="gramEnd"/>
      <w:r w:rsidR="00EE5C12">
        <w:t xml:space="preserve">  If this applies to you, follow the instructions in the optional Step 4.</w:t>
      </w:r>
      <w:r w:rsidR="00AD0A80">
        <w:t xml:space="preserve">  You can check the location of R being used from the </w:t>
      </w:r>
      <w:proofErr w:type="spellStart"/>
      <w:r w:rsidR="00AD0A80">
        <w:t>VisTrails</w:t>
      </w:r>
      <w:proofErr w:type="spellEnd"/>
      <w:r w:rsidR="00AD0A80">
        <w:t xml:space="preserve"> consol output that gets display when </w:t>
      </w:r>
      <w:r w:rsidR="00AD0A80">
        <w:lastRenderedPageBreak/>
        <w:t xml:space="preserve">SAHM loads.  </w:t>
      </w:r>
      <w:r w:rsidR="00631788">
        <w:t>Any errors detected in these at startup will be highlighted in the console output as in Figure 1.</w:t>
      </w:r>
    </w:p>
    <w:p w:rsidR="00631788" w:rsidRDefault="00631788" w:rsidP="00631788">
      <w:pPr>
        <w:pStyle w:val="BodyNoIndent"/>
        <w:rPr>
          <w:rStyle w:val="Emphasis"/>
          <w:i w:val="0"/>
          <w:iCs w:val="0"/>
        </w:rPr>
      </w:pPr>
      <w:r>
        <w:rPr>
          <w:noProof/>
        </w:rPr>
        <w:drawing>
          <wp:inline distT="0" distB="0" distL="0" distR="0">
            <wp:extent cx="6382385" cy="6052424"/>
            <wp:effectExtent l="0" t="0" r="0" b="5715"/>
            <wp:docPr id="6" name="Picture 6" descr="C:\temp\1\SNAGHTML20644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0644e38.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2385" cy="6052424"/>
                    </a:xfrm>
                    <a:prstGeom prst="rect">
                      <a:avLst/>
                    </a:prstGeom>
                    <a:noFill/>
                    <a:ln>
                      <a:noFill/>
                    </a:ln>
                  </pic:spPr>
                </pic:pic>
              </a:graphicData>
            </a:graphic>
          </wp:inline>
        </w:drawing>
      </w:r>
    </w:p>
    <w:p w:rsidR="00631788" w:rsidRPr="00EE5C12" w:rsidRDefault="00631788" w:rsidP="00631788">
      <w:pPr>
        <w:pStyle w:val="FigureCaption"/>
        <w:rPr>
          <w:rStyle w:val="Emphasis"/>
          <w:i w:val="0"/>
          <w:iCs w:val="0"/>
        </w:rPr>
      </w:pPr>
      <w:bookmarkStart w:id="8" w:name="_Toc366069386"/>
      <w:r>
        <w:rPr>
          <w:rStyle w:val="Emphasis"/>
          <w:i w:val="0"/>
          <w:iCs w:val="0"/>
        </w:rPr>
        <w:t>Error message in VisTrails console if there is a problem with either R or Maxent.</w:t>
      </w:r>
      <w:bookmarkEnd w:id="8"/>
      <w:r>
        <w:rPr>
          <w:rStyle w:val="Emphasis"/>
          <w:i w:val="0"/>
          <w:iCs w:val="0"/>
        </w:rPr>
        <w:t xml:space="preserve"> </w:t>
      </w:r>
    </w:p>
    <w:p w:rsidR="0027793B" w:rsidRPr="00EE5C12" w:rsidRDefault="003F170A" w:rsidP="00EE5C12">
      <w:pPr>
        <w:pStyle w:val="BodyText"/>
      </w:pPr>
      <w:r w:rsidRPr="00EE5C12">
        <w:rPr>
          <w:rStyle w:val="Emphasis"/>
          <w:i w:val="0"/>
          <w:iCs w:val="0"/>
        </w:rPr>
        <w:t xml:space="preserve">In addition to the base installation of R </w:t>
      </w:r>
      <w:r w:rsidR="0027793B" w:rsidRPr="00EE5C12">
        <w:rPr>
          <w:rStyle w:val="Emphasis"/>
          <w:i w:val="0"/>
          <w:iCs w:val="0"/>
        </w:rPr>
        <w:t>SAHM</w:t>
      </w:r>
      <w:r w:rsidRPr="00EE5C12">
        <w:rPr>
          <w:rStyle w:val="Emphasis"/>
          <w:i w:val="0"/>
          <w:iCs w:val="0"/>
        </w:rPr>
        <w:t xml:space="preserve"> also </w:t>
      </w:r>
      <w:r w:rsidR="0027793B" w:rsidRPr="00EE5C12">
        <w:rPr>
          <w:rStyle w:val="Emphasis"/>
          <w:i w:val="0"/>
          <w:iCs w:val="0"/>
        </w:rPr>
        <w:t xml:space="preserve">requires additional R packages: </w:t>
      </w:r>
      <w:r w:rsidRPr="00EE5C12">
        <w:rPr>
          <w:rStyle w:val="Emphasis"/>
          <w:i w:val="0"/>
          <w:iCs w:val="0"/>
        </w:rPr>
        <w:t xml:space="preserve"> </w:t>
      </w:r>
      <w:proofErr w:type="spellStart"/>
      <w:r w:rsidR="0027793B" w:rsidRPr="00EE5C12">
        <w:rPr>
          <w:rStyle w:val="Emphasis"/>
          <w:i w:val="0"/>
          <w:iCs w:val="0"/>
        </w:rPr>
        <w:t>ade4</w:t>
      </w:r>
      <w:proofErr w:type="spellEnd"/>
      <w:r w:rsidR="0027793B" w:rsidRPr="00EE5C12">
        <w:rPr>
          <w:rStyle w:val="Emphasis"/>
          <w:i w:val="0"/>
          <w:iCs w:val="0"/>
        </w:rPr>
        <w:t xml:space="preserve">, foreign, </w:t>
      </w:r>
      <w:proofErr w:type="spellStart"/>
      <w:r w:rsidR="0027793B" w:rsidRPr="00EE5C12">
        <w:rPr>
          <w:rStyle w:val="Emphasis"/>
          <w:i w:val="0"/>
          <w:iCs w:val="0"/>
        </w:rPr>
        <w:t>gbm</w:t>
      </w:r>
      <w:proofErr w:type="spellEnd"/>
      <w:r w:rsidR="0027793B" w:rsidRPr="00EE5C12">
        <w:rPr>
          <w:rStyle w:val="Emphasis"/>
          <w:i w:val="0"/>
          <w:iCs w:val="0"/>
        </w:rPr>
        <w:t xml:space="preserve">, lattice, </w:t>
      </w:r>
      <w:proofErr w:type="spellStart"/>
      <w:r w:rsidR="0027793B" w:rsidRPr="00EE5C12">
        <w:rPr>
          <w:rStyle w:val="Emphasis"/>
          <w:i w:val="0"/>
          <w:iCs w:val="0"/>
        </w:rPr>
        <w:t>mda</w:t>
      </w:r>
      <w:proofErr w:type="spellEnd"/>
      <w:r w:rsidR="0027793B" w:rsidRPr="00EE5C12">
        <w:rPr>
          <w:rStyle w:val="Emphasis"/>
          <w:i w:val="0"/>
          <w:iCs w:val="0"/>
        </w:rPr>
        <w:t xml:space="preserve">, </w:t>
      </w:r>
      <w:proofErr w:type="spellStart"/>
      <w:r w:rsidR="0027793B" w:rsidRPr="00EE5C12">
        <w:rPr>
          <w:rStyle w:val="Emphasis"/>
          <w:i w:val="0"/>
          <w:iCs w:val="0"/>
        </w:rPr>
        <w:t>PresenceAbsence</w:t>
      </w:r>
      <w:proofErr w:type="spellEnd"/>
      <w:r w:rsidR="0027793B" w:rsidRPr="00EE5C12">
        <w:rPr>
          <w:rStyle w:val="Emphasis"/>
          <w:i w:val="0"/>
          <w:iCs w:val="0"/>
        </w:rPr>
        <w:t xml:space="preserve">, </w:t>
      </w:r>
      <w:proofErr w:type="spellStart"/>
      <w:r w:rsidR="0027793B" w:rsidRPr="00EE5C12">
        <w:rPr>
          <w:rStyle w:val="Emphasis"/>
          <w:i w:val="0"/>
          <w:iCs w:val="0"/>
        </w:rPr>
        <w:t>randomForest</w:t>
      </w:r>
      <w:proofErr w:type="spellEnd"/>
      <w:r w:rsidR="0027793B" w:rsidRPr="00EE5C12">
        <w:rPr>
          <w:rStyle w:val="Emphasis"/>
          <w:i w:val="0"/>
          <w:iCs w:val="0"/>
        </w:rPr>
        <w:t xml:space="preserve">, raster, </w:t>
      </w:r>
      <w:proofErr w:type="spellStart"/>
      <w:r w:rsidR="0027793B" w:rsidRPr="00EE5C12">
        <w:rPr>
          <w:rStyle w:val="Emphasis"/>
          <w:i w:val="0"/>
          <w:iCs w:val="0"/>
        </w:rPr>
        <w:t>rgdal</w:t>
      </w:r>
      <w:proofErr w:type="spellEnd"/>
      <w:r w:rsidR="0027793B" w:rsidRPr="00EE5C12">
        <w:rPr>
          <w:rStyle w:val="Emphasis"/>
          <w:i w:val="0"/>
          <w:iCs w:val="0"/>
        </w:rPr>
        <w:t xml:space="preserve">, </w:t>
      </w:r>
      <w:proofErr w:type="spellStart"/>
      <w:r w:rsidR="0027793B" w:rsidRPr="00EE5C12">
        <w:rPr>
          <w:rStyle w:val="Emphasis"/>
          <w:i w:val="0"/>
          <w:iCs w:val="0"/>
        </w:rPr>
        <w:t>ROCR</w:t>
      </w:r>
      <w:proofErr w:type="spellEnd"/>
      <w:r w:rsidR="0027793B" w:rsidRPr="00EE5C12">
        <w:rPr>
          <w:rStyle w:val="Emphasis"/>
          <w:i w:val="0"/>
          <w:iCs w:val="0"/>
        </w:rPr>
        <w:t xml:space="preserve">, sp, </w:t>
      </w:r>
      <w:proofErr w:type="spellStart"/>
      <w:r w:rsidR="0027793B" w:rsidRPr="00EE5C12">
        <w:rPr>
          <w:rStyle w:val="Emphasis"/>
          <w:i w:val="0"/>
          <w:iCs w:val="0"/>
        </w:rPr>
        <w:t>spatstat</w:t>
      </w:r>
      <w:proofErr w:type="spellEnd"/>
      <w:r w:rsidR="0027793B" w:rsidRPr="00EE5C12">
        <w:rPr>
          <w:rStyle w:val="Emphasis"/>
          <w:i w:val="0"/>
          <w:iCs w:val="0"/>
        </w:rPr>
        <w:t xml:space="preserve">, survival, </w:t>
      </w:r>
      <w:proofErr w:type="spellStart"/>
      <w:r w:rsidR="0027793B" w:rsidRPr="00EE5C12">
        <w:rPr>
          <w:rStyle w:val="Emphasis"/>
          <w:i w:val="0"/>
          <w:iCs w:val="0"/>
        </w:rPr>
        <w:lastRenderedPageBreak/>
        <w:t>tcltk2</w:t>
      </w:r>
      <w:proofErr w:type="spellEnd"/>
      <w:r w:rsidR="0027793B" w:rsidRPr="00EE5C12">
        <w:rPr>
          <w:rStyle w:val="Emphasis"/>
          <w:i w:val="0"/>
          <w:iCs w:val="0"/>
        </w:rPr>
        <w:t>, and tools.  SAHM is set up to automatically download and install these libraries as needed assuming</w:t>
      </w:r>
      <w:r w:rsidR="0027793B" w:rsidRPr="00EE5C12">
        <w:t xml:space="preserve"> the following two conditions are met</w:t>
      </w:r>
      <w:r w:rsidR="0047018A" w:rsidRPr="00EE5C12">
        <w:t xml:space="preserve"> the first time you run R</w:t>
      </w:r>
      <w:r w:rsidR="00EE5C12">
        <w:t xml:space="preserve"> from VisTrails\SAHM</w:t>
      </w:r>
      <w:r w:rsidR="0027793B" w:rsidRPr="00EE5C12">
        <w:t>:</w:t>
      </w:r>
    </w:p>
    <w:p w:rsidR="0027793B" w:rsidRDefault="0027793B" w:rsidP="00EE5C12">
      <w:pPr>
        <w:pStyle w:val="ListNumber"/>
      </w:pPr>
      <w:r>
        <w:t>You must be connected to the int</w:t>
      </w:r>
      <w:r w:rsidR="00EE5C12">
        <w:t>ernet</w:t>
      </w:r>
      <w:r>
        <w:t xml:space="preserve">. </w:t>
      </w:r>
    </w:p>
    <w:p w:rsidR="008F0714" w:rsidRDefault="0027793B" w:rsidP="008F0714">
      <w:pPr>
        <w:pStyle w:val="ListNumber"/>
      </w:pPr>
      <w:r>
        <w:t>SAHM must have write permission to the directory in which R is installed.  This is not the case if R is installed in the default location (i.e. C:\Program Files\</w:t>
      </w:r>
      <w:proofErr w:type="gramStart"/>
      <w:r>
        <w:t>..)</w:t>
      </w:r>
      <w:proofErr w:type="gramEnd"/>
      <w:r>
        <w:t>.   If this is the case then you must either reinstall R so that it is in a</w:t>
      </w:r>
      <w:r w:rsidR="0047018A">
        <w:t>n</w:t>
      </w:r>
      <w:r>
        <w:t xml:space="preserve"> </w:t>
      </w:r>
      <w:r w:rsidR="0047018A">
        <w:t>unrestricted folder (i.e. C:\R\</w:t>
      </w:r>
      <w:proofErr w:type="gramStart"/>
      <w:r w:rsidR="0047018A">
        <w:t>..)</w:t>
      </w:r>
      <w:proofErr w:type="gramEnd"/>
      <w:r w:rsidR="0047018A">
        <w:t xml:space="preserve"> or run VisTrails with a right click and select ‘Run as administrator’.</w:t>
      </w:r>
    </w:p>
    <w:p w:rsidR="000D10E7" w:rsidRDefault="008F0714" w:rsidP="008F0714">
      <w:pPr>
        <w:pStyle w:val="BodyNoIndent"/>
      </w:pPr>
      <w:r>
        <w:t xml:space="preserve">If you run into problems with the automatic installation of these R </w:t>
      </w:r>
      <w:r w:rsidR="00BF1A86">
        <w:t>packages</w:t>
      </w:r>
      <w:r>
        <w:t xml:space="preserve"> you must manually install them directly in R.  You will know this is the case if any of Model or </w:t>
      </w:r>
      <w:proofErr w:type="gramStart"/>
      <w:r>
        <w:t>other  modules</w:t>
      </w:r>
      <w:proofErr w:type="gramEnd"/>
      <w:r>
        <w:t xml:space="preserve"> fail to run and show an error message indicating that packages could not be loaded.  </w:t>
      </w:r>
      <w:r w:rsidR="00A32892">
        <w:t>Refer to the R manual or other online references for detailed instruction on how t</w:t>
      </w:r>
      <w:r>
        <w:t xml:space="preserve">o manually install the missing packages </w:t>
      </w:r>
      <w:r w:rsidR="00A32892">
        <w:t>into your R installation.</w:t>
      </w:r>
      <w:r w:rsidR="00EE43E8">
        <w:t xml:space="preserve">  If you are using a version of R other than 3.0.1 the required libraries might be either unavailable or incompatible.</w:t>
      </w:r>
    </w:p>
    <w:p w:rsidR="00EE5C12" w:rsidRPr="00EE5C12" w:rsidRDefault="00EE5C12" w:rsidP="00A16B16">
      <w:pPr>
        <w:pStyle w:val="Heading2"/>
        <w:rPr>
          <w:rStyle w:val="Strong"/>
          <w:b w:val="0"/>
        </w:rPr>
      </w:pPr>
      <w:bookmarkStart w:id="9" w:name="_Toc366069433"/>
      <w:r w:rsidRPr="00EE5C12">
        <w:t xml:space="preserve">Step 3 - </w:t>
      </w:r>
      <w:r w:rsidR="00B9558D" w:rsidRPr="00EE5C12">
        <w:t>Download and configure the Maxent Java applica</w:t>
      </w:r>
      <w:r w:rsidRPr="00EE5C12">
        <w:t>tion</w:t>
      </w:r>
      <w:bookmarkEnd w:id="9"/>
    </w:p>
    <w:p w:rsidR="0047018A" w:rsidRPr="00EE5C12" w:rsidRDefault="00B9558D" w:rsidP="00A16B16">
      <w:pPr>
        <w:pStyle w:val="BodyText"/>
        <w:rPr>
          <w:rStyle w:val="Emphasis"/>
          <w:iCs w:val="0"/>
        </w:rPr>
      </w:pPr>
      <w:r>
        <w:t xml:space="preserve">The Maxent package is available for download from: </w:t>
      </w:r>
      <w:hyperlink r:id="rId18" w:history="1">
        <w:r w:rsidRPr="00636945">
          <w:rPr>
            <w:rStyle w:val="Hyperlink"/>
          </w:rPr>
          <w:t>http://www.cs.princeton.edu/~schapire/maxent/</w:t>
        </w:r>
      </w:hyperlink>
      <w:r w:rsidR="00EE5C12">
        <w:rPr>
          <w:rStyle w:val="Hyperlink"/>
        </w:rPr>
        <w:t xml:space="preserve">   </w:t>
      </w:r>
      <w:proofErr w:type="gramStart"/>
      <w:r w:rsidRPr="00A16B16">
        <w:t>The</w:t>
      </w:r>
      <w:proofErr w:type="gramEnd"/>
      <w:r w:rsidRPr="00A16B16">
        <w:t xml:space="preserve"> code for SAHM version 1.1 has only been tested with Maxent version 3.3.3k but other versions will likely work.  </w:t>
      </w:r>
      <w:r w:rsidR="000D10E7" w:rsidRPr="00AC0B76">
        <w:rPr>
          <w:rStyle w:val="EmphStrong"/>
        </w:rPr>
        <w:t xml:space="preserve">By default SAHM assumes that </w:t>
      </w:r>
      <w:r w:rsidR="00EE5C12" w:rsidRPr="00AC0B76">
        <w:rPr>
          <w:rStyle w:val="EmphStrong"/>
        </w:rPr>
        <w:t xml:space="preserve">the </w:t>
      </w:r>
      <w:r w:rsidR="000D10E7" w:rsidRPr="00AC0B76">
        <w:rPr>
          <w:rStyle w:val="EmphStrong"/>
        </w:rPr>
        <w:t>Maxent</w:t>
      </w:r>
      <w:r w:rsidR="00EE5C12" w:rsidRPr="00AC0B76">
        <w:rPr>
          <w:rStyle w:val="EmphStrong"/>
        </w:rPr>
        <w:t xml:space="preserve"> application</w:t>
      </w:r>
      <w:r w:rsidR="000D10E7" w:rsidRPr="00AC0B76">
        <w:rPr>
          <w:rStyle w:val="EmphStrong"/>
        </w:rPr>
        <w:t xml:space="preserve"> has been saved to ‘C</w:t>
      </w:r>
      <w:proofErr w:type="gramStart"/>
      <w:r w:rsidR="000D10E7" w:rsidRPr="00AC0B76">
        <w:rPr>
          <w:rStyle w:val="EmphStrong"/>
        </w:rPr>
        <w:t>:\</w:t>
      </w:r>
      <w:proofErr w:type="gramEnd"/>
      <w:r w:rsidR="000D10E7" w:rsidRPr="00AC0B76">
        <w:rPr>
          <w:rStyle w:val="EmphStrong"/>
        </w:rPr>
        <w:t>Maxent\maxent.jar’</w:t>
      </w:r>
      <w:r w:rsidR="000D10E7" w:rsidRPr="00A16B16">
        <w:t xml:space="preserve"> If </w:t>
      </w:r>
      <w:r w:rsidR="00A16B16" w:rsidRPr="00A16B16">
        <w:t>you have Maxent installed elsewhere</w:t>
      </w:r>
      <w:r w:rsidR="00A16B16">
        <w:t xml:space="preserve"> follow the instructions in the optional Step 4</w:t>
      </w:r>
      <w:r w:rsidR="00AA5B1F">
        <w:t xml:space="preserve"> so that SAHM will know where to find the application</w:t>
      </w:r>
      <w:r w:rsidR="00A16B16">
        <w:t>.</w:t>
      </w:r>
      <w:r w:rsidR="00A16B16" w:rsidRPr="00A16B16">
        <w:t xml:space="preserve">  </w:t>
      </w:r>
      <w:r w:rsidRPr="00A16B16">
        <w:t xml:space="preserve">To verify that Maxent is </w:t>
      </w:r>
      <w:proofErr w:type="gramStart"/>
      <w:r w:rsidRPr="00A16B16">
        <w:t>work</w:t>
      </w:r>
      <w:r w:rsidR="00AA5B1F">
        <w:t>ing correctly run</w:t>
      </w:r>
      <w:proofErr w:type="gramEnd"/>
      <w:r w:rsidR="00AA5B1F">
        <w:t xml:space="preserve"> the following from the Command Prompt and</w:t>
      </w:r>
      <w:r w:rsidRPr="00A16B16">
        <w:t xml:space="preserve"> check that </w:t>
      </w:r>
      <w:r w:rsidR="00AA5B1F">
        <w:t xml:space="preserve">the </w:t>
      </w:r>
      <w:r w:rsidRPr="00A16B16">
        <w:t xml:space="preserve">Maxent </w:t>
      </w:r>
      <w:r w:rsidR="00AA5B1F">
        <w:t xml:space="preserve">GUI </w:t>
      </w:r>
      <w:r w:rsidRPr="00A16B16">
        <w:t>open</w:t>
      </w:r>
      <w:r w:rsidR="00AA5B1F">
        <w:t xml:space="preserve">s: </w:t>
      </w:r>
      <w:r w:rsidRPr="00B9558D">
        <w:t xml:space="preserve"> </w:t>
      </w:r>
      <w:r w:rsidRPr="00B9558D">
        <w:rPr>
          <w:rStyle w:val="Emphasis"/>
        </w:rPr>
        <w:t xml:space="preserve">java -mx512m -jar </w:t>
      </w:r>
      <w:r w:rsidRPr="000D10E7">
        <w:rPr>
          <w:rStyle w:val="Emphasis"/>
        </w:rPr>
        <w:t>C:\</w:t>
      </w:r>
      <w:r w:rsidR="000D10E7" w:rsidRPr="000D10E7">
        <w:rPr>
          <w:rStyle w:val="Emphasis"/>
        </w:rPr>
        <w:t>Maxent</w:t>
      </w:r>
      <w:r w:rsidRPr="00B9558D">
        <w:rPr>
          <w:rStyle w:val="Emphasis"/>
        </w:rPr>
        <w:t>\maxent.ja</w:t>
      </w:r>
      <w:r w:rsidR="000D10E7">
        <w:rPr>
          <w:rStyle w:val="Emphasis"/>
        </w:rPr>
        <w:t>r</w:t>
      </w:r>
    </w:p>
    <w:p w:rsidR="000E5C56" w:rsidRPr="00A16B16" w:rsidRDefault="00A16B16" w:rsidP="00A16B16">
      <w:pPr>
        <w:pStyle w:val="Heading2"/>
        <w:rPr>
          <w:rStyle w:val="Strong"/>
          <w:b w:val="0"/>
        </w:rPr>
      </w:pPr>
      <w:bookmarkStart w:id="10" w:name="_Toc366069434"/>
      <w:r>
        <w:rPr>
          <w:rStyle w:val="Strong"/>
          <w:b w:val="0"/>
        </w:rPr>
        <w:lastRenderedPageBreak/>
        <w:t xml:space="preserve">Step 4 (Optional) - </w:t>
      </w:r>
      <w:r w:rsidR="0050793F" w:rsidRPr="00A16B16">
        <w:rPr>
          <w:rStyle w:val="Strong"/>
          <w:b w:val="0"/>
        </w:rPr>
        <w:t>Configure</w:t>
      </w:r>
      <w:r w:rsidR="00C77BF3">
        <w:rPr>
          <w:rStyle w:val="Strong"/>
          <w:b w:val="0"/>
        </w:rPr>
        <w:t xml:space="preserve"> </w:t>
      </w:r>
      <w:r w:rsidR="00CE6E5E" w:rsidRPr="00A16B16">
        <w:rPr>
          <w:rStyle w:val="Strong"/>
          <w:b w:val="0"/>
        </w:rPr>
        <w:t>SAHM</w:t>
      </w:r>
      <w:bookmarkEnd w:id="10"/>
      <w:r w:rsidR="00CE6E5E" w:rsidRPr="00A16B16">
        <w:rPr>
          <w:rStyle w:val="Strong"/>
          <w:b w:val="0"/>
        </w:rPr>
        <w:t xml:space="preserve"> </w:t>
      </w:r>
    </w:p>
    <w:p w:rsidR="000E5C56" w:rsidRPr="000E5C56" w:rsidRDefault="00AC0B76" w:rsidP="00C77BF3">
      <w:pPr>
        <w:pStyle w:val="BodyText"/>
        <w:rPr>
          <w:rStyle w:val="Strong"/>
          <w:b w:val="0"/>
          <w:bCs w:val="0"/>
        </w:rPr>
      </w:pPr>
      <w:r>
        <w:t xml:space="preserve">This step only applies to folks that either have specific installations of R they need to point to or have Maxent installed in directory other than the default expected by SAHM.  </w:t>
      </w:r>
      <w:r w:rsidR="00C77BF3">
        <w:t>O</w:t>
      </w:r>
      <w:r w:rsidR="000E5C56">
        <w:t xml:space="preserve">pen the VisTrails application and select </w:t>
      </w:r>
      <w:r w:rsidR="000E5C56" w:rsidRPr="00CE6E5E">
        <w:rPr>
          <w:rStyle w:val="EmphasisUC"/>
        </w:rPr>
        <w:t>Edit -&gt; Preferences -&gt; Module Packages (tab)</w:t>
      </w:r>
      <w:r w:rsidR="000E5C56">
        <w:t>.  Select ‘</w:t>
      </w:r>
      <w:proofErr w:type="spellStart"/>
      <w:r w:rsidR="000E5C56">
        <w:t>sahm</w:t>
      </w:r>
      <w:proofErr w:type="spellEnd"/>
      <w:r w:rsidR="000E5C56">
        <w:t xml:space="preserve">’ in the list of Disabled packages (top left) and click ‘Enable’ (Figure </w:t>
      </w:r>
      <w:r w:rsidR="00631788">
        <w:t>2</w:t>
      </w:r>
      <w:r w:rsidR="000E5C56">
        <w:t xml:space="preserve">).  Next, click Configure (Figure </w:t>
      </w:r>
      <w:r w:rsidR="00631788">
        <w:t>3</w:t>
      </w:r>
      <w:r w:rsidR="000E5C56">
        <w:t xml:space="preserve">).  </w:t>
      </w:r>
    </w:p>
    <w:p w:rsidR="0050793F" w:rsidRPr="00CE6E5E" w:rsidRDefault="00D63EBC" w:rsidP="00D63EBC">
      <w:pPr>
        <w:pStyle w:val="BodyNoIndent"/>
        <w:rPr>
          <w:rStyle w:val="Strong"/>
        </w:rPr>
      </w:pPr>
      <w:r>
        <w:rPr>
          <w:noProof/>
        </w:rPr>
        <w:drawing>
          <wp:inline distT="0" distB="0" distL="0" distR="0">
            <wp:extent cx="5652654" cy="4419600"/>
            <wp:effectExtent l="0" t="0" r="5715" b="0"/>
            <wp:docPr id="28" name="Picture 28" descr="C:\temp\1\SNAGHTML1b2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SNAGHTML1b22341.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4892" cy="4421350"/>
                    </a:xfrm>
                    <a:prstGeom prst="rect">
                      <a:avLst/>
                    </a:prstGeom>
                    <a:noFill/>
                    <a:ln>
                      <a:noFill/>
                    </a:ln>
                  </pic:spPr>
                </pic:pic>
              </a:graphicData>
            </a:graphic>
          </wp:inline>
        </w:drawing>
      </w:r>
      <w:r w:rsidR="000E5C56" w:rsidRPr="000E5C56">
        <w:rPr>
          <w:noProof/>
        </w:rPr>
        <w:t xml:space="preserve"> </w:t>
      </w:r>
    </w:p>
    <w:p w:rsidR="00FA1DDC" w:rsidRDefault="00FA1DDC" w:rsidP="00646CBC">
      <w:pPr>
        <w:pStyle w:val="FigureCaption"/>
        <w:rPr>
          <w:noProof/>
        </w:rPr>
      </w:pPr>
      <w:bookmarkStart w:id="11" w:name="_Toc366069387"/>
      <w:r>
        <w:t xml:space="preserve">.  </w:t>
      </w:r>
      <w:r w:rsidR="00C77BF3">
        <w:t>T</w:t>
      </w:r>
      <w:r w:rsidR="000E5C56">
        <w:t xml:space="preserve">he </w:t>
      </w:r>
      <w:proofErr w:type="spellStart"/>
      <w:r w:rsidR="000E5C56">
        <w:t>Vistrails</w:t>
      </w:r>
      <w:proofErr w:type="spellEnd"/>
      <w:r w:rsidR="000E5C56">
        <w:t xml:space="preserve"> preferences window</w:t>
      </w:r>
      <w:bookmarkEnd w:id="11"/>
    </w:p>
    <w:p w:rsidR="00C77BF3" w:rsidRDefault="00D63EBC" w:rsidP="00D63EBC">
      <w:pPr>
        <w:pStyle w:val="BodyNoIndent"/>
      </w:pPr>
      <w:r>
        <w:rPr>
          <w:noProof/>
        </w:rPr>
        <w:lastRenderedPageBreak/>
        <w:drawing>
          <wp:inline distT="0" distB="0" distL="0" distR="0">
            <wp:extent cx="3562350" cy="2441610"/>
            <wp:effectExtent l="0" t="0" r="0" b="0"/>
            <wp:docPr id="30" name="Picture 30" descr="C:\temp\1\SNAGHTML1b36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1\SNAGHTML1b3687b.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5510" cy="2443776"/>
                    </a:xfrm>
                    <a:prstGeom prst="rect">
                      <a:avLst/>
                    </a:prstGeom>
                    <a:noFill/>
                    <a:ln>
                      <a:noFill/>
                    </a:ln>
                  </pic:spPr>
                </pic:pic>
              </a:graphicData>
            </a:graphic>
          </wp:inline>
        </w:drawing>
      </w:r>
    </w:p>
    <w:p w:rsidR="00FA1DDC" w:rsidRDefault="00C77BF3" w:rsidP="00C77BF3">
      <w:pPr>
        <w:pStyle w:val="FigureCaption"/>
      </w:pPr>
      <w:bookmarkStart w:id="12" w:name="_Toc366069388"/>
      <w:r>
        <w:rPr>
          <w:rStyle w:val="BodyTextChar"/>
        </w:rPr>
        <w:t>SAHM configuration window</w:t>
      </w:r>
      <w:bookmarkEnd w:id="12"/>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F87535" w:rsidRDefault="00636945" w:rsidP="00D63EBC">
      <w:pPr>
        <w:pStyle w:val="BodyText"/>
        <w:spacing w:line="240" w:lineRule="auto"/>
      </w:pPr>
      <w:proofErr w:type="spellStart"/>
      <w:r w:rsidRPr="00636945">
        <w:rPr>
          <w:rStyle w:val="Strong"/>
        </w:rPr>
        <w:t>maxent_path</w:t>
      </w:r>
      <w:proofErr w:type="spellEnd"/>
      <w:r>
        <w:tab/>
      </w:r>
      <w:r w:rsidR="00C77BF3">
        <w:tab/>
      </w:r>
      <w:r>
        <w:t>=</w:t>
      </w:r>
      <w:r>
        <w:tab/>
      </w:r>
      <w:proofErr w:type="spellStart"/>
      <w:r>
        <w:t>C:\Maxent</w:t>
      </w:r>
      <w:proofErr w:type="spellEnd"/>
      <w:r w:rsidR="00D63EBC">
        <w:t xml:space="preserve"> (</w:t>
      </w:r>
      <w:r>
        <w:t>note: this is the folder that contains the maxent.jar file</w:t>
      </w:r>
      <w:r w:rsidR="00D63EBC">
        <w:t>)</w:t>
      </w:r>
    </w:p>
    <w:p w:rsidR="00C77BF3" w:rsidDel="00EB0AB0" w:rsidRDefault="00C77BF3" w:rsidP="00C77BF3">
      <w:pPr>
        <w:pStyle w:val="ListParagraph"/>
      </w:pPr>
      <w:proofErr w:type="spellStart"/>
      <w:r w:rsidRPr="00636945" w:rsidDel="00EB0AB0">
        <w:rPr>
          <w:rStyle w:val="Strong"/>
        </w:rPr>
        <w:t>r_path</w:t>
      </w:r>
      <w:proofErr w:type="spellEnd"/>
      <w:r w:rsidDel="00EB0AB0">
        <w:rPr>
          <w:rStyle w:val="Strong"/>
        </w:rPr>
        <w:t xml:space="preserve"> </w:t>
      </w:r>
      <w:r w:rsidRPr="00636945" w:rsidDel="00EB0AB0">
        <w:rPr>
          <w:rStyle w:val="Strong"/>
        </w:rPr>
        <w:tab/>
      </w:r>
      <w:r w:rsidDel="00EB0AB0">
        <w:rPr>
          <w:rStyle w:val="EmphasisUC"/>
        </w:rPr>
        <w:tab/>
        <w:t>=</w:t>
      </w:r>
      <w:r w:rsidDel="00EB0AB0">
        <w:rPr>
          <w:rStyle w:val="EmphasisUC"/>
        </w:rPr>
        <w:tab/>
      </w:r>
      <w:r w:rsidRPr="0050793F" w:rsidDel="00EB0AB0">
        <w:t>C:\Program Files\R\R-2.1</w:t>
      </w:r>
      <w:r w:rsidDel="00EB0AB0">
        <w:t>4</w:t>
      </w:r>
      <w:r w:rsidRPr="0050793F" w:rsidDel="00EB0AB0">
        <w:t>.</w:t>
      </w:r>
      <w:r w:rsidDel="00EB0AB0">
        <w:t>0</w:t>
      </w:r>
      <w:r w:rsidRPr="0050793F" w:rsidDel="00EB0AB0">
        <w:t>\bin</w:t>
      </w:r>
    </w:p>
    <w:p w:rsidR="00C77BF3" w:rsidRDefault="00C77BF3" w:rsidP="00636945">
      <w:pPr>
        <w:pStyle w:val="ListParagraph"/>
      </w:pP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DD681F" w:rsidDel="00EB0AB0" w:rsidRDefault="00F87535" w:rsidP="00C77BF3">
      <w:pPr>
        <w:pStyle w:val="BodyText"/>
        <w:spacing w:line="240" w:lineRule="auto"/>
        <w:ind w:left="720" w:firstLine="0"/>
      </w:pPr>
      <w:r>
        <w:t xml:space="preserve">While you are setting the above you could also change the following </w:t>
      </w:r>
      <w:r w:rsidR="00B30395">
        <w:t xml:space="preserve">optional </w:t>
      </w:r>
      <w:r>
        <w:t>configuration variables:</w:t>
      </w:r>
      <w:r w:rsidR="007268B7">
        <w:t xml:space="preserve"> </w:t>
      </w:r>
    </w:p>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2E0ADA" w:rsidRPr="00541901" w:rsidRDefault="00636945" w:rsidP="00541901">
      <w:pPr>
        <w:pStyle w:val="ListParagraph"/>
        <w:ind w:left="2880"/>
      </w:pPr>
      <w:proofErr w:type="gramStart"/>
      <w:r>
        <w:rPr>
          <w:rStyle w:val="BodyTextChar"/>
        </w:rPr>
        <w:t>should</w:t>
      </w:r>
      <w:proofErr w:type="gramEnd"/>
      <w:r>
        <w:rPr>
          <w:rStyle w:val="BodyTextChar"/>
        </w:rPr>
        <w:t xml:space="preserve"> </w:t>
      </w:r>
      <w:r>
        <w:t>stay the default value of True.</w:t>
      </w:r>
    </w:p>
    <w:p w:rsidR="00C77BF3" w:rsidRPr="000D10E7" w:rsidRDefault="00C77BF3" w:rsidP="00AA5B1F">
      <w:pPr>
        <w:pStyle w:val="Heading2"/>
      </w:pPr>
      <w:bookmarkStart w:id="13" w:name="_Toc366069435"/>
      <w:r>
        <w:t>Mac/Linux</w:t>
      </w:r>
      <w:r w:rsidRPr="000D10E7">
        <w:t xml:space="preserve"> Installation</w:t>
      </w:r>
      <w:bookmarkEnd w:id="13"/>
    </w:p>
    <w:p w:rsidR="00BF023F" w:rsidRDefault="00C77BF3" w:rsidP="00BF023F">
      <w:pPr>
        <w:pStyle w:val="BodyText"/>
      </w:pPr>
      <w:r>
        <w:t xml:space="preserve">We have </w:t>
      </w:r>
      <w:r w:rsidR="002E0ADA">
        <w:t xml:space="preserve">not </w:t>
      </w:r>
      <w:r>
        <w:t xml:space="preserve">tested SAHM on a Mac or Linux operating systems.  In theory all of the applications, libraries, and </w:t>
      </w:r>
      <w:r w:rsidR="002E0ADA">
        <w:t xml:space="preserve">components are cross platform compatible so installing a native build on any of these systems should be relatively straightforward.  </w:t>
      </w:r>
      <w:r w:rsidR="00AA5B1F">
        <w:t>We would welcome a set of instructions from some expert user describing how to install VisTrails\SAHM on these systems.</w:t>
      </w:r>
    </w:p>
    <w:p w:rsidR="00BF023F" w:rsidRPr="000D10E7" w:rsidRDefault="00217C48" w:rsidP="00AA5B1F">
      <w:pPr>
        <w:pStyle w:val="Heading2"/>
      </w:pPr>
      <w:bookmarkStart w:id="14" w:name="_Toc366069436"/>
      <w:r>
        <w:lastRenderedPageBreak/>
        <w:t>Getting the latest</w:t>
      </w:r>
      <w:r w:rsidR="00BF023F">
        <w:t xml:space="preserve"> </w:t>
      </w:r>
      <w:proofErr w:type="spellStart"/>
      <w:r w:rsidR="00BF023F">
        <w:t>SAHM</w:t>
      </w:r>
      <w:proofErr w:type="spellEnd"/>
      <w:r w:rsidR="00BF023F">
        <w:t xml:space="preserve"> code</w:t>
      </w:r>
      <w:r>
        <w:t xml:space="preserve">, </w:t>
      </w:r>
      <w:proofErr w:type="spellStart"/>
      <w:r>
        <w:t>Github</w:t>
      </w:r>
      <w:bookmarkEnd w:id="14"/>
      <w:proofErr w:type="spellEnd"/>
    </w:p>
    <w:p w:rsidR="00BF023F" w:rsidRDefault="00BF023F" w:rsidP="00BF023F">
      <w:pPr>
        <w:pStyle w:val="BodyText"/>
      </w:pPr>
      <w:r>
        <w:t>Version 1.1.0 of SAHM</w:t>
      </w:r>
      <w:r w:rsidR="00217C48">
        <w:t xml:space="preserve"> was released in September of 2013</w:t>
      </w:r>
      <w:r>
        <w:t>.</w:t>
      </w:r>
      <w:r w:rsidR="00217C48">
        <w:t xml:space="preserve">  It is anticipated that there will be subsequent minor releases to provide bug fixes and other small enhancements.  Periodically these will get released as a new installer with an incremented version number, i.e. 1.1.1, 1.1.2, etc.  This latest installer will be available on ScienceBase as describe in the installation section.  You can get this updated code by uninstalling VisTrails\SAHM and reinstalling the new version as described above.  More efficiently you can update just the SAHM files needed by using the </w:t>
      </w:r>
      <w:proofErr w:type="spellStart"/>
      <w:r w:rsidR="00217C48">
        <w:t>GitHub</w:t>
      </w:r>
      <w:proofErr w:type="spellEnd"/>
      <w:r w:rsidR="00217C48">
        <w:t xml:space="preserve"> process described next.  If critical bug fixes have rolled out with a new installer you will need to use </w:t>
      </w:r>
      <w:proofErr w:type="spellStart"/>
      <w:r w:rsidR="00217C48">
        <w:t>GitHub</w:t>
      </w:r>
      <w:proofErr w:type="spellEnd"/>
      <w:r w:rsidR="00217C48">
        <w:t>.</w:t>
      </w:r>
    </w:p>
    <w:p w:rsidR="00217C48" w:rsidRDefault="00217C48" w:rsidP="00BF023F">
      <w:pPr>
        <w:pStyle w:val="BodyText"/>
      </w:pPr>
      <w:proofErr w:type="spellStart"/>
      <w:r>
        <w:t>GitHub</w:t>
      </w:r>
      <w:proofErr w:type="spellEnd"/>
      <w:r>
        <w:t xml:space="preserve"> is a collaborative code sharing tool for managing op</w:t>
      </w:r>
      <w:r w:rsidR="00AC0B76">
        <w:t xml:space="preserve">en source projects.  Within </w:t>
      </w:r>
      <w:proofErr w:type="spellStart"/>
      <w:r w:rsidR="00AC0B76">
        <w:t>GitH</w:t>
      </w:r>
      <w:r>
        <w:t>ub</w:t>
      </w:r>
      <w:proofErr w:type="spellEnd"/>
      <w:r>
        <w:t xml:space="preserve"> there are two projects associated with SAHM.  The first contains the SAHM source code which is at </w:t>
      </w:r>
      <w:hyperlink r:id="rId21" w:history="1">
        <w:r w:rsidR="00A360AD" w:rsidRPr="00AA198B">
          <w:rPr>
            <w:rStyle w:val="Hyperlink"/>
          </w:rPr>
          <w:t>https://github.com/ColinTalbert/sahm</w:t>
        </w:r>
      </w:hyperlink>
      <w:r w:rsidR="00A360AD">
        <w:t xml:space="preserve">.  The second contains this tutorial and all associated data which is at </w:t>
      </w:r>
      <w:hyperlink r:id="rId22" w:history="1">
        <w:r w:rsidR="00A360AD">
          <w:rPr>
            <w:rStyle w:val="Hyperlink"/>
          </w:rPr>
          <w:t>https://github.com/ColinTalbert/SAHM_example</w:t>
        </w:r>
      </w:hyperlink>
      <w:r w:rsidR="00A360AD">
        <w:t xml:space="preserve">.  To obtain the most up to date version go to one of the above URLs and click the ‘Download ZIP’ button.  </w:t>
      </w:r>
      <w:r w:rsidR="00AC0B76">
        <w:t>Delete the previous source code file located at “</w:t>
      </w:r>
      <w:proofErr w:type="spellStart"/>
      <w:r w:rsidR="00AC0B76" w:rsidRPr="00A360AD">
        <w:t>C:\VisTrails_SAHM\vistrails\packages</w:t>
      </w:r>
      <w:r w:rsidR="00AC0B76">
        <w:t>\sahm”</w:t>
      </w:r>
      <w:proofErr w:type="spellEnd"/>
      <w:r w:rsidR="00AC0B76">
        <w:t>.  Next</w:t>
      </w:r>
      <w:r w:rsidR="00A360AD">
        <w:t xml:space="preserve"> extract the downloaded zip to “</w:t>
      </w:r>
      <w:proofErr w:type="spellStart"/>
      <w:r w:rsidR="00A360AD" w:rsidRPr="00A360AD">
        <w:t>C:\VisTrails_SAHM\vistrails\packages</w:t>
      </w:r>
      <w:r w:rsidR="00541901">
        <w:t>”</w:t>
      </w:r>
      <w:proofErr w:type="spellEnd"/>
      <w:r w:rsidR="00541901">
        <w:t xml:space="preserve"> and then rename the extracted folder in that directory from ‘</w:t>
      </w:r>
      <w:proofErr w:type="spellStart"/>
      <w:r w:rsidR="00541901">
        <w:t>sahm-SAHM_1_1</w:t>
      </w:r>
      <w:proofErr w:type="spellEnd"/>
      <w:r w:rsidR="00541901">
        <w:t>’ to ‘</w:t>
      </w:r>
      <w:proofErr w:type="spellStart"/>
      <w:r w:rsidR="00541901">
        <w:t>sahm</w:t>
      </w:r>
      <w:proofErr w:type="spellEnd"/>
      <w:r w:rsidR="00541901">
        <w:t>’.  For the tutorial extract the downloaded zip to “</w:t>
      </w:r>
      <w:proofErr w:type="spellStart"/>
      <w:r w:rsidR="00541901" w:rsidRPr="00541901">
        <w:t>C:\VisTrails_SAHM\examples</w:t>
      </w:r>
      <w:r w:rsidR="00541901">
        <w:t>”</w:t>
      </w:r>
      <w:proofErr w:type="spellEnd"/>
      <w:r w:rsidR="00541901">
        <w:t xml:space="preserve"> and rename the extracted folder in that directory from ‘</w:t>
      </w:r>
      <w:proofErr w:type="spellStart"/>
      <w:r w:rsidR="00541901" w:rsidRPr="00541901">
        <w:t>SAHM_example</w:t>
      </w:r>
      <w:proofErr w:type="spellEnd"/>
      <w:r w:rsidR="00541901" w:rsidRPr="00541901">
        <w:t>-master</w:t>
      </w:r>
      <w:r w:rsidR="00541901">
        <w:t>’ to ‘</w:t>
      </w:r>
      <w:proofErr w:type="spellStart"/>
      <w:r w:rsidR="00541901">
        <w:t>SAHM_example</w:t>
      </w:r>
      <w:proofErr w:type="spellEnd"/>
      <w:r w:rsidR="00541901">
        <w:t>’.</w:t>
      </w:r>
    </w:p>
    <w:p w:rsidR="00541901" w:rsidRDefault="00541901" w:rsidP="00BF023F">
      <w:pPr>
        <w:pStyle w:val="BodyText"/>
      </w:pPr>
      <w:r>
        <w:t>It is beyond the scope of this document but it is also possible to install GIT on your computer so that you can accomplish the above process with a single click as well as contribute back up to the SAHM project.</w:t>
      </w:r>
    </w:p>
    <w:p w:rsidR="00636945" w:rsidRDefault="00205F49" w:rsidP="00205F49">
      <w:pPr>
        <w:pStyle w:val="Heading2"/>
      </w:pPr>
      <w:bookmarkStart w:id="15" w:name="_Toc366069437"/>
      <w:r>
        <w:lastRenderedPageBreak/>
        <w:t>Getting Help</w:t>
      </w:r>
      <w:r w:rsidR="00AC46D8">
        <w:t xml:space="preserve"> and staying informed about updates</w:t>
      </w:r>
      <w:bookmarkEnd w:id="15"/>
    </w:p>
    <w:p w:rsidR="00205F49" w:rsidRPr="00205F49" w:rsidRDefault="00205F49" w:rsidP="00205F49">
      <w:pPr>
        <w:pStyle w:val="BodyText"/>
      </w:pPr>
      <w:r w:rsidRPr="00EA140D">
        <w:t xml:space="preserve">We have also put together a </w:t>
      </w:r>
      <w:proofErr w:type="spellStart"/>
      <w:r w:rsidRPr="00EA140D">
        <w:t>SAHM</w:t>
      </w:r>
      <w:proofErr w:type="spellEnd"/>
      <w:r w:rsidRPr="00EA140D">
        <w:t xml:space="preserve"> </w:t>
      </w:r>
      <w:proofErr w:type="spellStart"/>
      <w:r w:rsidRPr="00EA140D">
        <w:t>google</w:t>
      </w:r>
      <w:proofErr w:type="spellEnd"/>
      <w:r w:rsidRPr="00EA140D">
        <w:t xml:space="preserve"> group (</w:t>
      </w:r>
      <w:proofErr w:type="spellStart"/>
      <w:r w:rsidRPr="00EA140D">
        <w:t>https://groups.google.com/forum/#!forum/vistrails-sahm</w:t>
      </w:r>
      <w:proofErr w:type="spellEnd"/>
      <w:r w:rsidRPr="00EA140D">
        <w:t xml:space="preserve">) which we hope will become a forum where SAHM users can post questions and generate discussions about species distribution modeling and where SAHM developers can provide information on the latest updates to the software. </w:t>
      </w:r>
      <w:r>
        <w:t xml:space="preserve"> </w:t>
      </w:r>
      <w:r w:rsidR="00266C2D" w:rsidRPr="00266C2D">
        <w:t xml:space="preserve">As with most open source software projects the developers of SAHM are not funded to provide assistance to users of the software.  When encountering problems using SAHM it is up to the user to investigate the issue fully </w:t>
      </w:r>
      <w:proofErr w:type="gramStart"/>
      <w:r w:rsidR="00266C2D" w:rsidRPr="00266C2D">
        <w:t>themselves</w:t>
      </w:r>
      <w:proofErr w:type="gramEnd"/>
      <w:r w:rsidR="00266C2D" w:rsidRPr="00266C2D">
        <w:t xml:space="preserve">.  This including reading the built in documentation and the user manual, comparing their workflow and </w:t>
      </w:r>
      <w:r w:rsidR="00266C2D">
        <w:t>inputs to those provided in the tutorial</w:t>
      </w:r>
      <w:r w:rsidR="00266C2D" w:rsidRPr="00266C2D">
        <w:t xml:space="preserve"> template and searching previous posts to the user group.  If the problem remains unsolved the user should post the problem to the SAHM Google group (https://groups.google.com/forum/#!forum/vistrails-sahm).  Other users and the developers will respond to these posts as able.  As a last resort, and only concerning true bugs in the software should a user contact the developers of the software.</w:t>
      </w:r>
    </w:p>
    <w:p w:rsidR="00205F49" w:rsidRPr="00205F49" w:rsidRDefault="00205F49" w:rsidP="00205F49">
      <w:pPr>
        <w:pStyle w:val="BodyText"/>
      </w:pPr>
    </w:p>
    <w:p w:rsidR="00636945" w:rsidRDefault="00636945" w:rsidP="00636945">
      <w:pPr>
        <w:pStyle w:val="ListParagraph"/>
        <w:ind w:left="2880"/>
      </w:pPr>
    </w:p>
    <w:p w:rsidR="002E023C" w:rsidRDefault="002E023C" w:rsidP="00636945">
      <w:pPr>
        <w:pStyle w:val="Heading1"/>
      </w:pPr>
      <w:bookmarkStart w:id="16" w:name="_Toc366069438"/>
      <w:r w:rsidRPr="00636945">
        <w:t xml:space="preserve">VisTrails </w:t>
      </w:r>
      <w:r w:rsidR="000C6417" w:rsidRPr="00636945">
        <w:t>Primer</w:t>
      </w:r>
      <w:bookmarkEnd w:id="16"/>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3" w:history="1">
        <w:r w:rsidRPr="00636945">
          <w:rPr>
            <w:rStyle w:val="Hyperlink"/>
          </w:rPr>
          <w:t>http://www.vistrails.org/usersguide/VisTrails_Documentation/VisTrails_Documentation.html</w:t>
        </w:r>
      </w:hyperlink>
      <w:r w:rsidR="000E5C56">
        <w:rPr>
          <w:rStyle w:val="Hyperlink"/>
          <w:i w:val="0"/>
        </w:rPr>
        <w:t>.</w:t>
      </w:r>
      <w:r>
        <w:t xml:space="preserve">  This section is meant as a quick introduction to VisTrails.</w:t>
      </w:r>
    </w:p>
    <w:p w:rsidR="000C6417" w:rsidRDefault="00AA4324" w:rsidP="00A74D3B">
      <w:pPr>
        <w:pStyle w:val="BodyNoIndent"/>
      </w:pPr>
      <w:r>
        <w:rPr>
          <w:noProof/>
        </w:rPr>
        <w:lastRenderedPageBreak/>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17" w:name="_Toc366069389"/>
      <w:r>
        <w:t>The main VisTrails Builder Window of the VisTrails 2.0 program.</w:t>
      </w:r>
      <w:bookmarkEnd w:id="17"/>
    </w:p>
    <w:p w:rsidR="00873A23" w:rsidRDefault="00873A23" w:rsidP="00873A23"/>
    <w:p w:rsidR="00D57F06" w:rsidRDefault="00D57F06" w:rsidP="00873A23"/>
    <w:p w:rsidR="00D57F06" w:rsidRDefault="00D57F06" w:rsidP="00A16B16">
      <w:pPr>
        <w:pStyle w:val="Heading2"/>
      </w:pPr>
      <w:bookmarkStart w:id="18" w:name="_Toc366069439"/>
      <w:r>
        <w:t>Creating and Editing Workflows</w:t>
      </w:r>
      <w:bookmarkEnd w:id="18"/>
    </w:p>
    <w:p w:rsidR="00873A23" w:rsidRDefault="00873A23" w:rsidP="00873A23">
      <w:pPr>
        <w:pStyle w:val="BodyText"/>
      </w:pPr>
      <w:r>
        <w:t xml:space="preserve">When you first open VisTrails you will see the window </w:t>
      </w:r>
      <w:r w:rsidR="000E5C56">
        <w:t xml:space="preserve">in Figure </w:t>
      </w:r>
      <w:r w:rsidR="00631788">
        <w:t>4</w:t>
      </w:r>
      <w:r w:rsidR="000E5C56">
        <w:t xml:space="preserve"> </w:t>
      </w:r>
      <w:r>
        <w:t xml:space="preserve">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w:t>
      </w:r>
      <w:r w:rsidR="000E5C56">
        <w:t>,</w:t>
      </w:r>
      <w:r>
        <w:t xml:space="preserve"> as well as a complete history </w:t>
      </w:r>
      <w:r w:rsidR="00594A0F">
        <w:t>(provenance) of all changes and parameters used</w:t>
      </w:r>
      <w:r w:rsidR="000E5C56">
        <w:t>,</w:t>
      </w:r>
      <w:r w:rsidR="00594A0F">
        <w:t xml:space="preserve"> can be saved to a </w:t>
      </w:r>
      <w:proofErr w:type="spellStart"/>
      <w:r w:rsidR="00594A0F">
        <w:t>VisTrails</w:t>
      </w:r>
      <w:proofErr w:type="spellEnd"/>
      <w:r w:rsidR="00594A0F">
        <w:t xml:space="preserve"> (.</w:t>
      </w:r>
      <w:proofErr w:type="spellStart"/>
      <w:r w:rsidR="00594A0F">
        <w:t>vt</w:t>
      </w:r>
      <w:proofErr w:type="spellEnd"/>
      <w:r w:rsidR="00594A0F">
        <w:t>) file.  The Available Module</w:t>
      </w:r>
      <w:r w:rsidR="000E5C56">
        <w:t>s</w:t>
      </w:r>
      <w:r w:rsidR="00594A0F">
        <w:t xml:space="preserve"> are show</w:t>
      </w:r>
      <w:r w:rsidR="000E5C56">
        <w:t>n</w:t>
      </w:r>
      <w:r w:rsidR="00594A0F">
        <w:t xml:space="preserve"> to the left of the Workflow Canvas.  These are arranged by the packages </w:t>
      </w:r>
      <w:r w:rsidR="000E5C56">
        <w:t xml:space="preserve">to which </w:t>
      </w:r>
      <w:r w:rsidR="00594A0F">
        <w:t xml:space="preserve">they belong.  Some packages are distributed </w:t>
      </w:r>
      <w:r w:rsidR="000E5C56">
        <w:t xml:space="preserve">by default </w:t>
      </w:r>
      <w:r w:rsidR="00594A0F">
        <w:t xml:space="preserve">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lastRenderedPageBreak/>
        <w:t>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w:t>
      </w:r>
      <w:r w:rsidR="00732AD9">
        <w:t xml:space="preserve"> of the module</w:t>
      </w:r>
      <w:r>
        <w:t xml:space="preserve">.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It will be helpful at first to open and modify an existing workflow instead of starting from scratch.  The module and port documentation 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A16B16">
      <w:pPr>
        <w:pStyle w:val="Heading2"/>
      </w:pPr>
      <w:bookmarkStart w:id="19" w:name="_Toc366069440"/>
      <w:r>
        <w:lastRenderedPageBreak/>
        <w:t>Executing Workflows</w:t>
      </w:r>
      <w:bookmarkEnd w:id="1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20" w:name="_Toc365452269"/>
      <w:r>
        <w:t>Module execution color interpretation</w:t>
      </w:r>
      <w:r w:rsidR="00D57F06">
        <w:t>.</w:t>
      </w:r>
      <w:bookmarkEnd w:id="20"/>
      <w:r w:rsidR="00D57F06">
        <w:t xml:space="preserve"> </w:t>
      </w:r>
    </w:p>
    <w:tbl>
      <w:tblPr>
        <w:tblW w:w="0" w:type="auto"/>
        <w:tblBorders>
          <w:top w:val="single" w:sz="4" w:space="0" w:color="auto"/>
          <w:bottom w:val="single" w:sz="4" w:space="0" w:color="auto"/>
        </w:tblBorders>
        <w:tblLook w:val="01E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5"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6"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8"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A16B16">
      <w:pPr>
        <w:pStyle w:val="Heading2"/>
      </w:pPr>
      <w:bookmarkStart w:id="21" w:name="_Toc366069441"/>
      <w:r>
        <w:t>Viewing Output</w:t>
      </w:r>
      <w:r w:rsidR="00636945">
        <w:t xml:space="preserve"> in the Spreadsheet</w:t>
      </w:r>
      <w:bookmarkEnd w:id="2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w:t>
      </w:r>
      <w:r w:rsidR="00524AD6">
        <w:lastRenderedPageBreak/>
        <w:t xml:space="preserve">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22" w:name="_Toc366069390"/>
      <w:r>
        <w:t>The VisTrails Spreadsheet.</w:t>
      </w:r>
      <w:bookmarkEnd w:id="22"/>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A16B16">
      <w:pPr>
        <w:pStyle w:val="Heading2"/>
      </w:pPr>
      <w:bookmarkStart w:id="23" w:name="_Toc366069442"/>
      <w:r>
        <w:lastRenderedPageBreak/>
        <w:t>Workflow History Tree View</w:t>
      </w:r>
      <w:bookmarkEnd w:id="2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24" w:name="_Toc366069391"/>
      <w:r>
        <w:t>VisTrails History View.</w:t>
      </w:r>
      <w:bookmarkEnd w:id="24"/>
      <w:r w:rsidRPr="00EC512C">
        <w:t xml:space="preserve"> </w:t>
      </w:r>
    </w:p>
    <w:p w:rsidR="00EC512C" w:rsidRPr="00EC512C" w:rsidRDefault="00EC512C" w:rsidP="00EC512C">
      <w:pPr>
        <w:pStyle w:val="BodyText"/>
      </w:pPr>
    </w:p>
    <w:p w:rsidR="00A74D3B" w:rsidRDefault="00EA4F46" w:rsidP="002E175B">
      <w:pPr>
        <w:pStyle w:val="BodyText"/>
      </w:pPr>
      <w:r>
        <w:lastRenderedPageBreak/>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A16B16">
      <w:pPr>
        <w:pStyle w:val="Heading2"/>
      </w:pPr>
      <w:bookmarkStart w:id="25" w:name="_Toc366069443"/>
      <w:r>
        <w:t>Parameter Exploration</w:t>
      </w:r>
      <w:bookmarkEnd w:id="2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26" w:name="_Toc366069392"/>
      <w:r>
        <w:t>VisTrails Parameter Exploration View.</w:t>
      </w:r>
      <w:bookmarkEnd w:id="26"/>
    </w:p>
    <w:p w:rsidR="00166543" w:rsidRPr="00D57F06" w:rsidRDefault="00166543" w:rsidP="00166543">
      <w:pPr>
        <w:pStyle w:val="BodyNoIndent"/>
      </w:pPr>
    </w:p>
    <w:p w:rsidR="002D6BD5" w:rsidRDefault="002D6BD5" w:rsidP="00636945">
      <w:pPr>
        <w:pStyle w:val="Heading1"/>
      </w:pPr>
      <w:bookmarkStart w:id="27" w:name="_Toc366069444"/>
      <w:r w:rsidRPr="002D6BD5">
        <w:t xml:space="preserve">Using </w:t>
      </w:r>
      <w:r w:rsidR="00D57F06">
        <w:t xml:space="preserve">the </w:t>
      </w:r>
      <w:r w:rsidRPr="002D6BD5">
        <w:t>SAHM</w:t>
      </w:r>
      <w:r w:rsidR="00D57F06">
        <w:t xml:space="preserve"> Package</w:t>
      </w:r>
      <w:bookmarkEnd w:id="27"/>
    </w:p>
    <w:p w:rsidR="002D6BD5" w:rsidRDefault="002D6BD5" w:rsidP="00A16B16">
      <w:pPr>
        <w:pStyle w:val="Heading2"/>
      </w:pPr>
      <w:bookmarkStart w:id="28" w:name="_Toc366069445"/>
      <w:proofErr w:type="gramStart"/>
      <w:r>
        <w:t>Basic Operation.</w:t>
      </w:r>
      <w:bookmarkEnd w:id="28"/>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205F49" w:rsidP="00205F49">
      <w:pPr>
        <w:pStyle w:val="BodyNoIndent"/>
      </w:pPr>
      <w:r w:rsidRPr="00205F49">
        <w:rPr>
          <w:noProof/>
        </w:rPr>
        <w:drawing>
          <wp:inline distT="0" distB="0" distL="0" distR="0">
            <wp:extent cx="6115050" cy="418701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6390" cy="4187927"/>
                    </a:xfrm>
                    <a:prstGeom prst="rect">
                      <a:avLst/>
                    </a:prstGeom>
                    <a:noFill/>
                    <a:ln>
                      <a:noFill/>
                    </a:ln>
                  </pic:spPr>
                </pic:pic>
              </a:graphicData>
            </a:graphic>
          </wp:inline>
        </w:drawing>
      </w:r>
    </w:p>
    <w:p w:rsidR="009623F4" w:rsidRPr="00207663" w:rsidRDefault="009623F4" w:rsidP="00205F49">
      <w:pPr>
        <w:pStyle w:val="FigureCaption"/>
      </w:pPr>
      <w:bookmarkStart w:id="29" w:name="_Toc366069393"/>
      <w:r>
        <w:t>VisTrails SAHM documentation</w:t>
      </w:r>
      <w:r w:rsidR="00A632E9">
        <w:t xml:space="preserve"> </w:t>
      </w:r>
      <w:r>
        <w:t>access.</w:t>
      </w:r>
      <w:bookmarkEnd w:id="29"/>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w:t>
      </w:r>
      <w:r>
        <w:lastRenderedPageBreak/>
        <w:t>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A16B16">
      <w:pPr>
        <w:pStyle w:val="Heading2"/>
      </w:pPr>
      <w:bookmarkStart w:id="30" w:name="_Toc366069446"/>
      <w:proofErr w:type="gramStart"/>
      <w:r>
        <w:t>The session folder.</w:t>
      </w:r>
      <w:bookmarkEnd w:id="30"/>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AC0B76" w:rsidP="000D67C6">
      <w:pPr>
        <w:pStyle w:val="BodyText"/>
      </w:pPr>
      <w:r>
        <w:rPr>
          <w:noProof/>
        </w:rPr>
        <w:drawing>
          <wp:inline distT="0" distB="0" distL="0" distR="0">
            <wp:extent cx="4447619" cy="181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447619" cy="1819048"/>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w:t>
      </w:r>
      <w:r>
        <w:lastRenderedPageBreak/>
        <w:t xml:space="preserve">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E501C7" w:rsidRDefault="00E501C7" w:rsidP="00A16B16">
      <w:pPr>
        <w:pStyle w:val="Heading2"/>
      </w:pPr>
      <w:bookmarkStart w:id="31" w:name="_Toc366069447"/>
      <w:r>
        <w:t>Changing the processing mode</w:t>
      </w:r>
      <w:bookmarkEnd w:id="31"/>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w:t>
      </w:r>
      <w:proofErr w:type="gramStart"/>
      <w:r>
        <w:t>multiple</w:t>
      </w:r>
      <w:proofErr w:type="gramEnd"/>
      <w:r>
        <w:t xml:space="preserve"> models simultaneously (1 core each)”  This will run each model on a different core but simultaneously.  If you are running many models and the maps to be produced are rather small spatial extent or won’t be produced</w:t>
      </w:r>
      <w:r w:rsidR="00C536BF">
        <w:t xml:space="preserve"> at all</w:t>
      </w:r>
      <w:r>
        <w:t xml:space="preserve"> this </w:t>
      </w:r>
      <w:proofErr w:type="gramStart"/>
      <w:r>
        <w:t>option  is</w:t>
      </w:r>
      <w:proofErr w:type="gramEnd"/>
      <w:r>
        <w:t xml:space="preserve">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A16B16">
      <w:pPr>
        <w:pStyle w:val="Heading2"/>
      </w:pPr>
      <w:bookmarkStart w:id="32" w:name="_Toc366069448"/>
      <w:r>
        <w:t>Typical SAHM workflow</w:t>
      </w:r>
      <w:bookmarkEnd w:id="32"/>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A905FF">
        <w:rPr>
          <w:noProof/>
        </w:rPr>
      </w:r>
      <w:r w:rsidR="00A905FF">
        <w:rPr>
          <w:noProof/>
        </w:rPr>
        <w:pict>
          <v:group id="Group 18" o:spid="_x0000_s1026" style="width:511.5pt;height:339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5" o:title=""/>
            </v:shape>
            <v:shape id="Freeform 75" o:spid="_x0000_s102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2D2349" w:rsidRDefault="002D2349" w:rsidP="009E6EB6"/>
                </w:txbxContent>
              </v:textbox>
            </v:shape>
            <v:shape id="Freeform 77" o:spid="_x0000_s102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2D2349" w:rsidRDefault="002D2349" w:rsidP="009E6EB6"/>
                </w:txbxContent>
              </v:textbox>
            </v:shape>
            <v:shapetype id="_x0000_t202" coordsize="21600,21600" o:spt="202" path="m,l,21600r21600,l21600,xe">
              <v:stroke joinstyle="miter"/>
              <v:path gradientshapeok="t" o:connecttype="rect"/>
            </v:shapetype>
            <v:shape id="TextBox 8" o:spid="_x0000_s1030" type="#_x0000_t202" style="position:absolute;left:13590;top:26786;width:7671;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31" type="#_x0000_t202" style="position:absolute;left:38098;top:29718;width:1547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3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2D2349" w:rsidRDefault="002D2349" w:rsidP="009E6EB6"/>
                </w:txbxContent>
              </v:textbox>
            </v:shape>
            <v:shape id="TextBox 11" o:spid="_x0000_s103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3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2D2349" w:rsidRDefault="002D2349" w:rsidP="009E6EB6"/>
                </w:txbxContent>
              </v:textbox>
            </v:shape>
            <v:shape id="TextBox 15" o:spid="_x0000_s103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3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2D2349" w:rsidRDefault="002D2349" w:rsidP="009E6EB6"/>
                </w:txbxContent>
              </v:textbox>
            </v:shape>
            <v:shape id="TextBox 17" o:spid="_x0000_s103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2D2349" w:rsidRDefault="002D2349"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wrap type="none"/>
            <w10:anchorlock/>
          </v:group>
        </w:pict>
      </w:r>
    </w:p>
    <w:p w:rsidR="001E226C" w:rsidRDefault="00FF1252" w:rsidP="00FF1252">
      <w:pPr>
        <w:pStyle w:val="FigureCaption"/>
      </w:pPr>
      <w:bookmarkStart w:id="33" w:name="_Toc366069394"/>
      <w:r>
        <w:t>Stages in a typical SAHM workflow.</w:t>
      </w:r>
      <w:bookmarkEnd w:id="33"/>
      <w:r>
        <w:br/>
      </w:r>
    </w:p>
    <w:p w:rsidR="001E226C" w:rsidRDefault="001E226C" w:rsidP="00636945">
      <w:pPr>
        <w:pStyle w:val="BodyText"/>
      </w:pPr>
    </w:p>
    <w:p w:rsidR="00F67683" w:rsidRDefault="00F67683" w:rsidP="00A16B16">
      <w:pPr>
        <w:pStyle w:val="Heading2"/>
      </w:pPr>
      <w:bookmarkStart w:id="34" w:name="_Toc366069449"/>
      <w:r>
        <w:t>Inputs</w:t>
      </w:r>
      <w:bookmarkEnd w:id="34"/>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35" w:name="_Toc366069450"/>
      <w:r w:rsidRPr="00CF7222">
        <w:rPr>
          <w:rStyle w:val="EmphStrong"/>
        </w:rPr>
        <w:t>Field Data</w:t>
      </w:r>
      <w:bookmarkEnd w:id="35"/>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36" w:name="_Toc366069451"/>
      <w:r w:rsidRPr="00D5532D">
        <w:rPr>
          <w:rStyle w:val="EmphStrong"/>
        </w:rPr>
        <w:t>Template Layer</w:t>
      </w:r>
      <w:bookmarkEnd w:id="36"/>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C536BF" w:rsidRPr="00C536BF" w:rsidRDefault="00C536BF" w:rsidP="00C536BF">
      <w:pPr>
        <w:pStyle w:val="BodyText"/>
        <w:rPr>
          <w:rStyle w:val="Emphasis"/>
          <w:i w:val="0"/>
          <w:iCs w:val="0"/>
        </w:rPr>
      </w:pPr>
      <w:r w:rsidRPr="00C536BF">
        <w:rPr>
          <w:rStyle w:val="Emphasis"/>
          <w:i w:val="0"/>
          <w:iCs w:val="0"/>
        </w:rPr>
        <w:t>Note that while many Datum/projection definitions are handled correctly automatically some might not.  This is especially the case with some more esoteric or custom projection definitions.  If you are running into errors or funky outputs you might try running your model with a template set to a more common projection while troubleshooting, e.g. WGS 84.</w:t>
      </w:r>
    </w:p>
    <w:p w:rsidR="002B06BF" w:rsidRDefault="002B06BF" w:rsidP="00F67683">
      <w:pPr>
        <w:pStyle w:val="BodyText"/>
      </w:pPr>
    </w:p>
    <w:p w:rsidR="00F67683" w:rsidRPr="00CF7222" w:rsidRDefault="00F67683" w:rsidP="0026386B">
      <w:pPr>
        <w:pStyle w:val="Heading3"/>
        <w:rPr>
          <w:rStyle w:val="EmphStrong"/>
        </w:rPr>
      </w:pPr>
      <w:bookmarkStart w:id="37" w:name="_Toc366069452"/>
      <w:r w:rsidRPr="00CF7222">
        <w:rPr>
          <w:rStyle w:val="EmphStrong"/>
        </w:rPr>
        <w:t>Covariates</w:t>
      </w:r>
      <w:bookmarkEnd w:id="37"/>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lastRenderedPageBreak/>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8" w:name="_Toc366069453"/>
      <w:r w:rsidRPr="00CF7222">
        <w:rPr>
          <w:rStyle w:val="EmphStrong"/>
        </w:rPr>
        <w:t>Predictor</w:t>
      </w:r>
      <w:bookmarkEnd w:id="38"/>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9" w:name="_Toc366069454"/>
      <w:proofErr w:type="spellStart"/>
      <w:r w:rsidRPr="00CF7222">
        <w:rPr>
          <w:rStyle w:val="EmphStrong"/>
        </w:rPr>
        <w:t>PredictorListFile</w:t>
      </w:r>
      <w:bookmarkEnd w:id="39"/>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lastRenderedPageBreak/>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40" w:name="_Toc366069455"/>
      <w:proofErr w:type="gramStart"/>
      <w:r w:rsidRPr="008F3947">
        <w:rPr>
          <w:rStyle w:val="EmphStrong"/>
        </w:rPr>
        <w:t xml:space="preserve">Individual Predictors selector </w:t>
      </w:r>
      <w:r w:rsidR="0093051B">
        <w:rPr>
          <w:rStyle w:val="EmphStrong"/>
        </w:rPr>
        <w:t>modules.</w:t>
      </w:r>
      <w:bookmarkEnd w:id="40"/>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w:t>
      </w:r>
      <w:proofErr w:type="spellStart"/>
      <w:r w:rsidR="00ED5189">
        <w:t>MODIS</w:t>
      </w:r>
      <w:proofErr w:type="spellEnd"/>
      <w:r w:rsidR="00ED5189">
        <w:t xml:space="preserve">, etc.  </w:t>
      </w:r>
      <w:proofErr w:type="gramStart"/>
      <w:r w:rsidR="00ED5189">
        <w:t xml:space="preserve">For this to work the layers must exist on the local file system and the user must configure </w:t>
      </w:r>
      <w:r w:rsidR="00ED5189">
        <w:lastRenderedPageBreak/>
        <w:t xml:space="preserve">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Con</w:t>
      </w:r>
      <w:bookmarkStart w:id="41" w:name="_GoBack"/>
      <w:r w:rsidR="00693D87">
        <w:t>figure</w:t>
      </w:r>
      <w:bookmarkEnd w:id="41"/>
      <w:r w:rsidR="00693D87">
        <w:t xml:space="preserv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lastRenderedPageBreak/>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1"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text in the box that is unique to the layers that you want to include or 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A16B16">
      <w:pPr>
        <w:pStyle w:val="Heading2"/>
      </w:pPr>
      <w:bookmarkStart w:id="42" w:name="_Toc366069456"/>
      <w:r>
        <w:t>Pre-processing</w:t>
      </w:r>
      <w:bookmarkEnd w:id="42"/>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lastRenderedPageBreak/>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43" w:name="_Toc366069457"/>
      <w:r w:rsidRPr="00CF5898">
        <w:rPr>
          <w:rStyle w:val="EmphStrong"/>
        </w:rPr>
        <w:t>Field Data Query</w:t>
      </w:r>
      <w:bookmarkEnd w:id="43"/>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response.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 xml:space="preserve">For the Query column you can either </w:t>
      </w:r>
      <w:r w:rsidRPr="00DD150D">
        <w:lastRenderedPageBreak/>
        <w:t>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44" w:name="_Toc366069458"/>
      <w:r w:rsidRPr="00653389">
        <w:rPr>
          <w:rStyle w:val="EmphStrong"/>
        </w:rPr>
        <w:t>Field Data Aggregate and Weight</w:t>
      </w:r>
      <w:bookmarkEnd w:id="44"/>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w:t>
      </w:r>
      <w:r w:rsidRPr="0098306A">
        <w:lastRenderedPageBreak/>
        <w:t xml:space="preserve">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F70123" w:rsidP="00F70123">
      <w:pPr>
        <w:pStyle w:val="BodyText"/>
        <w:rPr>
          <w:rStyle w:val="EmphStrong"/>
        </w:rPr>
      </w:pPr>
      <w:r>
        <w:rPr>
          <w:noProof/>
        </w:rPr>
        <w:drawing>
          <wp:inline distT="0" distB="0" distL="0" distR="0">
            <wp:extent cx="4523810" cy="2257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523810" cy="2257143"/>
                    </a:xfrm>
                    <a:prstGeom prst="rect">
                      <a:avLst/>
                    </a:prstGeom>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45" w:name="_Toc366069459"/>
      <w:proofErr w:type="spellStart"/>
      <w:r>
        <w:rPr>
          <w:rStyle w:val="EmphStrong"/>
        </w:rPr>
        <w:t>BackgroundSurfaceGenerator</w:t>
      </w:r>
      <w:bookmarkEnd w:id="45"/>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xml:space="preserve">.  </w:t>
      </w:r>
      <w:r w:rsidR="005154E2">
        <w:t>The various options available here are intended to explore different assumptions regarding data collection bias</w:t>
      </w:r>
      <w:r w:rsidR="006B277A">
        <w:t>.</w:t>
      </w:r>
      <w:r w:rsidR="005154E2">
        <w:t xml:space="preserve"> </w:t>
      </w:r>
      <w:r>
        <w:t>Biased background s</w:t>
      </w:r>
      <w:r w:rsidR="006B277A">
        <w:t xml:space="preserve">urfaces for example </w:t>
      </w:r>
      <w:r>
        <w:t>generate surfaces with high probability of sampling background points around clusters of observations</w:t>
      </w:r>
      <w:r w:rsidR="006B277A">
        <w:t xml:space="preserve"> which might be appropriate if sampling intensity effort was biased toward roads or urban development</w:t>
      </w:r>
      <w:r>
        <w:t>.  These surfaces are created</w:t>
      </w:r>
      <w:r w:rsidRPr="00D25D29">
        <w:t xml:space="preserve"> using a </w:t>
      </w:r>
      <w:r w:rsidRPr="00D25D29">
        <w:lastRenderedPageBreak/>
        <w:t>Kernel Density (KDE) of the</w:t>
      </w:r>
      <w:r>
        <w:t xml:space="preserve"> </w:t>
      </w:r>
      <w:r w:rsidRPr="00D25D29">
        <w:t>presence points with various options for optimizing bandwidth</w:t>
      </w:r>
      <w:r>
        <w:t>.  Discrete masks can also be created using a user specified isopleths to convert the KDE into 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r w:rsidR="006B277A">
        <w:t xml:space="preserve">None of these methods can claim to remove the biases related to sampling effort for </w:t>
      </w:r>
      <w:proofErr w:type="gramStart"/>
      <w:r w:rsidR="006B277A">
        <w:t>every or</w:t>
      </w:r>
      <w:proofErr w:type="gramEnd"/>
      <w:r w:rsidR="006B277A">
        <w:t xml:space="preserve"> any situation but can help with exploration of model sensitivity to various assumptions regarding these biases.  Ultimately there is no substitute for a good sampling design at the outset of a study.   </w:t>
      </w:r>
    </w:p>
    <w:p w:rsidR="00F70123" w:rsidRDefault="00F70123" w:rsidP="00F70123">
      <w:pPr>
        <w:pStyle w:val="BodyText"/>
      </w:pPr>
      <w:r>
        <w:rPr>
          <w:noProof/>
        </w:rPr>
        <w:drawing>
          <wp:inline distT="0" distB="0" distL="0" distR="0">
            <wp:extent cx="4847619" cy="2333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847619" cy="2333333"/>
                    </a:xfrm>
                    <a:prstGeom prst="rect">
                      <a:avLst/>
                    </a:prstGeom>
                  </pic:spPr>
                </pic:pic>
              </a:graphicData>
            </a:graphic>
          </wp:inline>
        </w:drawing>
      </w:r>
    </w:p>
    <w:p w:rsidR="009656A6" w:rsidRDefault="009656A6" w:rsidP="00067015">
      <w:pPr>
        <w:pStyle w:val="Heading3"/>
        <w:rPr>
          <w:kern w:val="32"/>
        </w:rPr>
      </w:pPr>
      <w:bookmarkStart w:id="46" w:name="_Toc366069460"/>
      <w:r w:rsidRPr="00067015">
        <w:rPr>
          <w:rStyle w:val="EmphStrong"/>
        </w:rPr>
        <w:t>Project, Aggregate, Resample, Clip (PARC)</w:t>
      </w:r>
      <w:bookmarkEnd w:id="46"/>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w:t>
      </w:r>
      <w:r w:rsidRPr="004D5D17">
        <w:lastRenderedPageBreak/>
        <w:t>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lastRenderedPageBreak/>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7" w:name="_Toc366069461"/>
      <w:r w:rsidRPr="00E75973">
        <w:rPr>
          <w:rStyle w:val="EmphStrong"/>
          <w:rFonts w:ascii="Arial Narrow" w:hAnsi="Arial Narrow"/>
          <w:b w:val="0"/>
          <w:i w:val="0"/>
        </w:rPr>
        <w:t>How PARC works:</w:t>
      </w:r>
      <w:bookmarkEnd w:id="47"/>
    </w:p>
    <w:p w:rsidR="004E3964" w:rsidRDefault="004B526E" w:rsidP="004D5D17">
      <w:pPr>
        <w:pStyle w:val="BodyText"/>
      </w:pPr>
      <w:r>
        <w:t xml:space="preserve">PARC uses a </w:t>
      </w:r>
      <w:r w:rsidR="00E75973">
        <w:t>combination</w:t>
      </w:r>
      <w:r>
        <w:t xml:space="preserve"> of GDAL (</w:t>
      </w:r>
      <w:r w:rsidR="00C536BF">
        <w:t xml:space="preserve">Which used </w:t>
      </w:r>
      <w:proofErr w:type="spellStart"/>
      <w:r w:rsidR="00C536BF">
        <w:t>Proj.4</w:t>
      </w:r>
      <w:proofErr w:type="spellEnd"/>
      <w:r w:rsidR="00C536BF">
        <w:t xml:space="preserve">), </w:t>
      </w:r>
      <w:proofErr w:type="spellStart"/>
      <w:r w:rsidR="00C536BF">
        <w:t>Numpy</w:t>
      </w:r>
      <w:proofErr w:type="spellEnd"/>
      <w:r w:rsidR="00C536BF">
        <w:t>, and P</w:t>
      </w:r>
      <w:r>
        <w:t xml:space="preserve">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6"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lastRenderedPageBreak/>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4B526E" w:rsidP="009322D2">
      <w:pPr>
        <w:pStyle w:val="BodyNoIndent"/>
      </w:pPr>
    </w:p>
    <w:p w:rsidR="009656A6" w:rsidRPr="009322D2" w:rsidRDefault="009656A6" w:rsidP="009322D2">
      <w:pPr>
        <w:pStyle w:val="Heading3"/>
        <w:rPr>
          <w:rStyle w:val="EmphStrong"/>
        </w:rPr>
      </w:pPr>
      <w:bookmarkStart w:id="48" w:name="_Toc366069462"/>
      <w:r w:rsidRPr="009322D2">
        <w:rPr>
          <w:rStyle w:val="EmphStrong"/>
        </w:rPr>
        <w:t>Raster Format Converter</w:t>
      </w:r>
      <w:bookmarkEnd w:id="48"/>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w:t>
      </w:r>
      <w:r w:rsidR="00C536BF">
        <w:t>T</w:t>
      </w:r>
      <w:r w:rsidR="0072356F">
        <w:t xml:space="preserve">his module </w:t>
      </w:r>
      <w:r w:rsidR="00C536BF">
        <w:t xml:space="preserve">is not typically used in SAHM </w:t>
      </w:r>
      <w:r w:rsidR="00C536BF">
        <w:lastRenderedPageBreak/>
        <w:t xml:space="preserve">workflows currently but has been retained to provide a convenient means of converting your PARC output into other </w:t>
      </w:r>
      <w:proofErr w:type="spellStart"/>
      <w:r w:rsidR="00C536BF" w:rsidRPr="00C03BAD">
        <w:t>formats</w:t>
      </w:r>
      <w:r w:rsidR="0072356F" w:rsidRPr="00C03BAD">
        <w:t>will</w:t>
      </w:r>
      <w:proofErr w:type="spellEnd"/>
      <w:r w:rsidR="0072356F">
        <w:t xml:space="preserve">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47"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A16B16">
      <w:pPr>
        <w:pStyle w:val="Heading2"/>
      </w:pPr>
      <w:bookmarkStart w:id="49" w:name="_Toc366069463"/>
      <w:r>
        <w:t>Pre-modeling Data Manipulation</w:t>
      </w:r>
      <w:bookmarkEnd w:id="49"/>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of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w:t>
      </w:r>
      <w:r w:rsidR="00150EE3">
        <w:lastRenderedPageBreak/>
        <w:t>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50" w:name="_Toc366069464"/>
      <w:proofErr w:type="gramStart"/>
      <w:r w:rsidRPr="00166CD5">
        <w:rPr>
          <w:rStyle w:val="EmphStrong"/>
        </w:rPr>
        <w:t>Merged Dataset Builder.</w:t>
      </w:r>
      <w:bookmarkEnd w:id="50"/>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F70123">
      <w:pPr>
        <w:pStyle w:val="BodyText"/>
        <w:rPr>
          <w:rStyle w:val="EmphStrong"/>
        </w:rPr>
      </w:pPr>
      <w:r>
        <w:rPr>
          <w:noProof/>
        </w:rPr>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51" w:name="_Toc366069465"/>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51"/>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w:t>
      </w:r>
      <w:r w:rsidR="006B277A">
        <w:t>n metrics on a data</w:t>
      </w:r>
      <w:r>
        <w:t xml:space="preserve"> set</w:t>
      </w:r>
      <w:r w:rsidR="006B277A">
        <w:t xml:space="preserve"> not used for model development</w:t>
      </w:r>
      <w:r>
        <w:t xml:space="preserve">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w:t>
      </w:r>
      <w:r>
        <w:lastRenderedPageBreak/>
        <w:t xml:space="preserve">evaluation plots including AUC plots as well as the across model plots and </w:t>
      </w:r>
      <w:r w:rsidR="008D0CAE">
        <w:t xml:space="preserve">the </w:t>
      </w:r>
      <w:proofErr w:type="spellStart"/>
      <w:r>
        <w:t>csv</w:t>
      </w:r>
      <w:proofErr w:type="spellEnd"/>
      <w:r w:rsidR="008D0CAE">
        <w:t>.</w:t>
      </w:r>
      <w:r>
        <w:t xml:space="preserve">  Both of these </w:t>
      </w:r>
      <w:r w:rsidR="00DF5760">
        <w:t xml:space="preserve">modules </w:t>
      </w:r>
      <w:r>
        <w:t xml:space="preserve">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w:t>
      </w:r>
      <w:r w:rsidR="00A03984">
        <w:t>elSelectionCrossValidation</w:t>
      </w:r>
      <w:proofErr w:type="spellEnd"/>
      <w:r w:rsidR="00A03984">
        <w:t xml:space="preserve"> is generally</w:t>
      </w:r>
      <w:r w:rsidR="00B7737C">
        <w:t xml:space="preserv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52" w:name="_Toc366069466"/>
      <w:proofErr w:type="spellStart"/>
      <w:r w:rsidRPr="00E54DD8">
        <w:rPr>
          <w:rStyle w:val="EmphStrong"/>
        </w:rPr>
        <w:t>ModelSelectionCrossValidation</w:t>
      </w:r>
      <w:bookmarkEnd w:id="52"/>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w:t>
      </w:r>
      <w:r>
        <w:lastRenderedPageBreak/>
        <w:t xml:space="preserve">calculation of evaluation metrics.  The </w:t>
      </w:r>
      <w:proofErr w:type="spellStart"/>
      <w:r>
        <w:t>ModelSelectionCrossValidation</w:t>
      </w:r>
      <w:proofErr w:type="spellEnd"/>
      <w:r>
        <w:t xml:space="preserve"> module makes better use of data 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2D2349" w:rsidRDefault="002D2349" w:rsidP="00166CD5">
      <w:pPr>
        <w:pStyle w:val="Heading3"/>
        <w:rPr>
          <w:rStyle w:val="EmphStrong"/>
        </w:rPr>
      </w:pPr>
      <w:bookmarkStart w:id="53" w:name="_Toc366069467"/>
      <w:r>
        <w:rPr>
          <w:rStyle w:val="EmphStrong"/>
        </w:rPr>
        <w:t>Biases Associated with Data Splitting</w:t>
      </w:r>
    </w:p>
    <w:p w:rsidR="002D2349" w:rsidRDefault="002D2349" w:rsidP="002D2349">
      <w:pPr>
        <w:pStyle w:val="BodyText"/>
      </w:pPr>
      <w:r>
        <w:t xml:space="preserve">One should be extremely cautious in interpreting how well the model fits based on metrics produced following splitting of a single dataset into calibration and evaluation sets.  These data are not independent and </w:t>
      </w:r>
      <w:r w:rsidR="00BA4904">
        <w:t>evaluation</w:t>
      </w:r>
      <w:r>
        <w:t xml:space="preserve"> metrics will usually be significantly inflated.  Sources of bias can be assumptions about </w:t>
      </w:r>
      <w:r w:rsidR="00BA4904">
        <w:t xml:space="preserve">how background points are generated, spatial and temporal biases and observer bias to name a few.  We have recently allowed the option to use a spatial split for cross validation.  This option will split the data spatially into 9 folds resembling a tic-tac-toe board.  The results of using this option can be quite dramatic in breaking up the spatial bias in the evaluation metrics though other sources of bias cannot be accounted for.  This option will not work for all datasets as there is no guarantee that one will end up with presence and absence in each region.  </w:t>
      </w:r>
      <w:r>
        <w:t xml:space="preserve">The gold standard is to use truly independent evaluation data that was collected separately for that used in the model fitting </w:t>
      </w:r>
      <w:r>
        <w:lastRenderedPageBreak/>
        <w:t>exercise.</w:t>
      </w:r>
      <w:r w:rsidR="00BA4904">
        <w:t xml:space="preserve">  Thus in generally unless the user has some compelling reason to believe their observations are independent evaluation metrics based on internal data splitting should not be thought of as how the model might perform on an independent dataset and without this proper statistical design models should in general probably not be projected onto new spatial or temporal extents and if they must be, they should be treated with extreme skepticism especially if based on presence only data.  We have included the </w:t>
      </w:r>
      <w:proofErr w:type="spellStart"/>
      <w:r w:rsidR="00BA4904">
        <w:t>ApplyModel</w:t>
      </w:r>
      <w:proofErr w:type="spellEnd"/>
      <w:r w:rsidR="00BA4904">
        <w:t xml:space="preserve"> module to evaluate models on an independent dataset.  If there is any reasonable way to break up dependence of the data for the purpose of reducing bias for evaluation metrics such as based on different data collectors or time periods this should always be done.  </w:t>
      </w:r>
      <w:r>
        <w:t xml:space="preserve">  </w:t>
      </w:r>
    </w:p>
    <w:p w:rsidR="002140A4" w:rsidRPr="002D2349" w:rsidRDefault="002140A4" w:rsidP="002140A4">
      <w:pPr>
        <w:pStyle w:val="BodyText"/>
        <w:ind w:firstLine="0"/>
      </w:pPr>
      <w:r w:rsidRPr="002140A4">
        <w:lastRenderedPageBreak/>
        <w:drawing>
          <wp:inline distT="0" distB="0" distL="0" distR="0">
            <wp:extent cx="2743200" cy="2714625"/>
            <wp:effectExtent l="19050" t="0" r="0" b="0"/>
            <wp:docPr id="7" name="Picture 2" descr="I:\VisTrails\WorkingFiles\workspace\NewOutput\BlockCrossValidation\marsOriginalCV.jpg"/>
            <wp:cNvGraphicFramePr/>
            <a:graphic xmlns:a="http://schemas.openxmlformats.org/drawingml/2006/main">
              <a:graphicData uri="http://schemas.openxmlformats.org/drawingml/2006/picture">
                <pic:pic xmlns:pic="http://schemas.openxmlformats.org/drawingml/2006/picture">
                  <pic:nvPicPr>
                    <pic:cNvPr id="7170" name="Picture 2" descr="I:\VisTrails\WorkingFiles\workspace\NewOutput\BlockCrossValidation\marsOriginalCV.jpg"/>
                    <pic:cNvPicPr>
                      <a:picLocks noChangeAspect="1" noChangeArrowheads="1"/>
                    </pic:cNvPicPr>
                  </pic:nvPicPr>
                  <pic:blipFill>
                    <a:blip r:embed="rId51" cstate="print"/>
                    <a:srcRect/>
                    <a:stretch>
                      <a:fillRect/>
                    </a:stretch>
                  </pic:blipFill>
                  <pic:spPr bwMode="auto">
                    <a:xfrm>
                      <a:off x="0" y="0"/>
                      <a:ext cx="2743200" cy="2714625"/>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800350" cy="2790825"/>
            <wp:effectExtent l="19050" t="0" r="0" b="0"/>
            <wp:docPr id="19" name="Picture 7" descr="I:\VisTrails\WorkingFiles\workspace\NewOutput\BlockCrossValidation\marsSpatialBlockCV.jpg"/>
            <wp:cNvGraphicFramePr/>
            <a:graphic xmlns:a="http://schemas.openxmlformats.org/drawingml/2006/main">
              <a:graphicData uri="http://schemas.openxmlformats.org/drawingml/2006/picture">
                <pic:pic xmlns:pic="http://schemas.openxmlformats.org/drawingml/2006/picture">
                  <pic:nvPicPr>
                    <pic:cNvPr id="7172" name="Picture 4" descr="I:\VisTrails\WorkingFiles\workspace\NewOutput\BlockCrossValidation\marsSpatialBlockCV.jpg"/>
                    <pic:cNvPicPr>
                      <a:picLocks noChangeAspect="1" noChangeArrowheads="1"/>
                    </pic:cNvPicPr>
                  </pic:nvPicPr>
                  <pic:blipFill>
                    <a:blip r:embed="rId52" cstate="print"/>
                    <a:srcRect/>
                    <a:stretch>
                      <a:fillRect/>
                    </a:stretch>
                  </pic:blipFill>
                  <pic:spPr bwMode="auto">
                    <a:xfrm>
                      <a:off x="0" y="0"/>
                      <a:ext cx="2800350" cy="2790825"/>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743200" cy="2686050"/>
            <wp:effectExtent l="19050" t="0" r="0" b="0"/>
            <wp:docPr id="14" name="Picture 5" descr="I:\VisTrails\WorkingFiles\workspace\NewOutput\BlockCrossValidation\IndependentEvaluationDat.jpg"/>
            <wp:cNvGraphicFramePr/>
            <a:graphic xmlns:a="http://schemas.openxmlformats.org/drawingml/2006/main">
              <a:graphicData uri="http://schemas.openxmlformats.org/drawingml/2006/picture">
                <pic:pic xmlns:pic="http://schemas.openxmlformats.org/drawingml/2006/picture">
                  <pic:nvPicPr>
                    <pic:cNvPr id="7171" name="Picture 3" descr="I:\VisTrails\WorkingFiles\workspace\NewOutput\BlockCrossValidation\IndependentEvaluationDat.jpg"/>
                    <pic:cNvPicPr>
                      <a:picLocks noChangeAspect="1" noChangeArrowheads="1"/>
                    </pic:cNvPicPr>
                  </pic:nvPicPr>
                  <pic:blipFill>
                    <a:blip r:embed="rId53" cstate="print"/>
                    <a:srcRect/>
                    <a:stretch>
                      <a:fillRect/>
                    </a:stretch>
                  </pic:blipFill>
                  <pic:spPr bwMode="auto">
                    <a:xfrm>
                      <a:off x="0" y="0"/>
                      <a:ext cx="2740162" cy="2683076"/>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847975" cy="2571750"/>
            <wp:effectExtent l="19050" t="0" r="9525" b="0"/>
            <wp:docPr id="18" name="Picture 6" descr="J:\Projects\Climate_RS_Comparison\Cheatgrass_VisTrails\WUS\FEB2013\ParameterOptimization\ApplyModel_13\mars_modelEvalPlot.jpg"/>
            <wp:cNvGraphicFramePr/>
            <a:graphic xmlns:a="http://schemas.openxmlformats.org/drawingml/2006/main">
              <a:graphicData uri="http://schemas.openxmlformats.org/drawingml/2006/picture">
                <pic:pic xmlns:pic="http://schemas.openxmlformats.org/drawingml/2006/picture">
                  <pic:nvPicPr>
                    <pic:cNvPr id="7176" name="Picture 5" descr="J:\Projects\Climate_RS_Comparison\Cheatgrass_VisTrails\WUS\FEB2013\ParameterOptimization\ApplyModel_13\mars_modelEvalPlot.jpg"/>
                    <pic:cNvPicPr>
                      <a:picLocks noChangeAspect="1" noChangeArrowheads="1"/>
                    </pic:cNvPicPr>
                  </pic:nvPicPr>
                  <pic:blipFill>
                    <a:blip r:embed="rId54" cstate="print"/>
                    <a:srcRect/>
                    <a:stretch>
                      <a:fillRect/>
                    </a:stretch>
                  </pic:blipFill>
                  <pic:spPr bwMode="auto">
                    <a:xfrm>
                      <a:off x="0" y="0"/>
                      <a:ext cx="2849689" cy="2573298"/>
                    </a:xfrm>
                    <a:prstGeom prst="rect">
                      <a:avLst/>
                    </a:prstGeom>
                    <a:noFill/>
                    <a:ln w="9525">
                      <a:noFill/>
                      <a:miter lim="800000"/>
                      <a:headEnd/>
                      <a:tailEnd/>
                    </a:ln>
                  </pic:spPr>
                </pic:pic>
              </a:graphicData>
            </a:graphic>
          </wp:inline>
        </w:drawing>
      </w:r>
    </w:p>
    <w:p w:rsidR="002140A4" w:rsidRPr="002140A4" w:rsidRDefault="002140A4" w:rsidP="002140A4">
      <w:pPr>
        <w:pStyle w:val="FigureCaption"/>
        <w:rPr>
          <w:rStyle w:val="EmphStrong"/>
          <w:rFonts w:ascii="Arial Narrow" w:hAnsi="Arial Narrow"/>
          <w:b w:val="0"/>
          <w:i w:val="0"/>
        </w:rPr>
      </w:pPr>
      <w:r>
        <w:rPr>
          <w:rStyle w:val="EmphStrong"/>
          <w:b w:val="0"/>
          <w:i w:val="0"/>
        </w:rPr>
        <w:t xml:space="preserve">An example of inflated evaluation metrics based on data splitting. Panel </w:t>
      </w:r>
      <w:proofErr w:type="gramStart"/>
      <w:r>
        <w:rPr>
          <w:rStyle w:val="EmphStrong"/>
          <w:b w:val="0"/>
          <w:i w:val="0"/>
        </w:rPr>
        <w:t>A</w:t>
      </w:r>
      <w:proofErr w:type="gramEnd"/>
      <w:r>
        <w:rPr>
          <w:rStyle w:val="EmphStrong"/>
          <w:b w:val="0"/>
          <w:i w:val="0"/>
        </w:rPr>
        <w:t xml:space="preserve"> uses the standard cross validation split Panel B incorporated a spatial cross validation split this reduced but did not eliminate the bias in the evaluation metrics.  Panel C used independent data well within the range of model calibration and Panel D used independent data near the edge of the range of model calibration.  Note both panel C and D </w:t>
      </w:r>
      <w:proofErr w:type="gramStart"/>
      <w:r>
        <w:rPr>
          <w:rStyle w:val="EmphStrong"/>
          <w:b w:val="0"/>
          <w:i w:val="0"/>
        </w:rPr>
        <w:t>were</w:t>
      </w:r>
      <w:proofErr w:type="gramEnd"/>
      <w:r>
        <w:rPr>
          <w:rStyle w:val="EmphStrong"/>
          <w:b w:val="0"/>
          <w:i w:val="0"/>
        </w:rPr>
        <w:t xml:space="preserve"> completely within the range of each predictor in a univariate sense thus these demonstrate how well the model performs on independent data</w:t>
      </w:r>
      <w:r w:rsidR="008B5E91">
        <w:rPr>
          <w:rStyle w:val="EmphStrong"/>
          <w:b w:val="0"/>
          <w:i w:val="0"/>
        </w:rPr>
        <w:t xml:space="preserve"> or if projected to a different temporal or spatial extent.  </w:t>
      </w:r>
    </w:p>
    <w:p w:rsidR="00166CD5" w:rsidRPr="00166CD5" w:rsidRDefault="00166CD5" w:rsidP="00166CD5">
      <w:pPr>
        <w:pStyle w:val="Heading3"/>
        <w:rPr>
          <w:rStyle w:val="EmphStrong"/>
        </w:rPr>
      </w:pPr>
      <w:proofErr w:type="spellStart"/>
      <w:r w:rsidRPr="00166CD5">
        <w:rPr>
          <w:rStyle w:val="EmphStrong"/>
        </w:rPr>
        <w:lastRenderedPageBreak/>
        <w:t>CovariateCorrelationAndSelection</w:t>
      </w:r>
      <w:bookmarkEnd w:id="53"/>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univariate </w:t>
      </w:r>
      <w:proofErr w:type="spellStart"/>
      <w:r>
        <w:t>GAM</w:t>
      </w:r>
      <w:proofErr w:type="spellEnd"/>
      <w:r>
        <w:t xml:space="preserve"> or </w:t>
      </w:r>
      <w:proofErr w:type="spellStart"/>
      <w:r>
        <w:t>GLM</w:t>
      </w:r>
      <w:proofErr w:type="spellEnd"/>
      <w:r>
        <w:t xml:space="preserve"> model depending on which could be fit.  For continuous predictors a smooth is added to show the relationship between the 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w:t>
      </w:r>
      <w:r w:rsidR="000A3DA4">
        <w:lastRenderedPageBreak/>
        <w:t xml:space="preserve">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54" w:name="_Toc366069395"/>
      <w:r>
        <w:t xml:space="preserve">The interactive </w:t>
      </w:r>
      <w:proofErr w:type="spellStart"/>
      <w:r>
        <w:t>CovariateCorrelationAndSelection</w:t>
      </w:r>
      <w:proofErr w:type="spellEnd"/>
      <w:r>
        <w:t xml:space="preserve"> interface</w:t>
      </w:r>
      <w:bookmarkEnd w:id="54"/>
    </w:p>
    <w:p w:rsidR="0072742F" w:rsidRDefault="008D0CAE" w:rsidP="001C4A8F">
      <w:pPr>
        <w:pStyle w:val="BodyNoIndent"/>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univariate examination is produced by clicking on the predictor name in the </w:t>
      </w:r>
      <w:r w:rsidR="000A3DA4">
        <w:t>covariate list</w:t>
      </w:r>
      <w:r>
        <w:t xml:space="preserve"> in the box at the left.  This predictor inspection can be used to visualize the spatial </w:t>
      </w:r>
      <w:r>
        <w:lastRenderedPageBreak/>
        <w:t xml:space="preserve">relationship between the predictor and the response or </w:t>
      </w:r>
      <w:r w:rsidR="000A3DA4">
        <w:t>spatial patterns of missing data</w:t>
      </w:r>
      <w:r>
        <w:t xml:space="preserve"> as well as to </w:t>
      </w:r>
      <w:r w:rsidR="000A3DA4">
        <w:t>examine the</w:t>
      </w:r>
      <w:r>
        <w:t xml:space="preserve"> univariate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6"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7"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A16B16">
      <w:pPr>
        <w:pStyle w:val="Heading2"/>
        <w:rPr>
          <w:rStyle w:val="EmphStrong"/>
          <w:b w:val="0"/>
        </w:rPr>
      </w:pPr>
      <w:bookmarkStart w:id="55" w:name="_Toc366069468"/>
      <w:r w:rsidRPr="007B7922">
        <w:rPr>
          <w:rStyle w:val="EmphStrong"/>
          <w:b w:val="0"/>
        </w:rPr>
        <w:lastRenderedPageBreak/>
        <w:t>Modeling</w:t>
      </w:r>
      <w:bookmarkEnd w:id="55"/>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6" w:name="_Toc366069469"/>
      <w:r w:rsidRPr="00A75C92">
        <w:rPr>
          <w:rStyle w:val="EmphStrong"/>
        </w:rPr>
        <w:t>Generalized Linear Model (GLM)</w:t>
      </w:r>
      <w:bookmarkEnd w:id="56"/>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7" w:name="_Toc366069470"/>
      <w:r w:rsidRPr="00A75C92">
        <w:rPr>
          <w:rStyle w:val="EmphStrong"/>
        </w:rPr>
        <w:lastRenderedPageBreak/>
        <w:t>Multivariate Adaptive Regression Splines (MARS)</w:t>
      </w:r>
      <w:bookmarkEnd w:id="57"/>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8" w:name="_Toc366069471"/>
      <w:proofErr w:type="spellStart"/>
      <w:r w:rsidRPr="00A75C92">
        <w:rPr>
          <w:rStyle w:val="EmphStrong"/>
        </w:rPr>
        <w:t>RandomForest</w:t>
      </w:r>
      <w:bookmarkEnd w:id="58"/>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 xml:space="preserve">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8"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9" w:name="_Toc366069472"/>
      <w:proofErr w:type="spellStart"/>
      <w:r w:rsidRPr="00B46917">
        <w:rPr>
          <w:rStyle w:val="EmphStrong"/>
        </w:rPr>
        <w:t>BoostedRegressionTree</w:t>
      </w:r>
      <w:proofErr w:type="spellEnd"/>
      <w:r w:rsidRPr="00B46917">
        <w:rPr>
          <w:rStyle w:val="EmphStrong"/>
        </w:rPr>
        <w:t xml:space="preserve"> (</w:t>
      </w:r>
      <w:proofErr w:type="spellStart"/>
      <w:r w:rsidRPr="00B46917">
        <w:rPr>
          <w:rStyle w:val="EmphStrong"/>
        </w:rPr>
        <w:t>BRT</w:t>
      </w:r>
      <w:proofErr w:type="spellEnd"/>
      <w:r w:rsidRPr="00B46917">
        <w:rPr>
          <w:rStyle w:val="EmphStrong"/>
        </w:rPr>
        <w:t>)</w:t>
      </w:r>
      <w:bookmarkEnd w:id="59"/>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60" w:name="_Toc366069473"/>
      <w:r w:rsidRPr="000259A5">
        <w:rPr>
          <w:rStyle w:val="EmphStrong"/>
        </w:rPr>
        <w:t>Output Produced by All models</w:t>
      </w:r>
      <w:bookmarkEnd w:id="60"/>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9"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60"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61"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61" w:name="_Toc366069396"/>
      <w:r>
        <w:t>A calibration plot showing good calibration.  Note that the logit curve follows the diagonal quite closely.  The intercept is not significantly different than zero and the slope is not significantly different than 1.</w:t>
      </w:r>
      <w:bookmarkEnd w:id="61"/>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2"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62" w:name="_Toc366069397"/>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w:t>
      </w:r>
      <w:proofErr w:type="gramStart"/>
      <w:r>
        <w:t>be .</w:t>
      </w:r>
      <w:bookmarkEnd w:id="62"/>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3"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4"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63" w:name="_Toc366069398"/>
      <w:r>
        <w:t>Confusion matricies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63"/>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5"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6"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spellStart"/>
      <w:proofErr w:type="gramStart"/>
      <w:r w:rsidRPr="00A450E0">
        <w:rPr>
          <w:rStyle w:val="EmphStrong"/>
        </w:rPr>
        <w:t>model</w:t>
      </w:r>
      <w:proofErr w:type="gramEnd"/>
      <w:r w:rsidRPr="00A450E0">
        <w:rPr>
          <w:rStyle w:val="EmphStrong"/>
        </w:rPr>
        <w:t>”_MESS_map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the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7"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64" w:name="_Toc366069474"/>
      <w:r w:rsidRPr="00CC388D">
        <w:rPr>
          <w:rStyle w:val="EmphStrong"/>
        </w:rPr>
        <w:t>Maxent</w:t>
      </w:r>
      <w:bookmarkEnd w:id="64"/>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5" w:name="_Toc366069475"/>
      <w:r w:rsidRPr="00A75C92">
        <w:rPr>
          <w:rStyle w:val="EmphStrong"/>
        </w:rPr>
        <w:t>Select and Test the Final Model</w:t>
      </w:r>
      <w:bookmarkEnd w:id="65"/>
      <w:r w:rsidRPr="00A75C92">
        <w:rPr>
          <w:rStyle w:val="EmphStrong"/>
        </w:rPr>
        <w:t xml:space="preserve"> </w:t>
      </w:r>
    </w:p>
    <w:p w:rsidR="008354FD" w:rsidRDefault="00124E94" w:rsidP="00651AD3">
      <w:pPr>
        <w:pStyle w:val="BodyText"/>
      </w:pPr>
      <w:r w:rsidRPr="00A8124B">
        <w:t>If multiple m</w:t>
      </w:r>
      <w:r w:rsidR="004B2E62">
        <w:t>odels are run in the same workspace</w:t>
      </w:r>
      <w:r w:rsidRPr="00A8124B">
        <w:t xml:space="preserve"> then model output is complied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plots showing results from each fold will be shown.  Once the desired models are selected then the requested output will be produced for the best performing models.</w:t>
      </w:r>
    </w:p>
    <w:p w:rsidR="00651AD3" w:rsidRDefault="00651AD3" w:rsidP="00651AD3">
      <w:pPr>
        <w:pStyle w:val="BodyText"/>
      </w:pP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16B16">
      <w:pPr>
        <w:pStyle w:val="Heading2"/>
      </w:pPr>
      <w:r>
        <w:br w:type="page"/>
      </w:r>
      <w:bookmarkStart w:id="66" w:name="_Toc366069476"/>
      <w:r w:rsidR="00F32CFF">
        <w:lastRenderedPageBreak/>
        <w:t>Viewing Output</w:t>
      </w:r>
      <w:bookmarkEnd w:id="66"/>
    </w:p>
    <w:p w:rsidR="00F32CFF" w:rsidRPr="00CC388D" w:rsidRDefault="00F32CFF" w:rsidP="00CC388D">
      <w:pPr>
        <w:pStyle w:val="Heading3"/>
        <w:rPr>
          <w:rStyle w:val="EmphStrong"/>
        </w:rPr>
      </w:pPr>
      <w:bookmarkStart w:id="67" w:name="_Toc366069477"/>
      <w:r w:rsidRPr="00CC388D">
        <w:rPr>
          <w:rStyle w:val="EmphStrong"/>
        </w:rPr>
        <w:t>Spreadsheet</w:t>
      </w:r>
      <w:bookmarkEnd w:id="67"/>
    </w:p>
    <w:p w:rsidR="00F32CFF" w:rsidRDefault="00F32CFF" w:rsidP="004940B1">
      <w:pPr>
        <w:pStyle w:val="BodyText"/>
        <w:ind w:firstLine="0"/>
      </w:pPr>
      <w:r>
        <w:t>VisTrails has a spreadsheet to view individual outputs side by side.</w:t>
      </w:r>
      <w:r w:rsidR="004940B1">
        <w:t xml:space="preserve">  Besides the built in cells for viewing text, </w:t>
      </w:r>
      <w:proofErr w:type="spellStart"/>
      <w:r w:rsidR="004940B1">
        <w:t>webpages</w:t>
      </w:r>
      <w:proofErr w:type="spellEnd"/>
      <w:r w:rsidR="004940B1">
        <w:t xml:space="preserve">, etc </w:t>
      </w:r>
      <w:proofErr w:type="spellStart"/>
      <w:r w:rsidR="004940B1">
        <w:t>SAHM</w:t>
      </w:r>
      <w:proofErr w:type="spellEnd"/>
      <w:r w:rsidR="004940B1">
        <w:t xml:space="preserve">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9"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8" w:name="_Toc366069478"/>
      <w:r w:rsidRPr="00CC388D">
        <w:rPr>
          <w:rStyle w:val="EmphStrong"/>
        </w:rPr>
        <w:t>SAHM Model Output Viewer Cell</w:t>
      </w:r>
      <w:bookmarkEnd w:id="6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9" w:name="_Toc366069479"/>
      <w:r w:rsidRPr="00F743F4">
        <w:rPr>
          <w:rStyle w:val="EmphStrong"/>
        </w:rPr>
        <w:t>SAHM Spatial Output Viewer Cell</w:t>
      </w:r>
      <w:bookmarkEnd w:id="6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A905FF" w:rsidP="00F32CFF">
      <w:pPr>
        <w:pStyle w:val="BodyText"/>
        <w:rPr>
          <w:rFonts w:ascii="Arial Narrow" w:hAnsi="Arial Narrow"/>
          <w:b/>
          <w:bCs/>
          <w:kern w:val="32"/>
          <w:sz w:val="32"/>
          <w:szCs w:val="32"/>
        </w:rPr>
      </w:pPr>
      <w:r>
        <w:rPr>
          <w:rFonts w:ascii="Arial Narrow" w:hAnsi="Arial Narrow"/>
          <w:b/>
          <w:bCs/>
          <w:noProof/>
          <w:kern w:val="32"/>
          <w:sz w:val="32"/>
          <w:szCs w:val="32"/>
        </w:rPr>
      </w:r>
      <w:r w:rsidR="005154E2">
        <w:rPr>
          <w:rFonts w:ascii="Arial Narrow" w:hAnsi="Arial Narrow"/>
          <w:b/>
          <w:bCs/>
          <w:noProof/>
          <w:kern w:val="32"/>
          <w:sz w:val="32"/>
          <w:szCs w:val="32"/>
        </w:rPr>
        <w:pict>
          <v:group id="Group 19" o:spid="_x0000_s1038" style="width:436pt;height:242.25pt;mso-position-horizontal-relative:char;mso-position-vertical-relative:line" coordorigin="9906,7620" coordsize="55431,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">
            <v:shape id="Picture 87" o:spid="_x0000_s103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3" o:title=""/>
            </v:shape>
            <v:shape id="TextBox 4" o:spid="_x0000_s1040" type="#_x0000_t202" style="position:absolute;left:29346;top:21207;width:20442;height:2771;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type id="_x0000_t32" coordsize="21600,21600" o:spt="32" o:oned="t" path="m,l21600,21600e" filled="f">
              <v:path arrowok="t" fillok="f" o:connecttype="none"/>
              <o:lock v:ext="edit" shapetype="t"/>
            </v:shapetype>
            <v:shape id="Straight Arrow Connector 89" o:spid="_x0000_s104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42" type="#_x0000_t202" style="position:absolute;left:58383;top:16554;width:11136;height:2772;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4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44" type="#_x0000_t202" style="position:absolute;left:33327;top:20277;width:18581;height:2772;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4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46" type="#_x0000_t202" style="position:absolute;left:38913;top:22929;width:24165;height:2772;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4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48" type="#_x0000_t202" style="position:absolute;left:45688;top:19346;width:16720;height:2771;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4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50" type="#_x0000_t202" style="position:absolute;left:55079;top:13762;width:5552;height:2772;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5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52" type="#_x0000_t202" style="position:absolute;left:52726;top:18511;width:14859;height:2772;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5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54" type="#_x0000_t202" style="position:absolute;left:9195;top:23215;width:24165;height:2772;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5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56" type="#_x0000_t202" style="position:absolute;left:12247;top:23069;width:24165;height:2771;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5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58" type="#_x0000_t202" style="position:absolute;left:14501;top:23986;width:26026;height:2772;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5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60" type="#_x0000_t202" style="position:absolute;left:18344;top:23068;width:24164;height:2771;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6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62" type="#_x0000_t202" style="position:absolute;left:20458;top:23999;width:26026;height:2771;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6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64" type="#_x0000_t202" style="position:absolute;left:23509;top:23999;width:26026;height:2772;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2D2349" w:rsidRDefault="002D2349"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6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wrap type="none"/>
            <w10:anchorlock/>
          </v:group>
        </w:pict>
      </w:r>
    </w:p>
    <w:p w:rsidR="00F4015D" w:rsidRDefault="000D73C1" w:rsidP="00F32CFF">
      <w:pPr>
        <w:pStyle w:val="BodyText"/>
      </w:pPr>
      <w:r w:rsidRPr="000D73C1">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70" w:name="_Toc59000065"/>
      <w:bookmarkStart w:id="71" w:name="_Toc366069480"/>
      <w:r w:rsidRPr="00DC6924">
        <w:t>Glossary</w:t>
      </w:r>
      <w:bookmarkEnd w:id="70"/>
      <w:bookmarkEnd w:id="71"/>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R.S.</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E.J.</w:t>
      </w:r>
      <w:proofErr w:type="spellEnd"/>
      <w:r w:rsidRPr="000457C5">
        <w:rPr>
          <w:rFonts w:ascii="Times New Roman" w:hAnsi="Times New Roman"/>
          <w:b w:val="0"/>
          <w:sz w:val="24"/>
          <w:szCs w:val="24"/>
        </w:rPr>
        <w:t xml:space="preserve">,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w:t>
      </w:r>
      <w:proofErr w:type="spellStart"/>
      <w:r w:rsidRPr="000457C5">
        <w:rPr>
          <w:rFonts w:eastAsia="JansonText-Roman"/>
          <w:sz w:val="24"/>
          <w:szCs w:val="24"/>
        </w:rPr>
        <w:t>J.M.</w:t>
      </w:r>
      <w:proofErr w:type="spellEnd"/>
      <w:r w:rsidRPr="000457C5">
        <w:rPr>
          <w:rFonts w:eastAsia="JansonText-Roman"/>
          <w:sz w:val="24"/>
          <w:szCs w:val="24"/>
        </w:rPr>
        <w:t xml:space="preserve">, </w:t>
      </w:r>
      <w:proofErr w:type="spellStart"/>
      <w:r w:rsidRPr="000457C5">
        <w:rPr>
          <w:rFonts w:eastAsia="JansonText-Roman"/>
          <w:sz w:val="24"/>
          <w:szCs w:val="24"/>
        </w:rPr>
        <w:t>Araujo</w:t>
      </w:r>
      <w:proofErr w:type="spellEnd"/>
      <w:r w:rsidRPr="000457C5">
        <w:rPr>
          <w:rFonts w:eastAsia="JansonText-Roman"/>
          <w:sz w:val="24"/>
          <w:szCs w:val="24"/>
        </w:rPr>
        <w:t xml:space="preserve">, </w:t>
      </w:r>
      <w:proofErr w:type="spellStart"/>
      <w:r w:rsidRPr="000457C5">
        <w:rPr>
          <w:rFonts w:eastAsia="JansonText-Roman"/>
          <w:sz w:val="24"/>
          <w:szCs w:val="24"/>
        </w:rPr>
        <w:t>M.B.</w:t>
      </w:r>
      <w:proofErr w:type="spellEnd"/>
      <w:r w:rsidRPr="000457C5">
        <w:rPr>
          <w:rFonts w:eastAsia="JansonText-Roman"/>
          <w:sz w:val="24"/>
          <w:szCs w:val="24"/>
        </w:rPr>
        <w:t xml:space="preserve">,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xml:space="preserve">, </w:t>
      </w:r>
      <w:proofErr w:type="spellStart"/>
      <w:r w:rsidRPr="000457C5">
        <w:rPr>
          <w:rStyle w:val="author"/>
          <w:iCs/>
          <w:sz w:val="24"/>
          <w:szCs w:val="24"/>
        </w:rPr>
        <w:t>J.R.</w:t>
      </w:r>
      <w:proofErr w:type="spellEnd"/>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Ecol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w:t>
      </w:r>
      <w:proofErr w:type="spellStart"/>
      <w:r w:rsidRPr="000457C5">
        <w:rPr>
          <w:sz w:val="24"/>
          <w:szCs w:val="24"/>
        </w:rPr>
        <w:t>J.R.</w:t>
      </w:r>
      <w:proofErr w:type="spellEnd"/>
      <w:r w:rsidRPr="000457C5">
        <w:rPr>
          <w:sz w:val="24"/>
          <w:szCs w:val="24"/>
        </w:rPr>
        <w:t xml:space="preserve">,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Comparative performance of generalized additive models and multivariate adaptive regression splines for statistical modelling of species distributions.</w:t>
      </w:r>
      <w:proofErr w:type="gramEnd"/>
      <w:r w:rsidRPr="000457C5">
        <w:rPr>
          <w:sz w:val="24"/>
          <w:szCs w:val="24"/>
        </w:rPr>
        <w:t xml:space="preserve">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w:t>
      </w:r>
      <w:proofErr w:type="spellStart"/>
      <w:r w:rsidRPr="000457C5">
        <w:rPr>
          <w:rFonts w:eastAsia="JansonText-Roman"/>
          <w:iCs/>
          <w:sz w:val="24"/>
          <w:szCs w:val="24"/>
        </w:rPr>
        <w:t>S.L.</w:t>
      </w:r>
      <w:proofErr w:type="spellEnd"/>
      <w:r w:rsidRPr="000457C5">
        <w:rPr>
          <w:rFonts w:eastAsia="JansonText-Roman"/>
          <w:iCs/>
          <w:sz w:val="24"/>
          <w:szCs w:val="24"/>
        </w:rPr>
        <w:t xml:space="preserve">, Tierney, </w:t>
      </w:r>
      <w:proofErr w:type="spellStart"/>
      <w:r w:rsidRPr="000457C5">
        <w:rPr>
          <w:rFonts w:eastAsia="JansonText-Roman"/>
          <w:iCs/>
          <w:sz w:val="24"/>
          <w:szCs w:val="24"/>
        </w:rPr>
        <w:t>W.M.</w:t>
      </w:r>
      <w:proofErr w:type="spellEnd"/>
      <w:r w:rsidRPr="000457C5">
        <w:rPr>
          <w:rFonts w:eastAsia="JansonText-Roman"/>
          <w:iCs/>
          <w:sz w:val="24"/>
          <w:szCs w:val="24"/>
        </w:rPr>
        <w:t xml:space="preserve">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w:t>
      </w:r>
      <w:proofErr w:type="spellStart"/>
      <w:r w:rsidRPr="000457C5">
        <w:rPr>
          <w:sz w:val="24"/>
          <w:szCs w:val="24"/>
        </w:rPr>
        <w:t>E.J.</w:t>
      </w:r>
      <w:proofErr w:type="spellEnd"/>
      <w:r w:rsidRPr="000457C5">
        <w:rPr>
          <w:sz w:val="24"/>
          <w:szCs w:val="24"/>
        </w:rPr>
        <w:t xml:space="preserve">, </w:t>
      </w:r>
      <w:proofErr w:type="spellStart"/>
      <w:r w:rsidRPr="000457C5">
        <w:rPr>
          <w:sz w:val="24"/>
          <w:szCs w:val="24"/>
        </w:rPr>
        <w:t>Bivand</w:t>
      </w:r>
      <w:proofErr w:type="spellEnd"/>
      <w:r w:rsidRPr="000457C5">
        <w:rPr>
          <w:sz w:val="24"/>
          <w:szCs w:val="24"/>
        </w:rPr>
        <w:t xml:space="preserve">, </w:t>
      </w:r>
      <w:proofErr w:type="spellStart"/>
      <w:r w:rsidRPr="000457C5">
        <w:rPr>
          <w:sz w:val="24"/>
          <w:szCs w:val="24"/>
        </w:rPr>
        <w:t>R.S.</w:t>
      </w:r>
      <w:proofErr w:type="spellEnd"/>
      <w:r w:rsidRPr="000457C5">
        <w:rPr>
          <w:sz w:val="24"/>
          <w:szCs w:val="24"/>
        </w:rPr>
        <w:t xml:space="preserve">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penalised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2349" w:rsidRDefault="002D2349">
      <w:r>
        <w:separator/>
      </w:r>
    </w:p>
  </w:endnote>
  <w:endnote w:type="continuationSeparator" w:id="0">
    <w:p w:rsidR="002D2349" w:rsidRDefault="002D23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2349" w:rsidRDefault="002D2349"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2D2349" w:rsidRDefault="002D234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2349" w:rsidRDefault="002D2349"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B5E91">
      <w:rPr>
        <w:rStyle w:val="PageNumber"/>
        <w:noProof/>
      </w:rPr>
      <w:t>44</w:t>
    </w:r>
    <w:r>
      <w:rPr>
        <w:rStyle w:val="PageNumber"/>
      </w:rPr>
      <w:fldChar w:fldCharType="end"/>
    </w:r>
  </w:p>
  <w:p w:rsidR="002D2349" w:rsidRDefault="002D234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2349" w:rsidRDefault="002D2349">
      <w:r>
        <w:separator/>
      </w:r>
    </w:p>
  </w:footnote>
  <w:footnote w:type="continuationSeparator" w:id="0">
    <w:p w:rsidR="002D2349" w:rsidRDefault="002D234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2349" w:rsidRDefault="002D2349">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 w:numId="15">
    <w:abstractNumId w:val="6"/>
    <w:lvlOverride w:ilvl="0">
      <w:startOverride w:val="1"/>
    </w:lvlOverride>
  </w:num>
  <w:num w:numId="16">
    <w:abstractNumId w:val="7"/>
    <w:lvlOverride w:ilvl="0">
      <w:startOverride w:val="1"/>
    </w:lvlOverride>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GrammaticalErrors/>
  <w:activeWritingStyle w:appName="MSWord" w:lang="en-US" w:vendorID="64" w:dllVersion="131078" w:nlCheck="1" w:checkStyle="1"/>
  <w:proofState w:spelling="clean" w:grammar="clean"/>
  <w:attachedTemplate r:id="rId1"/>
  <w:stylePaneFormatFilter w:val="3F01"/>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10E7"/>
    <w:rsid w:val="000D24A5"/>
    <w:rsid w:val="000D67C6"/>
    <w:rsid w:val="000D73C1"/>
    <w:rsid w:val="000E0F5F"/>
    <w:rsid w:val="000E5C56"/>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3ABB"/>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1CE"/>
    <w:rsid w:val="00205B50"/>
    <w:rsid w:val="00205F49"/>
    <w:rsid w:val="00207663"/>
    <w:rsid w:val="00210359"/>
    <w:rsid w:val="00211DFB"/>
    <w:rsid w:val="002124CA"/>
    <w:rsid w:val="00212E4B"/>
    <w:rsid w:val="002140A4"/>
    <w:rsid w:val="00217C48"/>
    <w:rsid w:val="00222B0F"/>
    <w:rsid w:val="00223A02"/>
    <w:rsid w:val="00225970"/>
    <w:rsid w:val="002302AC"/>
    <w:rsid w:val="00246974"/>
    <w:rsid w:val="002473D4"/>
    <w:rsid w:val="00251FD1"/>
    <w:rsid w:val="00261530"/>
    <w:rsid w:val="0026185B"/>
    <w:rsid w:val="00262749"/>
    <w:rsid w:val="002634E1"/>
    <w:rsid w:val="0026386B"/>
    <w:rsid w:val="00266C2D"/>
    <w:rsid w:val="00267823"/>
    <w:rsid w:val="002726A6"/>
    <w:rsid w:val="002729B8"/>
    <w:rsid w:val="002737B7"/>
    <w:rsid w:val="0027793B"/>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0FED"/>
    <w:rsid w:val="002D2349"/>
    <w:rsid w:val="002D649B"/>
    <w:rsid w:val="002D6BD5"/>
    <w:rsid w:val="002D71CE"/>
    <w:rsid w:val="002E023C"/>
    <w:rsid w:val="002E0ADA"/>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4A40"/>
    <w:rsid w:val="003C216B"/>
    <w:rsid w:val="003C41CC"/>
    <w:rsid w:val="003C63C2"/>
    <w:rsid w:val="003D0AA6"/>
    <w:rsid w:val="003D19DD"/>
    <w:rsid w:val="003D528F"/>
    <w:rsid w:val="003E2A82"/>
    <w:rsid w:val="003F170A"/>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018A"/>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54E2"/>
    <w:rsid w:val="005168E8"/>
    <w:rsid w:val="00520C0C"/>
    <w:rsid w:val="00521A12"/>
    <w:rsid w:val="00524957"/>
    <w:rsid w:val="00524AD6"/>
    <w:rsid w:val="0052675D"/>
    <w:rsid w:val="005270B8"/>
    <w:rsid w:val="00527710"/>
    <w:rsid w:val="00534486"/>
    <w:rsid w:val="00541901"/>
    <w:rsid w:val="005428D3"/>
    <w:rsid w:val="0054700B"/>
    <w:rsid w:val="00551707"/>
    <w:rsid w:val="00551C7E"/>
    <w:rsid w:val="00552EE1"/>
    <w:rsid w:val="00561AC5"/>
    <w:rsid w:val="005622A7"/>
    <w:rsid w:val="00567083"/>
    <w:rsid w:val="005718C9"/>
    <w:rsid w:val="005744F7"/>
    <w:rsid w:val="00575CFF"/>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1788"/>
    <w:rsid w:val="006343A3"/>
    <w:rsid w:val="00635DFA"/>
    <w:rsid w:val="00636945"/>
    <w:rsid w:val="00640F7B"/>
    <w:rsid w:val="00646CBC"/>
    <w:rsid w:val="00651AD3"/>
    <w:rsid w:val="00653389"/>
    <w:rsid w:val="00656D13"/>
    <w:rsid w:val="00660E6E"/>
    <w:rsid w:val="00670E12"/>
    <w:rsid w:val="00670FB5"/>
    <w:rsid w:val="006728A1"/>
    <w:rsid w:val="006735E0"/>
    <w:rsid w:val="006743F0"/>
    <w:rsid w:val="0068051F"/>
    <w:rsid w:val="00684550"/>
    <w:rsid w:val="00685721"/>
    <w:rsid w:val="0069044D"/>
    <w:rsid w:val="00693D87"/>
    <w:rsid w:val="0069424A"/>
    <w:rsid w:val="00694837"/>
    <w:rsid w:val="00695764"/>
    <w:rsid w:val="00696C68"/>
    <w:rsid w:val="006A6AC5"/>
    <w:rsid w:val="006B0278"/>
    <w:rsid w:val="006B0FDF"/>
    <w:rsid w:val="006B1525"/>
    <w:rsid w:val="006B277A"/>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2AD9"/>
    <w:rsid w:val="0073417A"/>
    <w:rsid w:val="007353E0"/>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6F24"/>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E91"/>
    <w:rsid w:val="008B5F91"/>
    <w:rsid w:val="008B70BC"/>
    <w:rsid w:val="008B783E"/>
    <w:rsid w:val="008C4A75"/>
    <w:rsid w:val="008C7CDB"/>
    <w:rsid w:val="008D0CAE"/>
    <w:rsid w:val="008D1A42"/>
    <w:rsid w:val="008D361E"/>
    <w:rsid w:val="008D4E05"/>
    <w:rsid w:val="008E2824"/>
    <w:rsid w:val="008E2DC1"/>
    <w:rsid w:val="008E3595"/>
    <w:rsid w:val="008F0714"/>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C7B8F"/>
    <w:rsid w:val="009E1427"/>
    <w:rsid w:val="009E2904"/>
    <w:rsid w:val="009E33F8"/>
    <w:rsid w:val="009E6EB6"/>
    <w:rsid w:val="009F041A"/>
    <w:rsid w:val="009F0581"/>
    <w:rsid w:val="009F342C"/>
    <w:rsid w:val="009F68E2"/>
    <w:rsid w:val="00A00109"/>
    <w:rsid w:val="00A03412"/>
    <w:rsid w:val="00A03984"/>
    <w:rsid w:val="00A03E50"/>
    <w:rsid w:val="00A05AEB"/>
    <w:rsid w:val="00A11501"/>
    <w:rsid w:val="00A1164E"/>
    <w:rsid w:val="00A11F68"/>
    <w:rsid w:val="00A1439C"/>
    <w:rsid w:val="00A16B16"/>
    <w:rsid w:val="00A208E8"/>
    <w:rsid w:val="00A21DBF"/>
    <w:rsid w:val="00A24CA3"/>
    <w:rsid w:val="00A25F01"/>
    <w:rsid w:val="00A26DD6"/>
    <w:rsid w:val="00A318BF"/>
    <w:rsid w:val="00A31C65"/>
    <w:rsid w:val="00A3258F"/>
    <w:rsid w:val="00A32892"/>
    <w:rsid w:val="00A346F1"/>
    <w:rsid w:val="00A35F33"/>
    <w:rsid w:val="00A360AD"/>
    <w:rsid w:val="00A36573"/>
    <w:rsid w:val="00A3681C"/>
    <w:rsid w:val="00A40A82"/>
    <w:rsid w:val="00A44DCA"/>
    <w:rsid w:val="00A450E0"/>
    <w:rsid w:val="00A471C4"/>
    <w:rsid w:val="00A535C3"/>
    <w:rsid w:val="00A56D44"/>
    <w:rsid w:val="00A62973"/>
    <w:rsid w:val="00A632E9"/>
    <w:rsid w:val="00A650C9"/>
    <w:rsid w:val="00A70DC4"/>
    <w:rsid w:val="00A72BFA"/>
    <w:rsid w:val="00A74D3B"/>
    <w:rsid w:val="00A759A8"/>
    <w:rsid w:val="00A75C92"/>
    <w:rsid w:val="00A772D9"/>
    <w:rsid w:val="00A8124B"/>
    <w:rsid w:val="00A82C7F"/>
    <w:rsid w:val="00A8312B"/>
    <w:rsid w:val="00A85364"/>
    <w:rsid w:val="00A855B7"/>
    <w:rsid w:val="00A905FF"/>
    <w:rsid w:val="00A914A4"/>
    <w:rsid w:val="00A921CB"/>
    <w:rsid w:val="00A93032"/>
    <w:rsid w:val="00A93E4E"/>
    <w:rsid w:val="00A965AE"/>
    <w:rsid w:val="00A96DD1"/>
    <w:rsid w:val="00AA4324"/>
    <w:rsid w:val="00AA5B1F"/>
    <w:rsid w:val="00AA66B0"/>
    <w:rsid w:val="00AA6B02"/>
    <w:rsid w:val="00AB2AAA"/>
    <w:rsid w:val="00AB41A7"/>
    <w:rsid w:val="00AC0B76"/>
    <w:rsid w:val="00AC0D86"/>
    <w:rsid w:val="00AC46D8"/>
    <w:rsid w:val="00AC535D"/>
    <w:rsid w:val="00AD0A80"/>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0D1A"/>
    <w:rsid w:val="00B118B8"/>
    <w:rsid w:val="00B14216"/>
    <w:rsid w:val="00B15EFE"/>
    <w:rsid w:val="00B16E6A"/>
    <w:rsid w:val="00B17AA1"/>
    <w:rsid w:val="00B2209B"/>
    <w:rsid w:val="00B25E9E"/>
    <w:rsid w:val="00B26315"/>
    <w:rsid w:val="00B3039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9558D"/>
    <w:rsid w:val="00BA2128"/>
    <w:rsid w:val="00BA3DE3"/>
    <w:rsid w:val="00BA4904"/>
    <w:rsid w:val="00BA696C"/>
    <w:rsid w:val="00BA6AE7"/>
    <w:rsid w:val="00BA6B1A"/>
    <w:rsid w:val="00BB162F"/>
    <w:rsid w:val="00BB2036"/>
    <w:rsid w:val="00BB684A"/>
    <w:rsid w:val="00BC24E3"/>
    <w:rsid w:val="00BD5ADD"/>
    <w:rsid w:val="00BD6027"/>
    <w:rsid w:val="00BD7083"/>
    <w:rsid w:val="00BE15E2"/>
    <w:rsid w:val="00BE237D"/>
    <w:rsid w:val="00BE4088"/>
    <w:rsid w:val="00BF023F"/>
    <w:rsid w:val="00BF0BA4"/>
    <w:rsid w:val="00BF1A86"/>
    <w:rsid w:val="00BF3004"/>
    <w:rsid w:val="00C03BAD"/>
    <w:rsid w:val="00C17015"/>
    <w:rsid w:val="00C221D9"/>
    <w:rsid w:val="00C22D34"/>
    <w:rsid w:val="00C26DF1"/>
    <w:rsid w:val="00C27774"/>
    <w:rsid w:val="00C306CA"/>
    <w:rsid w:val="00C310CE"/>
    <w:rsid w:val="00C3619B"/>
    <w:rsid w:val="00C410B7"/>
    <w:rsid w:val="00C5039F"/>
    <w:rsid w:val="00C529A8"/>
    <w:rsid w:val="00C536BF"/>
    <w:rsid w:val="00C54863"/>
    <w:rsid w:val="00C54A68"/>
    <w:rsid w:val="00C6295B"/>
    <w:rsid w:val="00C63495"/>
    <w:rsid w:val="00C658EA"/>
    <w:rsid w:val="00C67162"/>
    <w:rsid w:val="00C73AEC"/>
    <w:rsid w:val="00C77BF3"/>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3E90"/>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3EBC"/>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5760"/>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AB0"/>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43E8"/>
    <w:rsid w:val="00EE5C12"/>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0123"/>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rules v:ext="edit">
        <o:r id="V:Rule1" type="connector" idref="#Straight Arrow Connector 89"/>
        <o:r id="V:Rule2" type="connector" idref="#Straight Arrow Connector 91"/>
        <o:r id="V:Rule3" type="connector" idref="#Straight Arrow Connector 93"/>
        <o:r id="V:Rule4" type="connector" idref="#Straight Arrow Connector 95"/>
        <o:r id="V:Rule5" type="connector" idref="#Straight Arrow Connector 97"/>
        <o:r id="V:Rule6" type="connector" idref="#Straight Arrow Connector 99"/>
        <o:r id="V:Rule7" type="connector" idref="#Straight Arrow Connector 101"/>
        <o:r id="V:Rule8" type="connector" idref="#Straight Arrow Connector 103"/>
        <o:r id="V:Rule9" type="connector" idref="#Straight Arrow Connector 105"/>
        <o:r id="V:Rule10" type="connector" idref="#Straight Arrow Connector 107"/>
        <o:r id="V:Rule11" type="connector" idref="#Straight Arrow Connector 109"/>
        <o:r id="V:Rule12" type="connector" idref="#Straight Arrow Connector 111"/>
        <o:r id="V:Rule13" type="connector" idref="#Straight Arrow Connector 11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r="http://schemas.openxmlformats.org/officeDocument/2006/relationships" xmlns:w="http://schemas.openxmlformats.org/wordprocessingml/2006/main">
  <w:divs>
    <w:div w:id="807279171">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96838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cs.princeton.edu/~schapire/maxent/"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ColinTalbert/sah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www.gdal.org/formats_list.html" TargetMode="Externa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jpeg"/><Relationship Id="rId68" Type="http://schemas.openxmlformats.org/officeDocument/2006/relationships/image" Target="media/image46.png"/><Relationship Id="rId76"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www.r-project.org/" TargetMode="External"/><Relationship Id="rId29" Type="http://schemas.openxmlformats.org/officeDocument/2006/relationships/image" Target="media/image10.png"/><Relationship Id="rId11" Type="http://schemas.openxmlformats.org/officeDocument/2006/relationships/hyperlink" Target="http://store.usgs.gov"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jpeg"/><Relationship Id="rId58" Type="http://schemas.openxmlformats.org/officeDocument/2006/relationships/hyperlink" Target="http://cran.r-project.org/web/packages/randomForest/index.html" TargetMode="External"/><Relationship Id="rId66" Type="http://schemas.openxmlformats.org/officeDocument/2006/relationships/image" Target="media/image44.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y.usgs.gov/catalog/RAM/SAHM" TargetMode="External"/><Relationship Id="rId23" Type="http://schemas.openxmlformats.org/officeDocument/2006/relationships/hyperlink" Target="http://www.vistrails.org/usersguide/VisTrails_Documentation/VisTrails_Documentation.html"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jpeg"/><Relationship Id="rId61" Type="http://schemas.openxmlformats.org/officeDocument/2006/relationships/image" Target="media/image39.jpeg"/><Relationship Id="rId10" Type="http://schemas.openxmlformats.org/officeDocument/2006/relationships/hyperlink" Target="http://www.usgs.gov/pubprod" TargetMode="Externa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footer" Target="footer2.xml"/><Relationship Id="rId22" Type="http://schemas.openxmlformats.org/officeDocument/2006/relationships/hyperlink" Target="https://github.com/ColinTalbert/SAHM_example"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emf"/><Relationship Id="rId38" Type="http://schemas.openxmlformats.org/officeDocument/2006/relationships/image" Target="media/image19.png"/><Relationship Id="rId46" Type="http://schemas.openxmlformats.org/officeDocument/2006/relationships/hyperlink" Target="http://www.remotesensing.org/geotiff/proj_list/" TargetMode="External"/><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580259D-C48E-4818-84BE-E350D2E3F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46</TotalTime>
  <Pages>75</Pages>
  <Words>13561</Words>
  <Characters>75510</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88894</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mtalbert</cp:lastModifiedBy>
  <cp:revision>9</cp:revision>
  <cp:lastPrinted>2008-03-31T15:28:00Z</cp:lastPrinted>
  <dcterms:created xsi:type="dcterms:W3CDTF">2013-09-09T13:33:00Z</dcterms:created>
  <dcterms:modified xsi:type="dcterms:W3CDTF">2013-09-09T14:18:00Z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