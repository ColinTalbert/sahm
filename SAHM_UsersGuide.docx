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r>
        <w:t>User Documentation for the So</w:t>
      </w:r>
      <w:r w:rsidR="002C5DEB">
        <w:t>ftware for Assisted</w:t>
      </w:r>
      <w:r>
        <w:t xml:space="preserve"> Habitat Modeling (SAHM) package in VisTrails.</w:t>
      </w:r>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3F37B2" w:rsidP="00B118B8">
      <w:pPr>
        <w:pStyle w:val="BOTPOfficial"/>
      </w:pPr>
      <w:r>
        <w:t>KEN SALAZAR</w:t>
      </w:r>
      <w:r w:rsidR="00DB5F1C">
        <w:t>, Secretary</w:t>
      </w:r>
    </w:p>
    <w:p w:rsidR="00F2798F" w:rsidRDefault="00F2798F" w:rsidP="00B118B8">
      <w:pPr>
        <w:pStyle w:val="BOTPOffice"/>
      </w:pPr>
      <w:r>
        <w:t>U.S.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Revised and reprinted: 20</w:t>
      </w:r>
      <w:r w:rsidR="00E44D2C">
        <w:t>1</w:t>
      </w:r>
      <w:r>
        <w:t>x</w:t>
      </w:r>
    </w:p>
    <w:p w:rsidR="00F2798F" w:rsidRDefault="00E44D2C" w:rsidP="00B118B8">
      <w:pPr>
        <w:pStyle w:val="BOTPNotes"/>
      </w:pPr>
      <w:r>
        <w:t>For more information on the USGS—the Federal source for science about the Earth,</w:t>
      </w:r>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r>
        <w:br/>
        <w:t xml:space="preserve">Author1, F.N., Author2, Firstname,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C77BF3"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524957"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524957" w:rsidRPr="00CE6927">
        <w:rPr>
          <w:rFonts w:ascii="Arial" w:hAnsi="Arial" w:cs="Arial"/>
          <w:b/>
          <w:bCs/>
          <w:kern w:val="32"/>
          <w:sz w:val="32"/>
          <w:szCs w:val="32"/>
        </w:rPr>
        <w:fldChar w:fldCharType="separate"/>
      </w:r>
    </w:p>
    <w:p w:rsidR="00C77BF3" w:rsidRDefault="00C77BF3">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_Toc365552977 \h </w:instrText>
      </w:r>
      <w:r>
        <w:rPr>
          <w:noProof/>
        </w:rPr>
      </w:r>
      <w:r>
        <w:rPr>
          <w:noProof/>
        </w:rPr>
        <w:fldChar w:fldCharType="separate"/>
      </w:r>
      <w:r>
        <w:rPr>
          <w:noProof/>
        </w:rPr>
        <w:t>1</w:t>
      </w:r>
      <w:r>
        <w:rPr>
          <w:noProof/>
        </w:rPr>
        <w:fldChar w:fldCharType="end"/>
      </w:r>
    </w:p>
    <w:p w:rsidR="00C77BF3" w:rsidRDefault="00C77BF3">
      <w:pPr>
        <w:pStyle w:val="TOC1"/>
        <w:rPr>
          <w:rFonts w:asciiTheme="minorHAnsi" w:eastAsiaTheme="minorEastAsia" w:hAnsiTheme="minorHAnsi" w:cstheme="minorBidi"/>
          <w:noProof/>
          <w:sz w:val="22"/>
          <w:szCs w:val="22"/>
        </w:rPr>
      </w:pPr>
      <w:r>
        <w:rPr>
          <w:noProof/>
        </w:rPr>
        <w:t>Installation of SAHM and VisTrails</w:t>
      </w:r>
      <w:r>
        <w:rPr>
          <w:noProof/>
        </w:rPr>
        <w:tab/>
      </w:r>
      <w:r>
        <w:rPr>
          <w:noProof/>
        </w:rPr>
        <w:fldChar w:fldCharType="begin"/>
      </w:r>
      <w:r>
        <w:rPr>
          <w:noProof/>
        </w:rPr>
        <w:instrText xml:space="preserve"> PAGEREF _Toc365552978 \h </w:instrText>
      </w:r>
      <w:r>
        <w:rPr>
          <w:noProof/>
        </w:rPr>
      </w:r>
      <w:r>
        <w:rPr>
          <w:noProof/>
        </w:rPr>
        <w:fldChar w:fldCharType="separate"/>
      </w:r>
      <w:r>
        <w:rPr>
          <w:noProof/>
        </w:rPr>
        <w:t>3</w:t>
      </w:r>
      <w:r>
        <w:rPr>
          <w:noProof/>
        </w:rPr>
        <w:fldChar w:fldCharType="end"/>
      </w:r>
    </w:p>
    <w:p w:rsidR="00C77BF3" w:rsidRDefault="00C77BF3">
      <w:pPr>
        <w:pStyle w:val="TOC1"/>
        <w:rPr>
          <w:rFonts w:asciiTheme="minorHAnsi" w:eastAsiaTheme="minorEastAsia" w:hAnsiTheme="minorHAnsi" w:cstheme="minorBidi"/>
          <w:noProof/>
          <w:sz w:val="22"/>
          <w:szCs w:val="22"/>
        </w:rPr>
      </w:pPr>
      <w:r w:rsidRPr="00991877">
        <w:rPr>
          <w:noProof/>
        </w:rPr>
        <w:t>Windows Installation</w:t>
      </w:r>
      <w:r>
        <w:rPr>
          <w:noProof/>
        </w:rPr>
        <w:tab/>
      </w:r>
      <w:r>
        <w:rPr>
          <w:noProof/>
        </w:rPr>
        <w:fldChar w:fldCharType="begin"/>
      </w:r>
      <w:r>
        <w:rPr>
          <w:noProof/>
        </w:rPr>
        <w:instrText xml:space="preserve"> PAGEREF _Toc365552979 \h </w:instrText>
      </w:r>
      <w:r>
        <w:rPr>
          <w:noProof/>
        </w:rPr>
      </w:r>
      <w:r>
        <w:rPr>
          <w:noProof/>
        </w:rPr>
        <w:fldChar w:fldCharType="separate"/>
      </w:r>
      <w:r>
        <w:rPr>
          <w:noProof/>
        </w:rPr>
        <w:t>3</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Step 1 - Download and install the USGS provided VisTrails with SAHM binary installer.</w:t>
      </w:r>
      <w:r>
        <w:rPr>
          <w:noProof/>
        </w:rPr>
        <w:tab/>
      </w:r>
      <w:r>
        <w:rPr>
          <w:noProof/>
        </w:rPr>
        <w:fldChar w:fldCharType="begin"/>
      </w:r>
      <w:r>
        <w:rPr>
          <w:noProof/>
        </w:rPr>
        <w:instrText xml:space="preserve"> PAGEREF _Toc365552980 \h </w:instrText>
      </w:r>
      <w:r>
        <w:rPr>
          <w:noProof/>
        </w:rPr>
      </w:r>
      <w:r>
        <w:rPr>
          <w:noProof/>
        </w:rPr>
        <w:fldChar w:fldCharType="separate"/>
      </w:r>
      <w:r>
        <w:rPr>
          <w:noProof/>
        </w:rPr>
        <w:t>3</w:t>
      </w:r>
      <w:r>
        <w:rPr>
          <w:noProof/>
        </w:rPr>
        <w:fldChar w:fldCharType="end"/>
      </w:r>
    </w:p>
    <w:p w:rsidR="00C77BF3" w:rsidRDefault="00C77BF3">
      <w:pPr>
        <w:pStyle w:val="TOC2"/>
        <w:rPr>
          <w:rFonts w:asciiTheme="minorHAnsi" w:eastAsiaTheme="minorEastAsia" w:hAnsiTheme="minorHAnsi" w:cstheme="minorBidi"/>
          <w:noProof/>
          <w:sz w:val="22"/>
          <w:szCs w:val="22"/>
        </w:rPr>
      </w:pPr>
      <w:r w:rsidRPr="00991877">
        <w:rPr>
          <w:rFonts w:ascii="Times New Roman" w:hAnsi="Times New Roman"/>
          <w:noProof/>
        </w:rPr>
        <w:t>Step 2 - Download and install the statistical software R</w:t>
      </w:r>
      <w:r>
        <w:rPr>
          <w:noProof/>
        </w:rPr>
        <w:tab/>
      </w:r>
      <w:r>
        <w:rPr>
          <w:noProof/>
        </w:rPr>
        <w:fldChar w:fldCharType="begin"/>
      </w:r>
      <w:r>
        <w:rPr>
          <w:noProof/>
        </w:rPr>
        <w:instrText xml:space="preserve"> PAGEREF _Toc365552981 \h </w:instrText>
      </w:r>
      <w:r>
        <w:rPr>
          <w:noProof/>
        </w:rPr>
      </w:r>
      <w:r>
        <w:rPr>
          <w:noProof/>
        </w:rPr>
        <w:fldChar w:fldCharType="separate"/>
      </w:r>
      <w:r>
        <w:rPr>
          <w:noProof/>
        </w:rPr>
        <w:t>3</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Step 3 - Download and configure the Maxent Java application</w:t>
      </w:r>
      <w:r>
        <w:rPr>
          <w:noProof/>
        </w:rPr>
        <w:tab/>
      </w:r>
      <w:r>
        <w:rPr>
          <w:noProof/>
        </w:rPr>
        <w:fldChar w:fldCharType="begin"/>
      </w:r>
      <w:r>
        <w:rPr>
          <w:noProof/>
        </w:rPr>
        <w:instrText xml:space="preserve"> PAGEREF _Toc365552982 \h </w:instrText>
      </w:r>
      <w:r>
        <w:rPr>
          <w:noProof/>
        </w:rPr>
      </w:r>
      <w:r>
        <w:rPr>
          <w:noProof/>
        </w:rPr>
        <w:fldChar w:fldCharType="separate"/>
      </w:r>
      <w:r>
        <w:rPr>
          <w:noProof/>
        </w:rPr>
        <w:t>4</w:t>
      </w:r>
      <w:r>
        <w:rPr>
          <w:noProof/>
        </w:rPr>
        <w:fldChar w:fldCharType="end"/>
      </w:r>
    </w:p>
    <w:p w:rsidR="00C77BF3" w:rsidRDefault="00C77BF3">
      <w:pPr>
        <w:pStyle w:val="TOC2"/>
        <w:rPr>
          <w:rFonts w:asciiTheme="minorHAnsi" w:eastAsiaTheme="minorEastAsia" w:hAnsiTheme="minorHAnsi" w:cstheme="minorBidi"/>
          <w:noProof/>
          <w:sz w:val="22"/>
          <w:szCs w:val="22"/>
        </w:rPr>
      </w:pPr>
      <w:r w:rsidRPr="00991877">
        <w:rPr>
          <w:rFonts w:ascii="Times New Roman" w:hAnsi="Times New Roman"/>
          <w:noProof/>
        </w:rPr>
        <w:t>Step 4 (Optional) - Configure the SAHM package to point to where the R and Maxent applications are installed.</w:t>
      </w:r>
      <w:r>
        <w:rPr>
          <w:noProof/>
        </w:rPr>
        <w:tab/>
      </w:r>
      <w:r>
        <w:rPr>
          <w:noProof/>
        </w:rPr>
        <w:fldChar w:fldCharType="begin"/>
      </w:r>
      <w:r>
        <w:rPr>
          <w:noProof/>
        </w:rPr>
        <w:instrText xml:space="preserve"> PAGEREF _Toc365552983 \h </w:instrText>
      </w:r>
      <w:r>
        <w:rPr>
          <w:noProof/>
        </w:rPr>
      </w:r>
      <w:r>
        <w:rPr>
          <w:noProof/>
        </w:rPr>
        <w:fldChar w:fldCharType="separate"/>
      </w:r>
      <w:r>
        <w:rPr>
          <w:noProof/>
        </w:rPr>
        <w:t>4</w:t>
      </w:r>
      <w:r>
        <w:rPr>
          <w:noProof/>
        </w:rPr>
        <w:fldChar w:fldCharType="end"/>
      </w:r>
    </w:p>
    <w:p w:rsidR="00C77BF3" w:rsidRDefault="00C77BF3">
      <w:pPr>
        <w:pStyle w:val="TOC1"/>
        <w:rPr>
          <w:rFonts w:asciiTheme="minorHAnsi" w:eastAsiaTheme="minorEastAsia" w:hAnsiTheme="minorHAnsi" w:cstheme="minorBidi"/>
          <w:noProof/>
          <w:sz w:val="22"/>
          <w:szCs w:val="22"/>
        </w:rPr>
      </w:pPr>
      <w:r>
        <w:rPr>
          <w:noProof/>
        </w:rPr>
        <w:t>VisTrails Primer</w:t>
      </w:r>
      <w:r>
        <w:rPr>
          <w:noProof/>
        </w:rPr>
        <w:tab/>
      </w:r>
      <w:r>
        <w:rPr>
          <w:noProof/>
        </w:rPr>
        <w:fldChar w:fldCharType="begin"/>
      </w:r>
      <w:r>
        <w:rPr>
          <w:noProof/>
        </w:rPr>
        <w:instrText xml:space="preserve"> PAGEREF _Toc365552984 \h </w:instrText>
      </w:r>
      <w:r>
        <w:rPr>
          <w:noProof/>
        </w:rPr>
      </w:r>
      <w:r>
        <w:rPr>
          <w:noProof/>
        </w:rPr>
        <w:fldChar w:fldCharType="separate"/>
      </w:r>
      <w:r>
        <w:rPr>
          <w:noProof/>
        </w:rPr>
        <w:t>7</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Creating and Editing Workflows</w:t>
      </w:r>
      <w:r>
        <w:rPr>
          <w:noProof/>
        </w:rPr>
        <w:tab/>
      </w:r>
      <w:r>
        <w:rPr>
          <w:noProof/>
        </w:rPr>
        <w:fldChar w:fldCharType="begin"/>
      </w:r>
      <w:r>
        <w:rPr>
          <w:noProof/>
        </w:rPr>
        <w:instrText xml:space="preserve"> PAGEREF _Toc365552985 \h </w:instrText>
      </w:r>
      <w:r>
        <w:rPr>
          <w:noProof/>
        </w:rPr>
      </w:r>
      <w:r>
        <w:rPr>
          <w:noProof/>
        </w:rPr>
        <w:fldChar w:fldCharType="separate"/>
      </w:r>
      <w:r>
        <w:rPr>
          <w:noProof/>
        </w:rPr>
        <w:t>8</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Executing Workflows</w:t>
      </w:r>
      <w:r>
        <w:rPr>
          <w:noProof/>
        </w:rPr>
        <w:tab/>
      </w:r>
      <w:r>
        <w:rPr>
          <w:noProof/>
        </w:rPr>
        <w:fldChar w:fldCharType="begin"/>
      </w:r>
      <w:r>
        <w:rPr>
          <w:noProof/>
        </w:rPr>
        <w:instrText xml:space="preserve"> PAGEREF _Toc365552986 \h </w:instrText>
      </w:r>
      <w:r>
        <w:rPr>
          <w:noProof/>
        </w:rPr>
      </w:r>
      <w:r>
        <w:rPr>
          <w:noProof/>
        </w:rPr>
        <w:fldChar w:fldCharType="separate"/>
      </w:r>
      <w:r>
        <w:rPr>
          <w:noProof/>
        </w:rPr>
        <w:t>9</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Viewing Output in the Spreadsheet</w:t>
      </w:r>
      <w:r>
        <w:rPr>
          <w:noProof/>
        </w:rPr>
        <w:tab/>
      </w:r>
      <w:r>
        <w:rPr>
          <w:noProof/>
        </w:rPr>
        <w:fldChar w:fldCharType="begin"/>
      </w:r>
      <w:r>
        <w:rPr>
          <w:noProof/>
        </w:rPr>
        <w:instrText xml:space="preserve"> PAGEREF _Toc365552987 \h </w:instrText>
      </w:r>
      <w:r>
        <w:rPr>
          <w:noProof/>
        </w:rPr>
      </w:r>
      <w:r>
        <w:rPr>
          <w:noProof/>
        </w:rPr>
        <w:fldChar w:fldCharType="separate"/>
      </w:r>
      <w:r>
        <w:rPr>
          <w:noProof/>
        </w:rPr>
        <w:t>10</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Workflow History Tree View</w:t>
      </w:r>
      <w:r>
        <w:rPr>
          <w:noProof/>
        </w:rPr>
        <w:tab/>
      </w:r>
      <w:r>
        <w:rPr>
          <w:noProof/>
        </w:rPr>
        <w:fldChar w:fldCharType="begin"/>
      </w:r>
      <w:r>
        <w:rPr>
          <w:noProof/>
        </w:rPr>
        <w:instrText xml:space="preserve"> PAGEREF _Toc365552988 \h </w:instrText>
      </w:r>
      <w:r>
        <w:rPr>
          <w:noProof/>
        </w:rPr>
      </w:r>
      <w:r>
        <w:rPr>
          <w:noProof/>
        </w:rPr>
        <w:fldChar w:fldCharType="separate"/>
      </w:r>
      <w:r>
        <w:rPr>
          <w:noProof/>
        </w:rPr>
        <w:t>11</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Parameter Exploration</w:t>
      </w:r>
      <w:r>
        <w:rPr>
          <w:noProof/>
        </w:rPr>
        <w:tab/>
      </w:r>
      <w:r>
        <w:rPr>
          <w:noProof/>
        </w:rPr>
        <w:fldChar w:fldCharType="begin"/>
      </w:r>
      <w:r>
        <w:rPr>
          <w:noProof/>
        </w:rPr>
        <w:instrText xml:space="preserve"> PAGEREF _Toc365552989 \h </w:instrText>
      </w:r>
      <w:r>
        <w:rPr>
          <w:noProof/>
        </w:rPr>
      </w:r>
      <w:r>
        <w:rPr>
          <w:noProof/>
        </w:rPr>
        <w:fldChar w:fldCharType="separate"/>
      </w:r>
      <w:r>
        <w:rPr>
          <w:noProof/>
        </w:rPr>
        <w:t>13</w:t>
      </w:r>
      <w:r>
        <w:rPr>
          <w:noProof/>
        </w:rPr>
        <w:fldChar w:fldCharType="end"/>
      </w:r>
    </w:p>
    <w:p w:rsidR="00C77BF3" w:rsidRDefault="00C77BF3">
      <w:pPr>
        <w:pStyle w:val="TOC1"/>
        <w:rPr>
          <w:rFonts w:asciiTheme="minorHAnsi" w:eastAsiaTheme="minorEastAsia" w:hAnsiTheme="minorHAnsi" w:cstheme="minorBidi"/>
          <w:noProof/>
          <w:sz w:val="22"/>
          <w:szCs w:val="22"/>
        </w:rPr>
      </w:pPr>
      <w:r>
        <w:rPr>
          <w:noProof/>
        </w:rPr>
        <w:t>Using the SAHM Package</w:t>
      </w:r>
      <w:r>
        <w:rPr>
          <w:noProof/>
        </w:rPr>
        <w:tab/>
      </w:r>
      <w:r>
        <w:rPr>
          <w:noProof/>
        </w:rPr>
        <w:fldChar w:fldCharType="begin"/>
      </w:r>
      <w:r>
        <w:rPr>
          <w:noProof/>
        </w:rPr>
        <w:instrText xml:space="preserve"> PAGEREF _Toc365552990 \h </w:instrText>
      </w:r>
      <w:r>
        <w:rPr>
          <w:noProof/>
        </w:rPr>
      </w:r>
      <w:r>
        <w:rPr>
          <w:noProof/>
        </w:rPr>
        <w:fldChar w:fldCharType="separate"/>
      </w:r>
      <w:r>
        <w:rPr>
          <w:noProof/>
        </w:rPr>
        <w:t>14</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Basic Operation.</w:t>
      </w:r>
      <w:r>
        <w:rPr>
          <w:noProof/>
        </w:rPr>
        <w:tab/>
      </w:r>
      <w:r>
        <w:rPr>
          <w:noProof/>
        </w:rPr>
        <w:fldChar w:fldCharType="begin"/>
      </w:r>
      <w:r>
        <w:rPr>
          <w:noProof/>
        </w:rPr>
        <w:instrText xml:space="preserve"> PAGEREF _Toc365552991 \h </w:instrText>
      </w:r>
      <w:r>
        <w:rPr>
          <w:noProof/>
        </w:rPr>
      </w:r>
      <w:r>
        <w:rPr>
          <w:noProof/>
        </w:rPr>
        <w:fldChar w:fldCharType="separate"/>
      </w:r>
      <w:r>
        <w:rPr>
          <w:noProof/>
        </w:rPr>
        <w:t>14</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The session folder.</w:t>
      </w:r>
      <w:r>
        <w:rPr>
          <w:noProof/>
        </w:rPr>
        <w:tab/>
      </w:r>
      <w:r>
        <w:rPr>
          <w:noProof/>
        </w:rPr>
        <w:fldChar w:fldCharType="begin"/>
      </w:r>
      <w:r>
        <w:rPr>
          <w:noProof/>
        </w:rPr>
        <w:instrText xml:space="preserve"> PAGEREF _Toc365552992 \h </w:instrText>
      </w:r>
      <w:r>
        <w:rPr>
          <w:noProof/>
        </w:rPr>
      </w:r>
      <w:r>
        <w:rPr>
          <w:noProof/>
        </w:rPr>
        <w:fldChar w:fldCharType="separate"/>
      </w:r>
      <w:r>
        <w:rPr>
          <w:noProof/>
        </w:rPr>
        <w:t>16</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Changing the processing mode</w:t>
      </w:r>
      <w:r>
        <w:rPr>
          <w:noProof/>
        </w:rPr>
        <w:tab/>
      </w:r>
      <w:r>
        <w:rPr>
          <w:noProof/>
        </w:rPr>
        <w:fldChar w:fldCharType="begin"/>
      </w:r>
      <w:r>
        <w:rPr>
          <w:noProof/>
        </w:rPr>
        <w:instrText xml:space="preserve"> PAGEREF _Toc365552993 \h </w:instrText>
      </w:r>
      <w:r>
        <w:rPr>
          <w:noProof/>
        </w:rPr>
      </w:r>
      <w:r>
        <w:rPr>
          <w:noProof/>
        </w:rPr>
        <w:fldChar w:fldCharType="separate"/>
      </w:r>
      <w:r>
        <w:rPr>
          <w:noProof/>
        </w:rPr>
        <w:t>17</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Typical SAHM workflow</w:t>
      </w:r>
      <w:r>
        <w:rPr>
          <w:noProof/>
        </w:rPr>
        <w:tab/>
      </w:r>
      <w:r>
        <w:rPr>
          <w:noProof/>
        </w:rPr>
        <w:fldChar w:fldCharType="begin"/>
      </w:r>
      <w:r>
        <w:rPr>
          <w:noProof/>
        </w:rPr>
        <w:instrText xml:space="preserve"> PAGEREF _Toc365552994 \h </w:instrText>
      </w:r>
      <w:r>
        <w:rPr>
          <w:noProof/>
        </w:rPr>
      </w:r>
      <w:r>
        <w:rPr>
          <w:noProof/>
        </w:rPr>
        <w:fldChar w:fldCharType="separate"/>
      </w:r>
      <w:r>
        <w:rPr>
          <w:noProof/>
        </w:rPr>
        <w:t>18</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Inputs</w:t>
      </w:r>
      <w:r>
        <w:rPr>
          <w:noProof/>
        </w:rPr>
        <w:tab/>
      </w:r>
      <w:r>
        <w:rPr>
          <w:noProof/>
        </w:rPr>
        <w:fldChar w:fldCharType="begin"/>
      </w:r>
      <w:r>
        <w:rPr>
          <w:noProof/>
        </w:rPr>
        <w:instrText xml:space="preserve"> PAGEREF _Toc365552995 \h </w:instrText>
      </w:r>
      <w:r>
        <w:rPr>
          <w:noProof/>
        </w:rPr>
      </w:r>
      <w:r>
        <w:rPr>
          <w:noProof/>
        </w:rPr>
        <w:fldChar w:fldCharType="separate"/>
      </w:r>
      <w:r>
        <w:rPr>
          <w:noProof/>
        </w:rPr>
        <w:t>19</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Field Data</w:t>
      </w:r>
      <w:r>
        <w:rPr>
          <w:noProof/>
        </w:rPr>
        <w:tab/>
      </w:r>
      <w:r>
        <w:rPr>
          <w:noProof/>
        </w:rPr>
        <w:fldChar w:fldCharType="begin"/>
      </w:r>
      <w:r>
        <w:rPr>
          <w:noProof/>
        </w:rPr>
        <w:instrText xml:space="preserve"> PAGEREF _Toc365552996 \h </w:instrText>
      </w:r>
      <w:r>
        <w:rPr>
          <w:noProof/>
        </w:rPr>
      </w:r>
      <w:r>
        <w:rPr>
          <w:noProof/>
        </w:rPr>
        <w:fldChar w:fldCharType="separate"/>
      </w:r>
      <w:r>
        <w:rPr>
          <w:noProof/>
        </w:rPr>
        <w:t>19</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Template Layer</w:t>
      </w:r>
      <w:r>
        <w:rPr>
          <w:noProof/>
        </w:rPr>
        <w:tab/>
      </w:r>
      <w:r>
        <w:rPr>
          <w:noProof/>
        </w:rPr>
        <w:fldChar w:fldCharType="begin"/>
      </w:r>
      <w:r>
        <w:rPr>
          <w:noProof/>
        </w:rPr>
        <w:instrText xml:space="preserve"> PAGEREF _Toc365552997 \h </w:instrText>
      </w:r>
      <w:r>
        <w:rPr>
          <w:noProof/>
        </w:rPr>
      </w:r>
      <w:r>
        <w:rPr>
          <w:noProof/>
        </w:rPr>
        <w:fldChar w:fldCharType="separate"/>
      </w:r>
      <w:r>
        <w:rPr>
          <w:noProof/>
        </w:rPr>
        <w:t>20</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Covariates</w:t>
      </w:r>
      <w:r>
        <w:rPr>
          <w:noProof/>
        </w:rPr>
        <w:tab/>
      </w:r>
      <w:r>
        <w:rPr>
          <w:noProof/>
        </w:rPr>
        <w:fldChar w:fldCharType="begin"/>
      </w:r>
      <w:r>
        <w:rPr>
          <w:noProof/>
        </w:rPr>
        <w:instrText xml:space="preserve"> PAGEREF _Toc365552998 \h </w:instrText>
      </w:r>
      <w:r>
        <w:rPr>
          <w:noProof/>
        </w:rPr>
      </w:r>
      <w:r>
        <w:rPr>
          <w:noProof/>
        </w:rPr>
        <w:fldChar w:fldCharType="separate"/>
      </w:r>
      <w:r>
        <w:rPr>
          <w:noProof/>
        </w:rPr>
        <w:t>20</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lastRenderedPageBreak/>
        <w:t>Predictor</w:t>
      </w:r>
      <w:r>
        <w:rPr>
          <w:noProof/>
        </w:rPr>
        <w:tab/>
      </w:r>
      <w:r>
        <w:rPr>
          <w:noProof/>
        </w:rPr>
        <w:fldChar w:fldCharType="begin"/>
      </w:r>
      <w:r>
        <w:rPr>
          <w:noProof/>
        </w:rPr>
        <w:instrText xml:space="preserve"> PAGEREF _Toc365552999 \h </w:instrText>
      </w:r>
      <w:r>
        <w:rPr>
          <w:noProof/>
        </w:rPr>
      </w:r>
      <w:r>
        <w:rPr>
          <w:noProof/>
        </w:rPr>
        <w:fldChar w:fldCharType="separate"/>
      </w:r>
      <w:r>
        <w:rPr>
          <w:noProof/>
        </w:rPr>
        <w:t>21</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PredictorListFile</w:t>
      </w:r>
      <w:r>
        <w:rPr>
          <w:noProof/>
        </w:rPr>
        <w:tab/>
      </w:r>
      <w:r>
        <w:rPr>
          <w:noProof/>
        </w:rPr>
        <w:fldChar w:fldCharType="begin"/>
      </w:r>
      <w:r>
        <w:rPr>
          <w:noProof/>
        </w:rPr>
        <w:instrText xml:space="preserve"> PAGEREF _Toc365553000 \h </w:instrText>
      </w:r>
      <w:r>
        <w:rPr>
          <w:noProof/>
        </w:rPr>
      </w:r>
      <w:r>
        <w:rPr>
          <w:noProof/>
        </w:rPr>
        <w:fldChar w:fldCharType="separate"/>
      </w:r>
      <w:r>
        <w:rPr>
          <w:noProof/>
        </w:rPr>
        <w:t>21</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Individual Predictors selector modules.</w:t>
      </w:r>
      <w:r>
        <w:rPr>
          <w:noProof/>
        </w:rPr>
        <w:tab/>
      </w:r>
      <w:r>
        <w:rPr>
          <w:noProof/>
        </w:rPr>
        <w:fldChar w:fldCharType="begin"/>
      </w:r>
      <w:r>
        <w:rPr>
          <w:noProof/>
        </w:rPr>
        <w:instrText xml:space="preserve"> PAGEREF _Toc365553001 \h </w:instrText>
      </w:r>
      <w:r>
        <w:rPr>
          <w:noProof/>
        </w:rPr>
      </w:r>
      <w:r>
        <w:rPr>
          <w:noProof/>
        </w:rPr>
        <w:fldChar w:fldCharType="separate"/>
      </w:r>
      <w:r>
        <w:rPr>
          <w:noProof/>
        </w:rPr>
        <w:t>22</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Pre-processing</w:t>
      </w:r>
      <w:r>
        <w:rPr>
          <w:noProof/>
        </w:rPr>
        <w:tab/>
      </w:r>
      <w:r>
        <w:rPr>
          <w:noProof/>
        </w:rPr>
        <w:fldChar w:fldCharType="begin"/>
      </w:r>
      <w:r>
        <w:rPr>
          <w:noProof/>
        </w:rPr>
        <w:instrText xml:space="preserve"> PAGEREF _Toc365553002 \h </w:instrText>
      </w:r>
      <w:r>
        <w:rPr>
          <w:noProof/>
        </w:rPr>
      </w:r>
      <w:r>
        <w:rPr>
          <w:noProof/>
        </w:rPr>
        <w:fldChar w:fldCharType="separate"/>
      </w:r>
      <w:r>
        <w:rPr>
          <w:noProof/>
        </w:rPr>
        <w:t>24</w:t>
      </w:r>
      <w:r>
        <w:rPr>
          <w:noProof/>
        </w:rPr>
        <w:fldChar w:fldCharType="end"/>
      </w:r>
    </w:p>
    <w:p w:rsidR="00C77BF3" w:rsidRDefault="00C77BF3">
      <w:pPr>
        <w:pStyle w:val="TOC4"/>
        <w:rPr>
          <w:rFonts w:asciiTheme="minorHAnsi" w:eastAsiaTheme="minorEastAsia" w:hAnsiTheme="minorHAnsi" w:cstheme="minorBidi"/>
          <w:noProof/>
          <w:sz w:val="22"/>
          <w:szCs w:val="22"/>
        </w:rPr>
      </w:pPr>
      <w:r w:rsidRPr="00991877">
        <w:rPr>
          <w:rFonts w:ascii="Times New Roman" w:hAnsi="Times New Roman"/>
          <w:b/>
          <w:i/>
          <w:noProof/>
        </w:rPr>
        <w:t>Field Data Query</w:t>
      </w:r>
      <w:r>
        <w:rPr>
          <w:noProof/>
        </w:rPr>
        <w:tab/>
      </w:r>
      <w:r>
        <w:rPr>
          <w:noProof/>
        </w:rPr>
        <w:fldChar w:fldCharType="begin"/>
      </w:r>
      <w:r>
        <w:rPr>
          <w:noProof/>
        </w:rPr>
        <w:instrText xml:space="preserve"> PAGEREF _Toc365553003 \h </w:instrText>
      </w:r>
      <w:r>
        <w:rPr>
          <w:noProof/>
        </w:rPr>
      </w:r>
      <w:r>
        <w:rPr>
          <w:noProof/>
        </w:rPr>
        <w:fldChar w:fldCharType="separate"/>
      </w:r>
      <w:r>
        <w:rPr>
          <w:noProof/>
        </w:rPr>
        <w:t>25</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Field Data Aggregate and Weight</w:t>
      </w:r>
      <w:r>
        <w:rPr>
          <w:noProof/>
        </w:rPr>
        <w:tab/>
      </w:r>
      <w:r>
        <w:rPr>
          <w:noProof/>
        </w:rPr>
        <w:fldChar w:fldCharType="begin"/>
      </w:r>
      <w:r>
        <w:rPr>
          <w:noProof/>
        </w:rPr>
        <w:instrText xml:space="preserve"> PAGEREF _Toc365553004 \h </w:instrText>
      </w:r>
      <w:r>
        <w:rPr>
          <w:noProof/>
        </w:rPr>
      </w:r>
      <w:r>
        <w:rPr>
          <w:noProof/>
        </w:rPr>
        <w:fldChar w:fldCharType="separate"/>
      </w:r>
      <w:r>
        <w:rPr>
          <w:noProof/>
        </w:rPr>
        <w:t>26</w:t>
      </w:r>
      <w:r>
        <w:rPr>
          <w:noProof/>
        </w:rPr>
        <w:fldChar w:fldCharType="end"/>
      </w:r>
    </w:p>
    <w:p w:rsidR="00C77BF3" w:rsidRDefault="00C77BF3">
      <w:pPr>
        <w:pStyle w:val="TOC3"/>
        <w:rPr>
          <w:rFonts w:asciiTheme="minorHAnsi" w:eastAsiaTheme="minorEastAsia" w:hAnsiTheme="minorHAnsi" w:cstheme="minorBidi"/>
          <w:noProof/>
          <w:sz w:val="22"/>
          <w:szCs w:val="22"/>
        </w:rPr>
      </w:pPr>
      <w:bookmarkStart w:id="3" w:name="_Toc365452370"/>
      <w:r>
        <w:rPr>
          <w:rFonts w:ascii="Times New Roman" w:hAnsi="Times New Roman"/>
          <w:bCs/>
          <w:noProof/>
        </w:rPr>
        <w:drawing>
          <wp:inline distT="0" distB="0" distL="0" distR="0" wp14:anchorId="60BE2DC1" wp14:editId="7AEE240B">
            <wp:extent cx="5800725" cy="1990725"/>
            <wp:effectExtent l="19050" t="0" r="9525"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bookmarkEnd w:id="3"/>
      <w:r>
        <w:rPr>
          <w:noProof/>
        </w:rPr>
        <w:tab/>
      </w:r>
      <w:r>
        <w:rPr>
          <w:noProof/>
        </w:rPr>
        <w:fldChar w:fldCharType="begin"/>
      </w:r>
      <w:r>
        <w:rPr>
          <w:noProof/>
        </w:rPr>
        <w:instrText xml:space="preserve"> PAGEREF _Toc365553005 \h </w:instrText>
      </w:r>
      <w:r>
        <w:rPr>
          <w:noProof/>
        </w:rPr>
      </w:r>
      <w:r>
        <w:rPr>
          <w:noProof/>
        </w:rPr>
        <w:fldChar w:fldCharType="separate"/>
      </w:r>
      <w:r>
        <w:rPr>
          <w:noProof/>
        </w:rPr>
        <w:t>27</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BackgroundSurfaceGenerator</w:t>
      </w:r>
      <w:r>
        <w:rPr>
          <w:noProof/>
        </w:rPr>
        <w:tab/>
      </w:r>
      <w:r>
        <w:rPr>
          <w:noProof/>
        </w:rPr>
        <w:fldChar w:fldCharType="begin"/>
      </w:r>
      <w:r>
        <w:rPr>
          <w:noProof/>
        </w:rPr>
        <w:instrText xml:space="preserve"> PAGEREF _Toc365553006 \h </w:instrText>
      </w:r>
      <w:r>
        <w:rPr>
          <w:noProof/>
        </w:rPr>
      </w:r>
      <w:r>
        <w:rPr>
          <w:noProof/>
        </w:rPr>
        <w:fldChar w:fldCharType="separate"/>
      </w:r>
      <w:r>
        <w:rPr>
          <w:noProof/>
        </w:rPr>
        <w:t>27</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Project, Aggregate, Resample, Clip (PARC)</w:t>
      </w:r>
      <w:r>
        <w:rPr>
          <w:noProof/>
        </w:rPr>
        <w:tab/>
      </w:r>
      <w:r>
        <w:rPr>
          <w:noProof/>
        </w:rPr>
        <w:fldChar w:fldCharType="begin"/>
      </w:r>
      <w:r>
        <w:rPr>
          <w:noProof/>
        </w:rPr>
        <w:instrText xml:space="preserve"> PAGEREF _Toc365553007 \h </w:instrText>
      </w:r>
      <w:r>
        <w:rPr>
          <w:noProof/>
        </w:rPr>
      </w:r>
      <w:r>
        <w:rPr>
          <w:noProof/>
        </w:rPr>
        <w:fldChar w:fldCharType="separate"/>
      </w:r>
      <w:r>
        <w:rPr>
          <w:noProof/>
        </w:rPr>
        <w:t>28</w:t>
      </w:r>
      <w:r>
        <w:rPr>
          <w:noProof/>
        </w:rPr>
        <w:fldChar w:fldCharType="end"/>
      </w:r>
    </w:p>
    <w:p w:rsidR="00C77BF3" w:rsidRDefault="00C77BF3">
      <w:pPr>
        <w:pStyle w:val="TOC4"/>
        <w:rPr>
          <w:rFonts w:asciiTheme="minorHAnsi" w:eastAsiaTheme="minorEastAsia" w:hAnsiTheme="minorHAnsi" w:cstheme="minorBidi"/>
          <w:noProof/>
          <w:sz w:val="22"/>
          <w:szCs w:val="22"/>
        </w:rPr>
      </w:pPr>
      <w:r>
        <w:rPr>
          <w:noProof/>
        </w:rPr>
        <w:t>How PARC works:</w:t>
      </w:r>
      <w:r>
        <w:rPr>
          <w:noProof/>
        </w:rPr>
        <w:tab/>
      </w:r>
      <w:r>
        <w:rPr>
          <w:noProof/>
        </w:rPr>
        <w:fldChar w:fldCharType="begin"/>
      </w:r>
      <w:r>
        <w:rPr>
          <w:noProof/>
        </w:rPr>
        <w:instrText xml:space="preserve"> PAGEREF _Toc365553008 \h </w:instrText>
      </w:r>
      <w:r>
        <w:rPr>
          <w:noProof/>
        </w:rPr>
      </w:r>
      <w:r>
        <w:rPr>
          <w:noProof/>
        </w:rPr>
        <w:fldChar w:fldCharType="separate"/>
      </w:r>
      <w:r>
        <w:rPr>
          <w:noProof/>
        </w:rPr>
        <w:t>30</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Raster Format Converter</w:t>
      </w:r>
      <w:r>
        <w:rPr>
          <w:noProof/>
        </w:rPr>
        <w:tab/>
      </w:r>
      <w:r>
        <w:rPr>
          <w:noProof/>
        </w:rPr>
        <w:fldChar w:fldCharType="begin"/>
      </w:r>
      <w:r>
        <w:rPr>
          <w:noProof/>
        </w:rPr>
        <w:instrText xml:space="preserve"> PAGEREF _Toc365553009 \h </w:instrText>
      </w:r>
      <w:r>
        <w:rPr>
          <w:noProof/>
        </w:rPr>
      </w:r>
      <w:r>
        <w:rPr>
          <w:noProof/>
        </w:rPr>
        <w:fldChar w:fldCharType="separate"/>
      </w:r>
      <w:r>
        <w:rPr>
          <w:noProof/>
        </w:rPr>
        <w:t>31</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Pre-modeling Data Manipulation</w:t>
      </w:r>
      <w:r>
        <w:rPr>
          <w:noProof/>
        </w:rPr>
        <w:tab/>
      </w:r>
      <w:r>
        <w:rPr>
          <w:noProof/>
        </w:rPr>
        <w:fldChar w:fldCharType="begin"/>
      </w:r>
      <w:r>
        <w:rPr>
          <w:noProof/>
        </w:rPr>
        <w:instrText xml:space="preserve"> PAGEREF _Toc365553010 \h </w:instrText>
      </w:r>
      <w:r>
        <w:rPr>
          <w:noProof/>
        </w:rPr>
      </w:r>
      <w:r>
        <w:rPr>
          <w:noProof/>
        </w:rPr>
        <w:fldChar w:fldCharType="separate"/>
      </w:r>
      <w:r>
        <w:rPr>
          <w:noProof/>
        </w:rPr>
        <w:t>32</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Merged Dataset Builder.</w:t>
      </w:r>
      <w:r>
        <w:rPr>
          <w:noProof/>
        </w:rPr>
        <w:tab/>
      </w:r>
      <w:r>
        <w:rPr>
          <w:noProof/>
        </w:rPr>
        <w:fldChar w:fldCharType="begin"/>
      </w:r>
      <w:r>
        <w:rPr>
          <w:noProof/>
        </w:rPr>
        <w:instrText xml:space="preserve"> PAGEREF _Toc365553011 \h </w:instrText>
      </w:r>
      <w:r>
        <w:rPr>
          <w:noProof/>
        </w:rPr>
      </w:r>
      <w:r>
        <w:rPr>
          <w:noProof/>
        </w:rPr>
        <w:fldChar w:fldCharType="separate"/>
      </w:r>
      <w:r>
        <w:rPr>
          <w:noProof/>
        </w:rPr>
        <w:t>33</w:t>
      </w:r>
      <w:r>
        <w:rPr>
          <w:noProof/>
        </w:rPr>
        <w:fldChar w:fldCharType="end"/>
      </w:r>
    </w:p>
    <w:p w:rsidR="00C77BF3" w:rsidRDefault="00C77BF3">
      <w:pPr>
        <w:pStyle w:val="TOC3"/>
        <w:rPr>
          <w:rFonts w:asciiTheme="minorHAnsi" w:eastAsiaTheme="minorEastAsia" w:hAnsiTheme="minorHAnsi" w:cstheme="minorBidi"/>
          <w:noProof/>
          <w:sz w:val="22"/>
          <w:szCs w:val="22"/>
        </w:rPr>
      </w:pPr>
      <w:bookmarkStart w:id="4" w:name="_Toc365452377"/>
      <w:r>
        <w:rPr>
          <w:rFonts w:ascii="Times New Roman" w:hAnsi="Times New Roman"/>
          <w:bCs/>
          <w:noProof/>
        </w:rPr>
        <w:lastRenderedPageBreak/>
        <w:drawing>
          <wp:inline distT="0" distB="0" distL="0" distR="0" wp14:anchorId="549FCDF8" wp14:editId="11AD8BD9">
            <wp:extent cx="4543425" cy="2962275"/>
            <wp:effectExtent l="19050" t="0" r="9525" b="0"/>
            <wp:docPr id="2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bookmarkEnd w:id="4"/>
      <w:r>
        <w:rPr>
          <w:noProof/>
        </w:rPr>
        <w:tab/>
      </w:r>
      <w:r>
        <w:rPr>
          <w:noProof/>
        </w:rPr>
        <w:fldChar w:fldCharType="begin"/>
      </w:r>
      <w:r>
        <w:rPr>
          <w:noProof/>
        </w:rPr>
        <w:instrText xml:space="preserve"> PAGEREF _Toc365553012 \h </w:instrText>
      </w:r>
      <w:r>
        <w:rPr>
          <w:noProof/>
        </w:rPr>
      </w:r>
      <w:r>
        <w:rPr>
          <w:noProof/>
        </w:rPr>
        <w:fldChar w:fldCharType="separate"/>
      </w:r>
      <w:r>
        <w:rPr>
          <w:noProof/>
        </w:rPr>
        <w:t>34</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ModelSelectionSplit and ModelEvaluationSplit.</w:t>
      </w:r>
      <w:r>
        <w:rPr>
          <w:noProof/>
        </w:rPr>
        <w:tab/>
      </w:r>
      <w:r>
        <w:rPr>
          <w:noProof/>
        </w:rPr>
        <w:fldChar w:fldCharType="begin"/>
      </w:r>
      <w:r>
        <w:rPr>
          <w:noProof/>
        </w:rPr>
        <w:instrText xml:space="preserve"> PAGEREF _Toc365553013 \h </w:instrText>
      </w:r>
      <w:r>
        <w:rPr>
          <w:noProof/>
        </w:rPr>
      </w:r>
      <w:r>
        <w:rPr>
          <w:noProof/>
        </w:rPr>
        <w:fldChar w:fldCharType="separate"/>
      </w:r>
      <w:r>
        <w:rPr>
          <w:noProof/>
        </w:rPr>
        <w:t>34</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ModelSelectionCrossValidation</w:t>
      </w:r>
      <w:r>
        <w:rPr>
          <w:noProof/>
        </w:rPr>
        <w:tab/>
      </w:r>
      <w:r>
        <w:rPr>
          <w:noProof/>
        </w:rPr>
        <w:fldChar w:fldCharType="begin"/>
      </w:r>
      <w:r>
        <w:rPr>
          <w:noProof/>
        </w:rPr>
        <w:instrText xml:space="preserve"> PAGEREF _Toc365553014 \h </w:instrText>
      </w:r>
      <w:r>
        <w:rPr>
          <w:noProof/>
        </w:rPr>
      </w:r>
      <w:r>
        <w:rPr>
          <w:noProof/>
        </w:rPr>
        <w:fldChar w:fldCharType="separate"/>
      </w:r>
      <w:r>
        <w:rPr>
          <w:noProof/>
        </w:rPr>
        <w:t>35</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CovariateCorrelationAndSelection</w:t>
      </w:r>
      <w:r>
        <w:rPr>
          <w:noProof/>
        </w:rPr>
        <w:tab/>
      </w:r>
      <w:r>
        <w:rPr>
          <w:noProof/>
        </w:rPr>
        <w:fldChar w:fldCharType="begin"/>
      </w:r>
      <w:r>
        <w:rPr>
          <w:noProof/>
        </w:rPr>
        <w:instrText xml:space="preserve"> PAGEREF _Toc365553015 \h </w:instrText>
      </w:r>
      <w:r>
        <w:rPr>
          <w:noProof/>
        </w:rPr>
      </w:r>
      <w:r>
        <w:rPr>
          <w:noProof/>
        </w:rPr>
        <w:fldChar w:fldCharType="separate"/>
      </w:r>
      <w:r>
        <w:rPr>
          <w:noProof/>
        </w:rPr>
        <w:t>37</w:t>
      </w:r>
      <w:r>
        <w:rPr>
          <w:noProof/>
        </w:rPr>
        <w:fldChar w:fldCharType="end"/>
      </w:r>
    </w:p>
    <w:p w:rsidR="00C77BF3" w:rsidRDefault="00C77BF3">
      <w:pPr>
        <w:pStyle w:val="TOC2"/>
        <w:rPr>
          <w:rFonts w:asciiTheme="minorHAnsi" w:eastAsiaTheme="minorEastAsia" w:hAnsiTheme="minorHAnsi" w:cstheme="minorBidi"/>
          <w:noProof/>
          <w:sz w:val="22"/>
          <w:szCs w:val="22"/>
        </w:rPr>
      </w:pPr>
      <w:r w:rsidRPr="00991877">
        <w:rPr>
          <w:rFonts w:ascii="Times New Roman" w:hAnsi="Times New Roman"/>
          <w:i/>
          <w:noProof/>
        </w:rPr>
        <w:t>Modeling</w:t>
      </w:r>
      <w:r>
        <w:rPr>
          <w:noProof/>
        </w:rPr>
        <w:tab/>
      </w:r>
      <w:r>
        <w:rPr>
          <w:noProof/>
        </w:rPr>
        <w:fldChar w:fldCharType="begin"/>
      </w:r>
      <w:r>
        <w:rPr>
          <w:noProof/>
        </w:rPr>
        <w:instrText xml:space="preserve"> PAGEREF _Toc365553016 \h </w:instrText>
      </w:r>
      <w:r>
        <w:rPr>
          <w:noProof/>
        </w:rPr>
      </w:r>
      <w:r>
        <w:rPr>
          <w:noProof/>
        </w:rPr>
        <w:fldChar w:fldCharType="separate"/>
      </w:r>
      <w:r>
        <w:rPr>
          <w:noProof/>
        </w:rPr>
        <w:t>42</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Generalized Linear Model (GLM)</w:t>
      </w:r>
      <w:r>
        <w:rPr>
          <w:noProof/>
        </w:rPr>
        <w:tab/>
      </w:r>
      <w:r>
        <w:rPr>
          <w:noProof/>
        </w:rPr>
        <w:fldChar w:fldCharType="begin"/>
      </w:r>
      <w:r>
        <w:rPr>
          <w:noProof/>
        </w:rPr>
        <w:instrText xml:space="preserve"> PAGEREF _Toc365553017 \h </w:instrText>
      </w:r>
      <w:r>
        <w:rPr>
          <w:noProof/>
        </w:rPr>
      </w:r>
      <w:r>
        <w:rPr>
          <w:noProof/>
        </w:rPr>
        <w:fldChar w:fldCharType="separate"/>
      </w:r>
      <w:r>
        <w:rPr>
          <w:noProof/>
        </w:rPr>
        <w:t>42</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Multivariate Adaptive Regression Splines (MARS)</w:t>
      </w:r>
      <w:r>
        <w:rPr>
          <w:noProof/>
        </w:rPr>
        <w:tab/>
      </w:r>
      <w:r>
        <w:rPr>
          <w:noProof/>
        </w:rPr>
        <w:fldChar w:fldCharType="begin"/>
      </w:r>
      <w:r>
        <w:rPr>
          <w:noProof/>
        </w:rPr>
        <w:instrText xml:space="preserve"> PAGEREF _Toc365553018 \h </w:instrText>
      </w:r>
      <w:r>
        <w:rPr>
          <w:noProof/>
        </w:rPr>
      </w:r>
      <w:r>
        <w:rPr>
          <w:noProof/>
        </w:rPr>
        <w:fldChar w:fldCharType="separate"/>
      </w:r>
      <w:r>
        <w:rPr>
          <w:noProof/>
        </w:rPr>
        <w:t>43</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RandomForest</w:t>
      </w:r>
      <w:r>
        <w:rPr>
          <w:noProof/>
        </w:rPr>
        <w:tab/>
      </w:r>
      <w:r>
        <w:rPr>
          <w:noProof/>
        </w:rPr>
        <w:fldChar w:fldCharType="begin"/>
      </w:r>
      <w:r>
        <w:rPr>
          <w:noProof/>
        </w:rPr>
        <w:instrText xml:space="preserve"> PAGEREF _Toc365553019 \h </w:instrText>
      </w:r>
      <w:r>
        <w:rPr>
          <w:noProof/>
        </w:rPr>
      </w:r>
      <w:r>
        <w:rPr>
          <w:noProof/>
        </w:rPr>
        <w:fldChar w:fldCharType="separate"/>
      </w:r>
      <w:r>
        <w:rPr>
          <w:noProof/>
        </w:rPr>
        <w:t>43</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BoostedRegressionTree (BRT)</w:t>
      </w:r>
      <w:r>
        <w:rPr>
          <w:noProof/>
        </w:rPr>
        <w:tab/>
      </w:r>
      <w:r>
        <w:rPr>
          <w:noProof/>
        </w:rPr>
        <w:fldChar w:fldCharType="begin"/>
      </w:r>
      <w:r>
        <w:rPr>
          <w:noProof/>
        </w:rPr>
        <w:instrText xml:space="preserve"> PAGEREF _Toc365553020 \h </w:instrText>
      </w:r>
      <w:r>
        <w:rPr>
          <w:noProof/>
        </w:rPr>
      </w:r>
      <w:r>
        <w:rPr>
          <w:noProof/>
        </w:rPr>
        <w:fldChar w:fldCharType="separate"/>
      </w:r>
      <w:r>
        <w:rPr>
          <w:noProof/>
        </w:rPr>
        <w:t>44</w:t>
      </w:r>
      <w:r>
        <w:rPr>
          <w:noProof/>
        </w:rPr>
        <w:fldChar w:fldCharType="end"/>
      </w:r>
    </w:p>
    <w:p w:rsidR="00C77BF3" w:rsidRDefault="00C77BF3">
      <w:pPr>
        <w:pStyle w:val="TOC4"/>
        <w:rPr>
          <w:rFonts w:asciiTheme="minorHAnsi" w:eastAsiaTheme="minorEastAsia" w:hAnsiTheme="minorHAnsi" w:cstheme="minorBidi"/>
          <w:noProof/>
          <w:sz w:val="22"/>
          <w:szCs w:val="22"/>
        </w:rPr>
      </w:pPr>
      <w:r w:rsidRPr="00991877">
        <w:rPr>
          <w:rFonts w:ascii="Times New Roman" w:hAnsi="Times New Roman"/>
          <w:b/>
          <w:i/>
          <w:noProof/>
        </w:rPr>
        <w:t>Output Produced by All models</w:t>
      </w:r>
      <w:r>
        <w:rPr>
          <w:noProof/>
        </w:rPr>
        <w:tab/>
      </w:r>
      <w:r>
        <w:rPr>
          <w:noProof/>
        </w:rPr>
        <w:fldChar w:fldCharType="begin"/>
      </w:r>
      <w:r>
        <w:rPr>
          <w:noProof/>
        </w:rPr>
        <w:instrText xml:space="preserve"> PAGEREF _Toc365553021 \h </w:instrText>
      </w:r>
      <w:r>
        <w:rPr>
          <w:noProof/>
        </w:rPr>
      </w:r>
      <w:r>
        <w:rPr>
          <w:noProof/>
        </w:rPr>
        <w:fldChar w:fldCharType="separate"/>
      </w:r>
      <w:r>
        <w:rPr>
          <w:noProof/>
        </w:rPr>
        <w:t>44</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Maxent</w:t>
      </w:r>
      <w:r>
        <w:rPr>
          <w:noProof/>
        </w:rPr>
        <w:tab/>
      </w:r>
      <w:r>
        <w:rPr>
          <w:noProof/>
        </w:rPr>
        <w:fldChar w:fldCharType="begin"/>
      </w:r>
      <w:r>
        <w:rPr>
          <w:noProof/>
        </w:rPr>
        <w:instrText xml:space="preserve"> PAGEREF _Toc365553022 \h </w:instrText>
      </w:r>
      <w:r>
        <w:rPr>
          <w:noProof/>
        </w:rPr>
      </w:r>
      <w:r>
        <w:rPr>
          <w:noProof/>
        </w:rPr>
        <w:fldChar w:fldCharType="separate"/>
      </w:r>
      <w:r>
        <w:rPr>
          <w:noProof/>
        </w:rPr>
        <w:t>57</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Select and Test the Final Model</w:t>
      </w:r>
      <w:r>
        <w:rPr>
          <w:noProof/>
        </w:rPr>
        <w:tab/>
      </w:r>
      <w:r>
        <w:rPr>
          <w:noProof/>
        </w:rPr>
        <w:fldChar w:fldCharType="begin"/>
      </w:r>
      <w:r>
        <w:rPr>
          <w:noProof/>
        </w:rPr>
        <w:instrText xml:space="preserve"> PAGEREF _Toc365553023 \h </w:instrText>
      </w:r>
      <w:r>
        <w:rPr>
          <w:noProof/>
        </w:rPr>
      </w:r>
      <w:r>
        <w:rPr>
          <w:noProof/>
        </w:rPr>
        <w:fldChar w:fldCharType="separate"/>
      </w:r>
      <w:r>
        <w:rPr>
          <w:noProof/>
        </w:rPr>
        <w:t>57</w:t>
      </w:r>
      <w:r>
        <w:rPr>
          <w:noProof/>
        </w:rPr>
        <w:fldChar w:fldCharType="end"/>
      </w:r>
    </w:p>
    <w:p w:rsidR="00C77BF3" w:rsidRDefault="00C77BF3">
      <w:pPr>
        <w:pStyle w:val="TOC2"/>
        <w:rPr>
          <w:rFonts w:asciiTheme="minorHAnsi" w:eastAsiaTheme="minorEastAsia" w:hAnsiTheme="minorHAnsi" w:cstheme="minorBidi"/>
          <w:noProof/>
          <w:sz w:val="22"/>
          <w:szCs w:val="22"/>
        </w:rPr>
      </w:pPr>
      <w:r>
        <w:rPr>
          <w:noProof/>
        </w:rPr>
        <w:t>Viewing Output</w:t>
      </w:r>
      <w:r>
        <w:rPr>
          <w:noProof/>
        </w:rPr>
        <w:tab/>
      </w:r>
      <w:r>
        <w:rPr>
          <w:noProof/>
        </w:rPr>
        <w:fldChar w:fldCharType="begin"/>
      </w:r>
      <w:r>
        <w:rPr>
          <w:noProof/>
        </w:rPr>
        <w:instrText xml:space="preserve"> PAGEREF _Toc365553024 \h </w:instrText>
      </w:r>
      <w:r>
        <w:rPr>
          <w:noProof/>
        </w:rPr>
      </w:r>
      <w:r>
        <w:rPr>
          <w:noProof/>
        </w:rPr>
        <w:fldChar w:fldCharType="separate"/>
      </w:r>
      <w:r>
        <w:rPr>
          <w:noProof/>
        </w:rPr>
        <w:t>59</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Spreadsheet</w:t>
      </w:r>
      <w:r>
        <w:rPr>
          <w:noProof/>
        </w:rPr>
        <w:tab/>
      </w:r>
      <w:r>
        <w:rPr>
          <w:noProof/>
        </w:rPr>
        <w:fldChar w:fldCharType="begin"/>
      </w:r>
      <w:r>
        <w:rPr>
          <w:noProof/>
        </w:rPr>
        <w:instrText xml:space="preserve"> PAGEREF _Toc365553025 \h </w:instrText>
      </w:r>
      <w:r>
        <w:rPr>
          <w:noProof/>
        </w:rPr>
      </w:r>
      <w:r>
        <w:rPr>
          <w:noProof/>
        </w:rPr>
        <w:fldChar w:fldCharType="separate"/>
      </w:r>
      <w:r>
        <w:rPr>
          <w:noProof/>
        </w:rPr>
        <w:t>59</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SAHM Model Output Viewer Cell</w:t>
      </w:r>
      <w:r>
        <w:rPr>
          <w:noProof/>
        </w:rPr>
        <w:tab/>
      </w:r>
      <w:r>
        <w:rPr>
          <w:noProof/>
        </w:rPr>
        <w:fldChar w:fldCharType="begin"/>
      </w:r>
      <w:r>
        <w:rPr>
          <w:noProof/>
        </w:rPr>
        <w:instrText xml:space="preserve"> PAGEREF _Toc365553026 \h </w:instrText>
      </w:r>
      <w:r>
        <w:rPr>
          <w:noProof/>
        </w:rPr>
      </w:r>
      <w:r>
        <w:rPr>
          <w:noProof/>
        </w:rPr>
        <w:fldChar w:fldCharType="separate"/>
      </w:r>
      <w:r>
        <w:rPr>
          <w:noProof/>
        </w:rPr>
        <w:t>60</w:t>
      </w:r>
      <w:r>
        <w:rPr>
          <w:noProof/>
        </w:rPr>
        <w:fldChar w:fldCharType="end"/>
      </w:r>
    </w:p>
    <w:p w:rsidR="00C77BF3" w:rsidRDefault="00C77BF3">
      <w:pPr>
        <w:pStyle w:val="TOC3"/>
        <w:rPr>
          <w:rFonts w:asciiTheme="minorHAnsi" w:eastAsiaTheme="minorEastAsia" w:hAnsiTheme="minorHAnsi" w:cstheme="minorBidi"/>
          <w:noProof/>
          <w:sz w:val="22"/>
          <w:szCs w:val="22"/>
        </w:rPr>
      </w:pPr>
      <w:r w:rsidRPr="00991877">
        <w:rPr>
          <w:rFonts w:ascii="Times New Roman" w:hAnsi="Times New Roman"/>
          <w:b/>
          <w:i/>
          <w:noProof/>
        </w:rPr>
        <w:t>SAHM Spatial Output Viewer Cell</w:t>
      </w:r>
      <w:r>
        <w:rPr>
          <w:noProof/>
        </w:rPr>
        <w:tab/>
      </w:r>
      <w:r>
        <w:rPr>
          <w:noProof/>
        </w:rPr>
        <w:fldChar w:fldCharType="begin"/>
      </w:r>
      <w:r>
        <w:rPr>
          <w:noProof/>
        </w:rPr>
        <w:instrText xml:space="preserve"> PAGEREF _Toc365553027 \h </w:instrText>
      </w:r>
      <w:r>
        <w:rPr>
          <w:noProof/>
        </w:rPr>
      </w:r>
      <w:r>
        <w:rPr>
          <w:noProof/>
        </w:rPr>
        <w:fldChar w:fldCharType="separate"/>
      </w:r>
      <w:r>
        <w:rPr>
          <w:noProof/>
        </w:rPr>
        <w:t>60</w:t>
      </w:r>
      <w:r>
        <w:rPr>
          <w:noProof/>
        </w:rPr>
        <w:fldChar w:fldCharType="end"/>
      </w:r>
    </w:p>
    <w:p w:rsidR="00C77BF3" w:rsidRDefault="00C77BF3">
      <w:pPr>
        <w:pStyle w:val="TOC1"/>
        <w:rPr>
          <w:rFonts w:asciiTheme="minorHAnsi" w:eastAsiaTheme="minorEastAsia" w:hAnsiTheme="minorHAnsi" w:cstheme="minorBidi"/>
          <w:noProof/>
          <w:sz w:val="22"/>
          <w:szCs w:val="22"/>
        </w:rPr>
      </w:pPr>
      <w:r>
        <w:rPr>
          <w:noProof/>
        </w:rPr>
        <w:lastRenderedPageBreak/>
        <w:t>Glossary</w:t>
      </w:r>
      <w:r>
        <w:rPr>
          <w:noProof/>
        </w:rPr>
        <w:tab/>
      </w:r>
      <w:r>
        <w:rPr>
          <w:noProof/>
        </w:rPr>
        <w:fldChar w:fldCharType="begin"/>
      </w:r>
      <w:r>
        <w:rPr>
          <w:noProof/>
        </w:rPr>
        <w:instrText xml:space="preserve"> PAGEREF _Toc365553028 \h </w:instrText>
      </w:r>
      <w:r>
        <w:rPr>
          <w:noProof/>
        </w:rPr>
      </w:r>
      <w:r>
        <w:rPr>
          <w:noProof/>
        </w:rPr>
        <w:fldChar w:fldCharType="separate"/>
      </w:r>
      <w:r>
        <w:rPr>
          <w:noProof/>
        </w:rPr>
        <w:t>63</w:t>
      </w:r>
      <w:r>
        <w:rPr>
          <w:noProof/>
        </w:rPr>
        <w:fldChar w:fldCharType="end"/>
      </w:r>
    </w:p>
    <w:p w:rsidR="00CE6927" w:rsidRPr="00CE6927" w:rsidRDefault="0052495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39481C"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39481C" w:rsidRPr="00984E2A">
        <w:rPr>
          <w:b/>
          <w:noProof/>
        </w:rPr>
        <w:t>Figure 1.</w:t>
      </w:r>
      <w:r w:rsidR="0039481C">
        <w:rPr>
          <w:rFonts w:asciiTheme="minorHAnsi" w:eastAsiaTheme="minorEastAsia" w:hAnsiTheme="minorHAnsi" w:cstheme="minorBidi"/>
          <w:noProof/>
          <w:sz w:val="22"/>
          <w:szCs w:val="22"/>
        </w:rPr>
        <w:tab/>
      </w:r>
      <w:r w:rsidR="0039481C">
        <w:rPr>
          <w:noProof/>
        </w:rPr>
        <w:t xml:space="preserve">To do this open the VisTrails application and select </w:t>
      </w:r>
      <w:r w:rsidR="0039481C" w:rsidRPr="00984E2A">
        <w:rPr>
          <w:i/>
          <w:noProof/>
        </w:rPr>
        <w:t>Edit -&gt; Preferences -&gt; Module Packages (tab)</w:t>
      </w:r>
      <w:r w:rsidR="0039481C">
        <w:rPr>
          <w:noProof/>
        </w:rPr>
        <w:t>.  Select and enable ‘sahm’ in the list of Disabled packages.</w:t>
      </w:r>
      <w:r w:rsidR="0039481C">
        <w:rPr>
          <w:noProof/>
        </w:rPr>
        <w:tab/>
      </w:r>
      <w:r w:rsidR="0039481C">
        <w:rPr>
          <w:noProof/>
        </w:rPr>
        <w:fldChar w:fldCharType="begin"/>
      </w:r>
      <w:r w:rsidR="0039481C">
        <w:rPr>
          <w:noProof/>
        </w:rPr>
        <w:instrText xml:space="preserve"> PAGEREF _Toc365452276 \h </w:instrText>
      </w:r>
      <w:r w:rsidR="0039481C">
        <w:rPr>
          <w:noProof/>
        </w:rPr>
      </w:r>
      <w:r w:rsidR="0039481C">
        <w:rPr>
          <w:noProof/>
        </w:rPr>
        <w:fldChar w:fldCharType="separate"/>
      </w:r>
      <w:r w:rsidR="0039481C">
        <w:rPr>
          <w:noProof/>
        </w:rPr>
        <w:t>3</w:t>
      </w:r>
      <w:r w:rsidR="0039481C">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2.</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Pr>
          <w:noProof/>
        </w:rPr>
        <w:fldChar w:fldCharType="begin"/>
      </w:r>
      <w:r>
        <w:rPr>
          <w:noProof/>
        </w:rPr>
        <w:instrText xml:space="preserve"> PAGEREF _Toc365452277 \h </w:instrText>
      </w:r>
      <w:r>
        <w:rPr>
          <w:noProof/>
        </w:rPr>
      </w:r>
      <w:r>
        <w:rPr>
          <w:noProof/>
        </w:rPr>
        <w:fldChar w:fldCharType="separate"/>
      </w:r>
      <w:r>
        <w:rPr>
          <w:noProof/>
        </w:rPr>
        <w:t>5</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3.</w:t>
      </w:r>
      <w:r>
        <w:rPr>
          <w:rFonts w:asciiTheme="minorHAnsi" w:eastAsiaTheme="minorEastAsia" w:hAnsiTheme="minorHAnsi" w:cstheme="minorBidi"/>
          <w:noProof/>
          <w:sz w:val="22"/>
          <w:szCs w:val="22"/>
        </w:rPr>
        <w:tab/>
      </w:r>
      <w:r>
        <w:rPr>
          <w:noProof/>
        </w:rPr>
        <w:t>The VisTrails Spreadsheet.</w:t>
      </w:r>
      <w:r>
        <w:rPr>
          <w:noProof/>
        </w:rPr>
        <w:tab/>
      </w:r>
      <w:r>
        <w:rPr>
          <w:noProof/>
        </w:rPr>
        <w:fldChar w:fldCharType="begin"/>
      </w:r>
      <w:r>
        <w:rPr>
          <w:noProof/>
        </w:rPr>
        <w:instrText xml:space="preserve"> PAGEREF _Toc365452278 \h </w:instrText>
      </w:r>
      <w:r>
        <w:rPr>
          <w:noProof/>
        </w:rPr>
      </w:r>
      <w:r>
        <w:rPr>
          <w:noProof/>
        </w:rPr>
        <w:fldChar w:fldCharType="separate"/>
      </w:r>
      <w:r>
        <w:rPr>
          <w:noProof/>
        </w:rPr>
        <w:t>9</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4.</w:t>
      </w:r>
      <w:r>
        <w:rPr>
          <w:rFonts w:asciiTheme="minorHAnsi" w:eastAsiaTheme="minorEastAsia" w:hAnsiTheme="minorHAnsi" w:cstheme="minorBidi"/>
          <w:noProof/>
          <w:sz w:val="22"/>
          <w:szCs w:val="22"/>
        </w:rPr>
        <w:tab/>
      </w:r>
      <w:r>
        <w:rPr>
          <w:noProof/>
        </w:rPr>
        <w:t>VisTrails History View.</w:t>
      </w:r>
      <w:r>
        <w:rPr>
          <w:noProof/>
        </w:rPr>
        <w:tab/>
      </w:r>
      <w:r>
        <w:rPr>
          <w:noProof/>
        </w:rPr>
        <w:fldChar w:fldCharType="begin"/>
      </w:r>
      <w:r>
        <w:rPr>
          <w:noProof/>
        </w:rPr>
        <w:instrText xml:space="preserve"> PAGEREF _Toc365452279 \h </w:instrText>
      </w:r>
      <w:r>
        <w:rPr>
          <w:noProof/>
        </w:rPr>
      </w:r>
      <w:r>
        <w:rPr>
          <w:noProof/>
        </w:rPr>
        <w:fldChar w:fldCharType="separate"/>
      </w:r>
      <w:r>
        <w:rPr>
          <w:noProof/>
        </w:rPr>
        <w:t>10</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5.</w:t>
      </w:r>
      <w:r>
        <w:rPr>
          <w:rFonts w:asciiTheme="minorHAnsi" w:eastAsiaTheme="minorEastAsia" w:hAnsiTheme="minorHAnsi" w:cstheme="minorBidi"/>
          <w:noProof/>
          <w:sz w:val="22"/>
          <w:szCs w:val="22"/>
        </w:rPr>
        <w:tab/>
      </w:r>
      <w:r>
        <w:rPr>
          <w:noProof/>
        </w:rPr>
        <w:t>VisTrails Parameter Exploration View.</w:t>
      </w:r>
      <w:r>
        <w:rPr>
          <w:noProof/>
        </w:rPr>
        <w:tab/>
      </w:r>
      <w:r>
        <w:rPr>
          <w:noProof/>
        </w:rPr>
        <w:fldChar w:fldCharType="begin"/>
      </w:r>
      <w:r>
        <w:rPr>
          <w:noProof/>
        </w:rPr>
        <w:instrText xml:space="preserve"> PAGEREF _Toc365452280 \h </w:instrText>
      </w:r>
      <w:r>
        <w:rPr>
          <w:noProof/>
        </w:rPr>
      </w:r>
      <w:r>
        <w:rPr>
          <w:noProof/>
        </w:rPr>
        <w:fldChar w:fldCharType="separate"/>
      </w:r>
      <w:r>
        <w:rPr>
          <w:noProof/>
        </w:rPr>
        <w:t>12</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6.</w:t>
      </w:r>
      <w:r>
        <w:rPr>
          <w:rFonts w:asciiTheme="minorHAnsi" w:eastAsiaTheme="minorEastAsia" w:hAnsiTheme="minorHAnsi" w:cstheme="minorBidi"/>
          <w:noProof/>
          <w:sz w:val="22"/>
          <w:szCs w:val="22"/>
        </w:rPr>
        <w:tab/>
      </w:r>
      <w:r>
        <w:rPr>
          <w:noProof/>
        </w:rPr>
        <w:t>VisTrails SAHM documentation access.</w:t>
      </w:r>
      <w:r>
        <w:rPr>
          <w:noProof/>
        </w:rPr>
        <w:tab/>
      </w:r>
      <w:r>
        <w:rPr>
          <w:noProof/>
        </w:rPr>
        <w:fldChar w:fldCharType="begin"/>
      </w:r>
      <w:r>
        <w:rPr>
          <w:noProof/>
        </w:rPr>
        <w:instrText xml:space="preserve"> PAGEREF _Toc365452281 \h </w:instrText>
      </w:r>
      <w:r>
        <w:rPr>
          <w:noProof/>
        </w:rPr>
      </w:r>
      <w:r>
        <w:rPr>
          <w:noProof/>
        </w:rPr>
        <w:fldChar w:fldCharType="separate"/>
      </w:r>
      <w:r>
        <w:rPr>
          <w:noProof/>
        </w:rPr>
        <w:t>14</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7.</w:t>
      </w:r>
      <w:r>
        <w:rPr>
          <w:rFonts w:asciiTheme="minorHAnsi" w:eastAsiaTheme="minorEastAsia" w:hAnsiTheme="minorHAnsi" w:cstheme="minorBidi"/>
          <w:noProof/>
          <w:sz w:val="22"/>
          <w:szCs w:val="22"/>
        </w:rPr>
        <w:tab/>
      </w:r>
      <w:r>
        <w:rPr>
          <w:noProof/>
        </w:rPr>
        <w:t>Stages in a typical SAHM workflow.</w:t>
      </w:r>
      <w:r>
        <w:rPr>
          <w:noProof/>
        </w:rPr>
        <w:tab/>
      </w:r>
      <w:r>
        <w:rPr>
          <w:noProof/>
        </w:rPr>
        <w:fldChar w:fldCharType="begin"/>
      </w:r>
      <w:r>
        <w:rPr>
          <w:noProof/>
        </w:rPr>
        <w:instrText xml:space="preserve"> PAGEREF _Toc365452282 \h </w:instrText>
      </w:r>
      <w:r>
        <w:rPr>
          <w:noProof/>
        </w:rPr>
      </w:r>
      <w:r>
        <w:rPr>
          <w:noProof/>
        </w:rPr>
        <w:fldChar w:fldCharType="separate"/>
      </w:r>
      <w:r>
        <w:rPr>
          <w:noProof/>
        </w:rPr>
        <w:t>16</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8.</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Pr>
          <w:noProof/>
        </w:rPr>
        <w:fldChar w:fldCharType="begin"/>
      </w:r>
      <w:r>
        <w:rPr>
          <w:noProof/>
        </w:rPr>
        <w:instrText xml:space="preserve"> PAGEREF _Toc365452283 \h </w:instrText>
      </w:r>
      <w:r>
        <w:rPr>
          <w:noProof/>
        </w:rPr>
      </w:r>
      <w:r>
        <w:rPr>
          <w:noProof/>
        </w:rPr>
        <w:fldChar w:fldCharType="separate"/>
      </w:r>
      <w:r>
        <w:rPr>
          <w:noProof/>
        </w:rPr>
        <w:t>36</w:t>
      </w:r>
      <w:r>
        <w:rPr>
          <w:noProof/>
        </w:rPr>
        <w:fldChar w:fldCharType="end"/>
      </w:r>
    </w:p>
    <w:p w:rsidR="0039481C" w:rsidRDefault="0039481C">
      <w:pPr>
        <w:pStyle w:val="TableofFigures"/>
        <w:tabs>
          <w:tab w:val="left" w:pos="1100"/>
          <w:tab w:val="right" w:leader="dot" w:pos="10257"/>
        </w:tabs>
        <w:rPr>
          <w:rFonts w:asciiTheme="minorHAnsi" w:eastAsiaTheme="minorEastAsia" w:hAnsiTheme="minorHAnsi" w:cstheme="minorBidi"/>
          <w:noProof/>
          <w:sz w:val="22"/>
          <w:szCs w:val="22"/>
        </w:rPr>
      </w:pPr>
      <w:r w:rsidRPr="00984E2A">
        <w:rPr>
          <w:b/>
          <w:noProof/>
        </w:rPr>
        <w:t>Figure 9.</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Pr>
          <w:noProof/>
        </w:rPr>
        <w:fldChar w:fldCharType="begin"/>
      </w:r>
      <w:r>
        <w:rPr>
          <w:noProof/>
        </w:rPr>
        <w:instrText xml:space="preserve"> PAGEREF _Toc365452284 \h </w:instrText>
      </w:r>
      <w:r>
        <w:rPr>
          <w:noProof/>
        </w:rPr>
      </w:r>
      <w:r>
        <w:rPr>
          <w:noProof/>
        </w:rPr>
        <w:fldChar w:fldCharType="separate"/>
      </w:r>
      <w:r>
        <w:rPr>
          <w:noProof/>
        </w:rPr>
        <w:t>46</w:t>
      </w:r>
      <w:r>
        <w:rPr>
          <w:noProof/>
        </w:rPr>
        <w:fldChar w:fldCharType="end"/>
      </w:r>
    </w:p>
    <w:p w:rsidR="0039481C" w:rsidRDefault="0039481C">
      <w:pPr>
        <w:pStyle w:val="TableofFigures"/>
        <w:tabs>
          <w:tab w:val="left" w:pos="1320"/>
          <w:tab w:val="right" w:leader="dot" w:pos="10257"/>
        </w:tabs>
        <w:rPr>
          <w:rFonts w:asciiTheme="minorHAnsi" w:eastAsiaTheme="minorEastAsia" w:hAnsiTheme="minorHAnsi" w:cstheme="minorBidi"/>
          <w:noProof/>
          <w:sz w:val="22"/>
          <w:szCs w:val="22"/>
        </w:rPr>
      </w:pPr>
      <w:r w:rsidRPr="00984E2A">
        <w:rPr>
          <w:b/>
          <w:noProof/>
        </w:rPr>
        <w:t>Figure 10.</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probabilities of occurrence are lower than the observed probabilities.  Spread error 1 indicates that predicted probabilities of occurrence are higher than than they should be .</w:t>
      </w:r>
      <w:r>
        <w:rPr>
          <w:noProof/>
        </w:rPr>
        <w:tab/>
      </w:r>
      <w:r>
        <w:rPr>
          <w:noProof/>
        </w:rPr>
        <w:fldChar w:fldCharType="begin"/>
      </w:r>
      <w:r>
        <w:rPr>
          <w:noProof/>
        </w:rPr>
        <w:instrText xml:space="preserve"> PAGEREF _Toc365452285 \h </w:instrText>
      </w:r>
      <w:r>
        <w:rPr>
          <w:noProof/>
        </w:rPr>
      </w:r>
      <w:r>
        <w:rPr>
          <w:noProof/>
        </w:rPr>
        <w:fldChar w:fldCharType="separate"/>
      </w:r>
      <w:r>
        <w:rPr>
          <w:noProof/>
        </w:rPr>
        <w:t>47</w:t>
      </w:r>
      <w:r>
        <w:rPr>
          <w:noProof/>
        </w:rPr>
        <w:fldChar w:fldCharType="end"/>
      </w:r>
    </w:p>
    <w:p w:rsidR="0039481C" w:rsidRDefault="0039481C">
      <w:pPr>
        <w:pStyle w:val="TableofFigures"/>
        <w:tabs>
          <w:tab w:val="left" w:pos="1320"/>
          <w:tab w:val="right" w:leader="dot" w:pos="10257"/>
        </w:tabs>
        <w:rPr>
          <w:rFonts w:asciiTheme="minorHAnsi" w:eastAsiaTheme="minorEastAsia" w:hAnsiTheme="minorHAnsi" w:cstheme="minorBidi"/>
          <w:noProof/>
          <w:sz w:val="22"/>
          <w:szCs w:val="22"/>
        </w:rPr>
      </w:pPr>
      <w:r w:rsidRPr="00984E2A">
        <w:rPr>
          <w:b/>
          <w:noProof/>
        </w:rPr>
        <w:t>Figure 11.</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Pr>
          <w:noProof/>
        </w:rPr>
        <w:fldChar w:fldCharType="begin"/>
      </w:r>
      <w:r>
        <w:rPr>
          <w:noProof/>
        </w:rPr>
        <w:instrText xml:space="preserve"> PAGEREF _Toc365452286 \h </w:instrText>
      </w:r>
      <w:r>
        <w:rPr>
          <w:noProof/>
        </w:rPr>
      </w:r>
      <w:r>
        <w:rPr>
          <w:noProof/>
        </w:rPr>
        <w:fldChar w:fldCharType="separate"/>
      </w:r>
      <w:r>
        <w:rPr>
          <w:noProof/>
        </w:rPr>
        <w:t>49</w:t>
      </w:r>
      <w:r>
        <w:rPr>
          <w:noProof/>
        </w:rPr>
        <w:fldChar w:fldCharType="end"/>
      </w:r>
    </w:p>
    <w:p w:rsidR="0039481C" w:rsidRDefault="0039481C">
      <w:pPr>
        <w:pStyle w:val="TableofFigures"/>
        <w:tabs>
          <w:tab w:val="right" w:leader="dot" w:pos="10257"/>
        </w:tabs>
        <w:rPr>
          <w:rFonts w:asciiTheme="minorHAnsi" w:eastAsiaTheme="minorEastAsia" w:hAnsiTheme="minorHAnsi" w:cstheme="minorBidi"/>
          <w:noProof/>
          <w:sz w:val="22"/>
          <w:szCs w:val="22"/>
        </w:rPr>
      </w:pPr>
      <w:r w:rsidRPr="00984E2A">
        <w:rPr>
          <w:b/>
          <w:noProof/>
        </w:rPr>
        <w:t>Figure 12.</w:t>
      </w:r>
      <w:r>
        <w:rPr>
          <w:noProof/>
        </w:rPr>
        <w:tab/>
      </w:r>
      <w:r>
        <w:rPr>
          <w:noProof/>
        </w:rPr>
        <w:fldChar w:fldCharType="begin"/>
      </w:r>
      <w:r>
        <w:rPr>
          <w:noProof/>
        </w:rPr>
        <w:instrText xml:space="preserve"> PAGEREF _Toc365452287 \h </w:instrText>
      </w:r>
      <w:r>
        <w:rPr>
          <w:noProof/>
        </w:rPr>
      </w:r>
      <w:r>
        <w:rPr>
          <w:noProof/>
        </w:rPr>
        <w:fldChar w:fldCharType="separate"/>
      </w:r>
      <w:r>
        <w:rPr>
          <w:noProof/>
        </w:rPr>
        <w:t>56</w:t>
      </w:r>
      <w:r>
        <w:rPr>
          <w:noProof/>
        </w:rPr>
        <w:fldChar w:fldCharType="end"/>
      </w:r>
    </w:p>
    <w:p w:rsidR="00CE6927" w:rsidRPr="00CE6927" w:rsidRDefault="0052495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lastRenderedPageBreak/>
        <w:fldChar w:fldCharType="end"/>
      </w:r>
      <w:r w:rsidR="00CE6927" w:rsidRPr="00CE6927">
        <w:rPr>
          <w:rFonts w:ascii="Arial Narrow" w:hAnsi="Arial Narrow" w:cs="Arial"/>
          <w:b/>
          <w:bCs/>
          <w:kern w:val="32"/>
          <w:sz w:val="32"/>
          <w:szCs w:val="32"/>
        </w:rPr>
        <w:t>Tables</w:t>
      </w:r>
    </w:p>
    <w:p w:rsidR="0039481C"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sidR="0039481C">
        <w:rPr>
          <w:noProof/>
        </w:rPr>
        <w:fldChar w:fldCharType="begin"/>
      </w:r>
      <w:r w:rsidR="0039481C">
        <w:rPr>
          <w:noProof/>
        </w:rPr>
        <w:instrText xml:space="preserve"> PAGEREF _Toc365452269 \h </w:instrText>
      </w:r>
      <w:r w:rsidR="0039481C">
        <w:rPr>
          <w:noProof/>
        </w:rPr>
      </w:r>
      <w:r w:rsidR="0039481C">
        <w:rPr>
          <w:noProof/>
        </w:rPr>
        <w:fldChar w:fldCharType="separate"/>
      </w:r>
      <w:r w:rsidR="0039481C">
        <w:rPr>
          <w:noProof/>
        </w:rPr>
        <w:t>7</w:t>
      </w:r>
      <w:r w:rsidR="0039481C">
        <w:rPr>
          <w:noProof/>
        </w:rPr>
        <w:fldChar w:fldCharType="end"/>
      </w:r>
    </w:p>
    <w:p w:rsidR="00462C08" w:rsidRDefault="0052495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5"/>
          <w:footerReference w:type="even" r:id="rId16"/>
          <w:footerReference w:type="default" r:id="rId17"/>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r>
        <w:lastRenderedPageBreak/>
        <w:t>User Documentation for the So</w:t>
      </w:r>
      <w:r w:rsidR="00DB1696">
        <w:t>ftware for Automated Assisted</w:t>
      </w:r>
      <w:r>
        <w:t xml:space="preserve"> Habitat Modeling (SAHM) package in VisTrails.</w:t>
      </w:r>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5" w:name="_Toc365552977"/>
      <w:r w:rsidRPr="00CE6927">
        <w:t>Introduction</w:t>
      </w:r>
      <w:bookmarkEnd w:id="5"/>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EB0AB0">
        <w:t>s</w:t>
      </w:r>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w:t>
      </w:r>
      <w:bookmarkStart w:id="6" w:name="_GoBack"/>
      <w:bookmarkEnd w:id="6"/>
      <w:r w:rsidR="00D64CE8">
        <w:t>to manage file inpu</w:t>
      </w:r>
      <w:r>
        <w:t>t, model runs, and output</w:t>
      </w:r>
      <w:r w:rsidR="00D64CE8">
        <w:t xml:space="preserve"> </w:t>
      </w:r>
    </w:p>
    <w:p w:rsidR="00D64CE8" w:rsidRDefault="00794843" w:rsidP="00DE2139">
      <w:pPr>
        <w:pStyle w:val="ListNumber2"/>
      </w:pPr>
      <w:r>
        <w:t xml:space="preserve">extensibility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w:t>
      </w:r>
      <w:r w:rsidR="00A650C9">
        <w:t xml:space="preserve">that walks new users through the process of using VisTrails and SAHM for species distribution modeling is provided by the SAHM installer.  This tutorial can be found at C:\VisTrails_SAHM\examples\SAHM_example\SAHM_tutorial_1.1.docx on computers with VisTrails/SAHM installed. </w:t>
      </w:r>
    </w:p>
    <w:p w:rsidR="00D64CE8" w:rsidRPr="00A26DD6" w:rsidRDefault="00A26DD6" w:rsidP="00D64CE8">
      <w:pPr>
        <w:pStyle w:val="BodyText"/>
      </w:pPr>
      <w:r>
        <w:lastRenderedPageBreak/>
        <w:br w:type="page"/>
      </w:r>
    </w:p>
    <w:p w:rsidR="00A26DD6" w:rsidRDefault="00A26DD6" w:rsidP="00CE6927">
      <w:pPr>
        <w:pStyle w:val="Heading1"/>
      </w:pPr>
      <w:bookmarkStart w:id="7" w:name="_Toc365552978"/>
      <w:r w:rsidRPr="00A26DD6">
        <w:lastRenderedPageBreak/>
        <w:t>Install</w:t>
      </w:r>
      <w:r w:rsidR="00CE6927">
        <w:t>ation of</w:t>
      </w:r>
      <w:r w:rsidRPr="00A26DD6">
        <w:t xml:space="preserve"> SAHM and VisTrails</w:t>
      </w:r>
      <w:bookmarkEnd w:id="7"/>
      <w:r w:rsidRPr="00A26DD6">
        <w:t xml:space="preserve"> </w:t>
      </w:r>
    </w:p>
    <w:p w:rsidR="008F799C" w:rsidRPr="000D10E7" w:rsidRDefault="004E694E" w:rsidP="000D10E7">
      <w:pPr>
        <w:pStyle w:val="Heading1"/>
        <w:rPr>
          <w:b w:val="0"/>
        </w:rPr>
      </w:pPr>
      <w:bookmarkStart w:id="8" w:name="_Toc365552979"/>
      <w:r w:rsidRPr="000D10E7">
        <w:rPr>
          <w:b w:val="0"/>
        </w:rPr>
        <w:t>Windows I</w:t>
      </w:r>
      <w:r w:rsidR="008F799C" w:rsidRPr="000D10E7">
        <w:rPr>
          <w:b w:val="0"/>
        </w:rPr>
        <w:t>nstallation</w:t>
      </w:r>
      <w:bookmarkEnd w:id="8"/>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t>
      </w:r>
      <w:r w:rsidR="00EB0AB0">
        <w:t xml:space="preserve">a </w:t>
      </w:r>
      <w:r>
        <w:t>Windows</w:t>
      </w:r>
      <w:r w:rsidR="00EB0AB0">
        <w:t xml:space="preserve"> 64-bit machine</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A16B16" w:rsidRDefault="00EE5C12" w:rsidP="00A16B16">
      <w:pPr>
        <w:pStyle w:val="Heading2"/>
        <w:rPr>
          <w:rStyle w:val="Strong"/>
          <w:rFonts w:ascii="Arial Narrow" w:hAnsi="Arial Narrow"/>
          <w:b w:val="0"/>
          <w:bCs/>
        </w:rPr>
      </w:pPr>
      <w:bookmarkStart w:id="9" w:name="_Toc365552980"/>
      <w:r w:rsidRPr="00A16B16">
        <w:rPr>
          <w:rStyle w:val="Strong"/>
          <w:rFonts w:ascii="Arial Narrow" w:hAnsi="Arial Narrow"/>
          <w:b w:val="0"/>
          <w:bCs/>
        </w:rPr>
        <w:t xml:space="preserve">Step 1 - </w:t>
      </w:r>
      <w:r w:rsidR="00CE6927" w:rsidRPr="00A16B16">
        <w:rPr>
          <w:rStyle w:val="Strong"/>
          <w:rFonts w:ascii="Arial Narrow" w:hAnsi="Arial Narrow"/>
          <w:b w:val="0"/>
          <w:bCs/>
        </w:rPr>
        <w:t>Download</w:t>
      </w:r>
      <w:r w:rsidR="008F799C" w:rsidRPr="00A16B16">
        <w:rPr>
          <w:rStyle w:val="Strong"/>
          <w:rFonts w:ascii="Arial Narrow" w:hAnsi="Arial Narrow"/>
          <w:b w:val="0"/>
          <w:bCs/>
        </w:rPr>
        <w:t xml:space="preserve"> and install </w:t>
      </w:r>
      <w:r w:rsidR="00C17015" w:rsidRPr="00A16B16">
        <w:rPr>
          <w:rStyle w:val="Strong"/>
          <w:rFonts w:ascii="Arial Narrow" w:hAnsi="Arial Narrow"/>
          <w:b w:val="0"/>
          <w:bCs/>
        </w:rPr>
        <w:t xml:space="preserve">the USGS provided </w:t>
      </w:r>
      <w:r w:rsidR="008F799C" w:rsidRPr="00A16B16">
        <w:rPr>
          <w:rStyle w:val="Strong"/>
          <w:rFonts w:ascii="Arial Narrow" w:hAnsi="Arial Narrow"/>
          <w:b w:val="0"/>
          <w:bCs/>
        </w:rPr>
        <w:t>VisTrails</w:t>
      </w:r>
      <w:r w:rsidR="00C17015" w:rsidRPr="00A16B16">
        <w:rPr>
          <w:rStyle w:val="Strong"/>
          <w:rFonts w:ascii="Arial Narrow" w:hAnsi="Arial Narrow"/>
          <w:b w:val="0"/>
          <w:bCs/>
        </w:rPr>
        <w:t xml:space="preserve"> with SAHM binary installer</w:t>
      </w:r>
      <w:r w:rsidR="00CE6927" w:rsidRPr="00A16B16">
        <w:rPr>
          <w:rStyle w:val="Strong"/>
          <w:rFonts w:ascii="Arial Narrow" w:hAnsi="Arial Narrow"/>
          <w:b w:val="0"/>
          <w:bCs/>
        </w:rPr>
        <w:t>.</w:t>
      </w:r>
      <w:bookmarkEnd w:id="9"/>
    </w:p>
    <w:p w:rsidR="0050793F" w:rsidRPr="00EE5C12" w:rsidRDefault="00C17015" w:rsidP="00EE5C12">
      <w:pPr>
        <w:pStyle w:val="BodyText"/>
        <w:rPr>
          <w:rStyle w:val="Emphasis"/>
          <w:i w:val="0"/>
          <w:iCs w:val="0"/>
        </w:rPr>
      </w:pPr>
      <w:r w:rsidRPr="00EE5C12">
        <w:rPr>
          <w:rStyle w:val="Emphasis"/>
          <w:i w:val="0"/>
          <w:iCs w:val="0"/>
        </w:rPr>
        <w:t xml:space="preserve">A binary installer is provided by the SAHM developers which </w:t>
      </w:r>
      <w:r w:rsidR="00EE5C12">
        <w:rPr>
          <w:rStyle w:val="Emphasis"/>
          <w:i w:val="0"/>
          <w:iCs w:val="0"/>
        </w:rPr>
        <w:t>installs</w:t>
      </w:r>
      <w:r w:rsidRPr="00EE5C12">
        <w:rPr>
          <w:rStyle w:val="Emphasis"/>
          <w:i w:val="0"/>
          <w:iCs w:val="0"/>
        </w:rPr>
        <w:t xml:space="preserve"> VisTrails as well as SAHM, the SAHM tutorial files, and all required dependencies (except</w:t>
      </w:r>
      <w:r w:rsidR="001C4A8F" w:rsidRPr="00EE5C12">
        <w:rPr>
          <w:rStyle w:val="Emphasis"/>
          <w:i w:val="0"/>
          <w:iCs w:val="0"/>
        </w:rPr>
        <w:t xml:space="preserve"> for </w:t>
      </w:r>
      <w:r w:rsidRPr="00EE5C12">
        <w:rPr>
          <w:rStyle w:val="Emphasis"/>
          <w:i w:val="0"/>
          <w:iCs w:val="0"/>
        </w:rPr>
        <w:t xml:space="preserve">R and Maxent which </w:t>
      </w:r>
      <w:r w:rsidR="001C4A8F" w:rsidRPr="00EE5C12">
        <w:rPr>
          <w:rStyle w:val="Emphasis"/>
          <w:i w:val="0"/>
          <w:iCs w:val="0"/>
        </w:rPr>
        <w:t>must be downloaded and installed separately as described below</w:t>
      </w:r>
      <w:r w:rsidRPr="00EE5C12">
        <w:rPr>
          <w:rStyle w:val="Emphasis"/>
          <w:i w:val="0"/>
          <w:iCs w:val="0"/>
        </w:rPr>
        <w:t xml:space="preserve">).  This installer is available only for Windows 64 bit machines and is available from ScienceBase at </w:t>
      </w:r>
      <w:hyperlink r:id="rId18" w:history="1">
        <w:r w:rsidRPr="00EE5C12">
          <w:rPr>
            <w:rStyle w:val="Emphasis"/>
            <w:i w:val="0"/>
            <w:iCs w:val="0"/>
          </w:rPr>
          <w:t>https://my.usgs.gov/catalog/RAM/SAHM</w:t>
        </w:r>
      </w:hyperlink>
      <w:r w:rsidRPr="00EE5C12">
        <w:rPr>
          <w:rStyle w:val="Emphasis"/>
          <w:i w:val="0"/>
          <w:iCs w:val="0"/>
        </w:rPr>
        <w:t xml:space="preserve"> select the file called </w:t>
      </w:r>
      <w:r w:rsidR="001C4A8F" w:rsidRPr="00EE5C12">
        <w:rPr>
          <w:rStyle w:val="Emphasis"/>
          <w:i w:val="0"/>
          <w:iCs w:val="0"/>
        </w:rPr>
        <w:t>VisTrails_x64_</w:t>
      </w:r>
      <w:r w:rsidRPr="00EE5C12">
        <w:rPr>
          <w:rStyle w:val="Emphasis"/>
          <w:i w:val="0"/>
          <w:iCs w:val="0"/>
        </w:rPr>
        <w:t>SAHM_installer.exe and run it with administrative rights on your computer.</w:t>
      </w:r>
    </w:p>
    <w:p w:rsidR="0047018A" w:rsidRPr="00A16B16" w:rsidRDefault="00EE5C12" w:rsidP="00A16B16">
      <w:pPr>
        <w:pStyle w:val="Heading2"/>
        <w:rPr>
          <w:rStyle w:val="Strong"/>
          <w:b w:val="0"/>
        </w:rPr>
      </w:pPr>
      <w:bookmarkStart w:id="10" w:name="_Toc365552981"/>
      <w:r w:rsidRPr="00A16B16">
        <w:rPr>
          <w:rStyle w:val="Strong"/>
          <w:b w:val="0"/>
        </w:rPr>
        <w:t xml:space="preserve">Step 2 - </w:t>
      </w:r>
      <w:r w:rsidR="00B16E6A" w:rsidRPr="00A16B16">
        <w:rPr>
          <w:rStyle w:val="Strong"/>
          <w:b w:val="0"/>
        </w:rPr>
        <w:t>Download and install the</w:t>
      </w:r>
      <w:r w:rsidR="0050793F" w:rsidRPr="00A16B16">
        <w:rPr>
          <w:rStyle w:val="Strong"/>
          <w:b w:val="0"/>
        </w:rPr>
        <w:t xml:space="preserve"> </w:t>
      </w:r>
      <w:r w:rsidR="003F170A" w:rsidRPr="00A16B16">
        <w:rPr>
          <w:rStyle w:val="Strong"/>
          <w:b w:val="0"/>
        </w:rPr>
        <w:t xml:space="preserve">statistical </w:t>
      </w:r>
      <w:r w:rsidR="0050793F" w:rsidRPr="00A16B16">
        <w:rPr>
          <w:rStyle w:val="Strong"/>
          <w:b w:val="0"/>
        </w:rPr>
        <w:t>software</w:t>
      </w:r>
      <w:r w:rsidR="003F170A" w:rsidRPr="00A16B16">
        <w:rPr>
          <w:rStyle w:val="Strong"/>
          <w:b w:val="0"/>
        </w:rPr>
        <w:t xml:space="preserve"> </w:t>
      </w:r>
      <w:r w:rsidR="00B16E6A" w:rsidRPr="00A16B16">
        <w:rPr>
          <w:rStyle w:val="Strong"/>
          <w:b w:val="0"/>
        </w:rPr>
        <w:t>R</w:t>
      </w:r>
      <w:bookmarkEnd w:id="10"/>
      <w:r w:rsidR="0050793F" w:rsidRPr="00A16B16">
        <w:rPr>
          <w:rStyle w:val="Strong"/>
          <w:b w:val="0"/>
        </w:rPr>
        <w:t xml:space="preserve"> </w:t>
      </w:r>
    </w:p>
    <w:p w:rsidR="00EE5C12" w:rsidDel="00EB0AB0" w:rsidRDefault="00B16E6A" w:rsidP="00EE5C12">
      <w:pPr>
        <w:pStyle w:val="BodyText"/>
      </w:pPr>
      <w:r w:rsidRPr="00EE5C12">
        <w:t xml:space="preserve">R is </w:t>
      </w:r>
      <w:r w:rsidRPr="00EE5C12">
        <w:rPr>
          <w:rStyle w:val="Emphasis"/>
          <w:i w:val="0"/>
          <w:iCs w:val="0"/>
        </w:rPr>
        <w:t xml:space="preserve">available from </w:t>
      </w:r>
      <w:hyperlink r:id="rId19" w:history="1">
        <w:r w:rsidRPr="00EE5C12">
          <w:rPr>
            <w:rStyle w:val="Emphasis"/>
            <w:i w:val="0"/>
            <w:iCs w:val="0"/>
          </w:rPr>
          <w:t>http://www.r-project.org/</w:t>
        </w:r>
      </w:hyperlink>
      <w:r w:rsidRPr="00EE5C12">
        <w:rPr>
          <w:rStyle w:val="Emphasis"/>
          <w:i w:val="0"/>
          <w:iCs w:val="0"/>
        </w:rPr>
        <w:t xml:space="preserve">.  </w:t>
      </w:r>
      <w:r w:rsidR="001C4A8F" w:rsidRPr="00EE5C12">
        <w:rPr>
          <w:rStyle w:val="Emphasis"/>
          <w:i w:val="0"/>
          <w:iCs w:val="0"/>
        </w:rPr>
        <w:t>The</w:t>
      </w:r>
      <w:r w:rsidR="00F020ED" w:rsidRPr="00EE5C12">
        <w:rPr>
          <w:rStyle w:val="Emphasis"/>
          <w:i w:val="0"/>
          <w:iCs w:val="0"/>
        </w:rPr>
        <w:t xml:space="preserve"> code </w:t>
      </w:r>
      <w:r w:rsidR="001C4A8F" w:rsidRPr="00EE5C12">
        <w:rPr>
          <w:rStyle w:val="Emphasis"/>
          <w:i w:val="0"/>
          <w:iCs w:val="0"/>
        </w:rPr>
        <w:t xml:space="preserve">for SAHM version 1.1 </w:t>
      </w:r>
      <w:r w:rsidR="00F020ED" w:rsidRPr="00EE5C12">
        <w:rPr>
          <w:rStyle w:val="Emphasis"/>
          <w:i w:val="0"/>
          <w:iCs w:val="0"/>
        </w:rPr>
        <w:t xml:space="preserve">has </w:t>
      </w:r>
      <w:r w:rsidRPr="00EE5C12">
        <w:rPr>
          <w:rStyle w:val="Emphasis"/>
          <w:i w:val="0"/>
          <w:iCs w:val="0"/>
        </w:rPr>
        <w:t xml:space="preserve">only </w:t>
      </w:r>
      <w:r w:rsidR="00F020ED" w:rsidRPr="00EE5C12">
        <w:rPr>
          <w:rStyle w:val="Emphasis"/>
          <w:i w:val="0"/>
          <w:iCs w:val="0"/>
        </w:rPr>
        <w:t>been tested</w:t>
      </w:r>
      <w:r w:rsidRPr="00EE5C12">
        <w:rPr>
          <w:rStyle w:val="Emphasis"/>
          <w:i w:val="0"/>
          <w:iCs w:val="0"/>
        </w:rPr>
        <w:t xml:space="preserve"> with </w:t>
      </w:r>
      <w:r w:rsidR="00F020ED" w:rsidRPr="00EE5C12">
        <w:rPr>
          <w:rStyle w:val="Emphasis"/>
          <w:i w:val="0"/>
          <w:iCs w:val="0"/>
        </w:rPr>
        <w:t xml:space="preserve">R </w:t>
      </w:r>
      <w:r w:rsidR="00FA7AC7" w:rsidRPr="00EE5C12">
        <w:rPr>
          <w:rStyle w:val="Emphasis"/>
          <w:i w:val="0"/>
          <w:iCs w:val="0"/>
        </w:rPr>
        <w:t xml:space="preserve">version </w:t>
      </w:r>
      <w:r w:rsidR="001C4A8F" w:rsidRPr="00EE5C12">
        <w:rPr>
          <w:rStyle w:val="Emphasis"/>
          <w:i w:val="0"/>
          <w:iCs w:val="0"/>
        </w:rPr>
        <w:t>3</w:t>
      </w:r>
      <w:r w:rsidR="00FA7AC7" w:rsidRPr="00EE5C12">
        <w:rPr>
          <w:rStyle w:val="Emphasis"/>
          <w:i w:val="0"/>
          <w:iCs w:val="0"/>
        </w:rPr>
        <w:t>.</w:t>
      </w:r>
      <w:r w:rsidR="001C4A8F" w:rsidRPr="00EE5C12">
        <w:rPr>
          <w:rStyle w:val="Emphasis"/>
          <w:i w:val="0"/>
          <w:iCs w:val="0"/>
        </w:rPr>
        <w:t>0</w:t>
      </w:r>
      <w:r w:rsidR="00FA7AC7" w:rsidRPr="00EE5C12">
        <w:rPr>
          <w:rStyle w:val="Emphasis"/>
          <w:i w:val="0"/>
          <w:iCs w:val="0"/>
        </w:rPr>
        <w:t>.</w:t>
      </w:r>
      <w:r w:rsidR="001C4A8F" w:rsidRPr="00EE5C12">
        <w:rPr>
          <w:rStyle w:val="Emphasis"/>
          <w:i w:val="0"/>
          <w:iCs w:val="0"/>
        </w:rPr>
        <w:t>1</w:t>
      </w:r>
      <w:r w:rsidR="00FA7AC7" w:rsidRPr="00EE5C12">
        <w:rPr>
          <w:rStyle w:val="Emphasis"/>
          <w:i w:val="0"/>
          <w:iCs w:val="0"/>
        </w:rPr>
        <w:t xml:space="preserve"> for Windows</w:t>
      </w:r>
      <w:r w:rsidR="00EB0AB0" w:rsidRPr="00EE5C12">
        <w:rPr>
          <w:rStyle w:val="Emphasis"/>
          <w:i w:val="0"/>
          <w:iCs w:val="0"/>
        </w:rPr>
        <w:t>,</w:t>
      </w:r>
      <w:r w:rsidR="00F020ED" w:rsidRPr="00EE5C12">
        <w:rPr>
          <w:rStyle w:val="Emphasis"/>
          <w:i w:val="0"/>
          <w:iCs w:val="0"/>
        </w:rPr>
        <w:t xml:space="preserve"> but other versions will likely work</w:t>
      </w:r>
      <w:r w:rsidR="00FA7AC7" w:rsidRPr="00EE5C12">
        <w:rPr>
          <w:rStyle w:val="Emphasis"/>
          <w:i w:val="0"/>
          <w:iCs w:val="0"/>
        </w:rPr>
        <w:t xml:space="preserve">.  </w:t>
      </w:r>
      <w:r w:rsidR="00EE5C12">
        <w:rPr>
          <w:rStyle w:val="Emphasis"/>
          <w:i w:val="0"/>
          <w:iCs w:val="0"/>
        </w:rPr>
        <w:t xml:space="preserve">SAHM determines the R installation location based on a query of the registry.  </w:t>
      </w:r>
      <w:r w:rsidR="00EE5C12" w:rsidRPr="00B30395">
        <w:rPr>
          <w:rStyle w:val="EmphStrong"/>
        </w:rPr>
        <w:t>SAHM automatically detects the R installation location from the computer registry</w:t>
      </w:r>
      <w:r w:rsidR="00EE5C12">
        <w:rPr>
          <w:rStyle w:val="EmphStrong"/>
        </w:rPr>
        <w:t>.</w:t>
      </w:r>
      <w:r w:rsidR="00EE5C12">
        <w:t xml:space="preserve">  M</w:t>
      </w:r>
      <w:r w:rsidR="00EE5C12">
        <w:t>ost users will be fine with the</w:t>
      </w:r>
      <w:r w:rsidR="00EE5C12">
        <w:t xml:space="preserve"> default R location although some might want to manually select a different R installation for use with VisTrails\SAHM. For example users with multiple versions of R, users with nonstandard R installations, or in cases where SAHM is unable to find R from the registry.</w:t>
      </w:r>
      <w:r w:rsidR="00EE5C12">
        <w:t xml:space="preserve">  If this applies to you, follow the instructions in the optional Step 4.</w:t>
      </w:r>
    </w:p>
    <w:p w:rsidR="00EE5C12" w:rsidRPr="00EE5C12" w:rsidRDefault="00EE5C12" w:rsidP="00EE5C12">
      <w:pPr>
        <w:pStyle w:val="BodyText"/>
        <w:rPr>
          <w:rStyle w:val="Emphasis"/>
          <w:i w:val="0"/>
          <w:iCs w:val="0"/>
        </w:rPr>
      </w:pPr>
    </w:p>
    <w:p w:rsidR="0027793B" w:rsidRPr="00EE5C12" w:rsidRDefault="003F170A" w:rsidP="00EE5C12">
      <w:pPr>
        <w:pStyle w:val="BodyText"/>
      </w:pPr>
      <w:r w:rsidRPr="00EE5C12">
        <w:rPr>
          <w:rStyle w:val="Emphasis"/>
          <w:i w:val="0"/>
          <w:iCs w:val="0"/>
        </w:rPr>
        <w:lastRenderedPageBreak/>
        <w:t xml:space="preserve">In addition to the base installation of R </w:t>
      </w:r>
      <w:r w:rsidR="0027793B" w:rsidRPr="00EE5C12">
        <w:rPr>
          <w:rStyle w:val="Emphasis"/>
          <w:i w:val="0"/>
          <w:iCs w:val="0"/>
        </w:rPr>
        <w:t>SAHM</w:t>
      </w:r>
      <w:r w:rsidRPr="00EE5C12">
        <w:rPr>
          <w:rStyle w:val="Emphasis"/>
          <w:i w:val="0"/>
          <w:iCs w:val="0"/>
        </w:rPr>
        <w:t xml:space="preserve"> also </w:t>
      </w:r>
      <w:r w:rsidR="0027793B" w:rsidRPr="00EE5C12">
        <w:rPr>
          <w:rStyle w:val="Emphasis"/>
          <w:i w:val="0"/>
          <w:iCs w:val="0"/>
        </w:rPr>
        <w:t xml:space="preserve">requires additional R packages: </w:t>
      </w:r>
      <w:r w:rsidRPr="00EE5C12">
        <w:rPr>
          <w:rStyle w:val="Emphasis"/>
          <w:i w:val="0"/>
          <w:iCs w:val="0"/>
        </w:rPr>
        <w:t xml:space="preserve"> </w:t>
      </w:r>
      <w:r w:rsidR="0027793B" w:rsidRPr="00EE5C12">
        <w:rPr>
          <w:rStyle w:val="Emphasis"/>
          <w:i w:val="0"/>
          <w:iCs w:val="0"/>
        </w:rPr>
        <w:t>ade4, foreign, gbm, lattice, mda, PresenceAbsence, randomForest, raster, rgdal, ROCR, sp, spatstat, survival, tcltk2, and tools.  SAHM is set up to automatically download and install these libraries as needed assuming</w:t>
      </w:r>
      <w:r w:rsidR="0027793B" w:rsidRPr="00EE5C12">
        <w:t xml:space="preserve"> the following two conditions are met</w:t>
      </w:r>
      <w:r w:rsidR="0047018A" w:rsidRPr="00EE5C12">
        <w:t xml:space="preserve"> the first time you run R</w:t>
      </w:r>
      <w:r w:rsidR="00EE5C12">
        <w:t xml:space="preserve"> from VisTrails\SAHM</w:t>
      </w:r>
      <w:r w:rsidR="0027793B" w:rsidRPr="00EE5C12">
        <w:t>:</w:t>
      </w:r>
    </w:p>
    <w:p w:rsidR="0027793B" w:rsidRDefault="0027793B" w:rsidP="00EE5C12">
      <w:pPr>
        <w:pStyle w:val="ListNumber"/>
      </w:pPr>
      <w:r>
        <w:t>You must be connected to the int</w:t>
      </w:r>
      <w:r w:rsidR="00EE5C12">
        <w:t>ernet</w:t>
      </w:r>
      <w:r>
        <w:t xml:space="preserve">. </w:t>
      </w:r>
    </w:p>
    <w:p w:rsidR="000D10E7" w:rsidRDefault="0027793B" w:rsidP="00EE5C12">
      <w:pPr>
        <w:pStyle w:val="ListNumber"/>
      </w:pPr>
      <w:r>
        <w:t>SAHM must have write permission to the directory in which R is installed.  This is not the case if R is installed in the default location (i.e. C:\Program Files\..).   If this is the case then you must either reinstall R so that it is in a</w:t>
      </w:r>
      <w:r w:rsidR="0047018A">
        <w:t>n</w:t>
      </w:r>
      <w:r>
        <w:t xml:space="preserve"> </w:t>
      </w:r>
      <w:r w:rsidR="0047018A">
        <w:t>unrestricted</w:t>
      </w:r>
      <w:r w:rsidR="0047018A">
        <w:t xml:space="preserve"> </w:t>
      </w:r>
      <w:r w:rsidR="0047018A">
        <w:t xml:space="preserve">folder (i.e. C:\R\..) or run VisTrails with a right click and select ‘Run as administrator’. </w:t>
      </w:r>
    </w:p>
    <w:p w:rsidR="00EE5C12" w:rsidRPr="00EE5C12" w:rsidRDefault="00EE5C12" w:rsidP="00A16B16">
      <w:pPr>
        <w:pStyle w:val="Heading2"/>
        <w:rPr>
          <w:rStyle w:val="Strong"/>
          <w:b w:val="0"/>
        </w:rPr>
      </w:pPr>
      <w:bookmarkStart w:id="11" w:name="_Toc365552982"/>
      <w:r w:rsidRPr="00EE5C12">
        <w:t xml:space="preserve">Step 3 - </w:t>
      </w:r>
      <w:r w:rsidR="00B9558D" w:rsidRPr="00EE5C12">
        <w:t>Download and configure the Maxent Java applica</w:t>
      </w:r>
      <w:r w:rsidRPr="00EE5C12">
        <w:t>tion</w:t>
      </w:r>
      <w:bookmarkEnd w:id="11"/>
    </w:p>
    <w:p w:rsidR="0047018A" w:rsidRPr="00EE5C12" w:rsidRDefault="00B9558D" w:rsidP="00A16B16">
      <w:pPr>
        <w:pStyle w:val="BodyText"/>
        <w:rPr>
          <w:rStyle w:val="Emphasis"/>
          <w:iCs w:val="0"/>
        </w:rPr>
      </w:pPr>
      <w:r>
        <w:t>The Maxent package is available for download from:</w:t>
      </w:r>
      <w:r>
        <w:t xml:space="preserve"> </w:t>
      </w:r>
      <w:hyperlink r:id="rId20" w:history="1">
        <w:r w:rsidRPr="00636945">
          <w:rPr>
            <w:rStyle w:val="Hyperlink"/>
          </w:rPr>
          <w:t>http://www.cs.princeton.edu/~schapire/maxent/</w:t>
        </w:r>
      </w:hyperlink>
      <w:r w:rsidR="00EE5C12">
        <w:rPr>
          <w:rStyle w:val="Hyperlink"/>
        </w:rPr>
        <w:t xml:space="preserve">   </w:t>
      </w:r>
      <w:r w:rsidRPr="00A16B16">
        <w:t xml:space="preserve">The code for SAHM version 1.1 has only been tested with Maxent version 3.3.3k but other versions will likely work.  </w:t>
      </w:r>
      <w:r w:rsidR="000D10E7" w:rsidRPr="00A16B16">
        <w:t xml:space="preserve">By default SAHM assumes that </w:t>
      </w:r>
      <w:r w:rsidR="00EE5C12" w:rsidRPr="00A16B16">
        <w:t xml:space="preserve">the </w:t>
      </w:r>
      <w:r w:rsidR="000D10E7" w:rsidRPr="00A16B16">
        <w:t>Maxent</w:t>
      </w:r>
      <w:r w:rsidR="00EE5C12" w:rsidRPr="00A16B16">
        <w:t xml:space="preserve"> application</w:t>
      </w:r>
      <w:r w:rsidR="000D10E7" w:rsidRPr="00A16B16">
        <w:t xml:space="preserve"> has been saved to ‘C:\Maxent\maxent.jar’ If </w:t>
      </w:r>
      <w:r w:rsidR="00A16B16" w:rsidRPr="00A16B16">
        <w:t>you have Maxent installed elsewhere</w:t>
      </w:r>
      <w:r w:rsidR="00A16B16">
        <w:t xml:space="preserve"> follow the instructions in the optional Step 4.</w:t>
      </w:r>
      <w:r w:rsidR="00A16B16" w:rsidRPr="00A16B16">
        <w:t xml:space="preserve">  </w:t>
      </w:r>
      <w:r w:rsidRPr="00A16B16">
        <w:t>To verify that Maxent is working correctly run the following command and check that Maxent opens correctly</w:t>
      </w:r>
      <w:r>
        <w:rPr>
          <w:rStyle w:val="Emphasis"/>
        </w:rPr>
        <w:t>.</w:t>
      </w:r>
      <w:r w:rsidRPr="00B9558D">
        <w:t xml:space="preserve"> </w:t>
      </w:r>
      <w:r w:rsidRPr="00B9558D">
        <w:rPr>
          <w:rStyle w:val="Emphasis"/>
        </w:rPr>
        <w:t xml:space="preserve">java -mx512m -jar </w:t>
      </w:r>
      <w:r w:rsidRPr="000D10E7">
        <w:rPr>
          <w:rStyle w:val="Emphasis"/>
        </w:rPr>
        <w:t>C:\</w:t>
      </w:r>
      <w:r w:rsidR="000D10E7" w:rsidRPr="000D10E7">
        <w:rPr>
          <w:rStyle w:val="Emphasis"/>
        </w:rPr>
        <w:t>Maxent</w:t>
      </w:r>
      <w:r w:rsidRPr="00B9558D">
        <w:rPr>
          <w:rStyle w:val="Emphasis"/>
        </w:rPr>
        <w:t>\maxent.ja</w:t>
      </w:r>
      <w:r w:rsidR="000D10E7">
        <w:rPr>
          <w:rStyle w:val="Emphasis"/>
        </w:rPr>
        <w:t>r</w:t>
      </w:r>
    </w:p>
    <w:p w:rsidR="000E5C56" w:rsidRPr="00A16B16" w:rsidRDefault="00A16B16" w:rsidP="00A16B16">
      <w:pPr>
        <w:pStyle w:val="Heading2"/>
        <w:rPr>
          <w:rStyle w:val="Strong"/>
          <w:b w:val="0"/>
        </w:rPr>
      </w:pPr>
      <w:bookmarkStart w:id="12" w:name="_Toc365552983"/>
      <w:r>
        <w:rPr>
          <w:rStyle w:val="Strong"/>
          <w:b w:val="0"/>
        </w:rPr>
        <w:t xml:space="preserve">Step 4 (Optional) - </w:t>
      </w:r>
      <w:r w:rsidR="0050793F" w:rsidRPr="00A16B16">
        <w:rPr>
          <w:rStyle w:val="Strong"/>
          <w:b w:val="0"/>
        </w:rPr>
        <w:t>Configure</w:t>
      </w:r>
      <w:r w:rsidR="00C77BF3">
        <w:rPr>
          <w:rStyle w:val="Strong"/>
          <w:b w:val="0"/>
        </w:rPr>
        <w:t xml:space="preserve"> </w:t>
      </w:r>
      <w:r w:rsidR="00CE6E5E" w:rsidRPr="00A16B16">
        <w:rPr>
          <w:rStyle w:val="Strong"/>
          <w:b w:val="0"/>
        </w:rPr>
        <w:t xml:space="preserve">SAHM </w:t>
      </w:r>
      <w:bookmarkEnd w:id="12"/>
    </w:p>
    <w:p w:rsidR="000E5C56" w:rsidRPr="000E5C56" w:rsidRDefault="00C77BF3" w:rsidP="00C77BF3">
      <w:pPr>
        <w:pStyle w:val="BodyText"/>
        <w:rPr>
          <w:rStyle w:val="Strong"/>
          <w:b w:val="0"/>
          <w:bCs w:val="0"/>
        </w:rPr>
      </w:pPr>
      <w:r>
        <w:t>O</w:t>
      </w:r>
      <w:r w:rsidR="000E5C56">
        <w:t xml:space="preserve">pen the VisTrails application and select </w:t>
      </w:r>
      <w:r w:rsidR="000E5C56" w:rsidRPr="00CE6E5E">
        <w:rPr>
          <w:rStyle w:val="EmphasisUC"/>
        </w:rPr>
        <w:t>Edit -&gt; Preferences -&gt; Module Packages (tab)</w:t>
      </w:r>
      <w:r w:rsidR="000E5C56">
        <w:t xml:space="preserve">.  Select ‘sahm’ in the list of Disabled packages (top left) and click ‘Enable’ (Figure 1).  Next, click Configure (Figure </w:t>
      </w:r>
      <w:r>
        <w:t>2</w:t>
      </w:r>
      <w:r w:rsidR="000E5C56">
        <w:t xml:space="preserve">).  </w:t>
      </w:r>
    </w:p>
    <w:p w:rsidR="0050793F" w:rsidRPr="00CE6E5E" w:rsidRDefault="00D63EBC" w:rsidP="00D63EBC">
      <w:pPr>
        <w:pStyle w:val="BodyNoIndent"/>
        <w:rPr>
          <w:rStyle w:val="Strong"/>
        </w:rPr>
      </w:pPr>
      <w:r>
        <w:rPr>
          <w:noProof/>
        </w:rPr>
        <w:lastRenderedPageBreak/>
        <w:drawing>
          <wp:inline distT="0" distB="0" distL="0" distR="0" wp14:anchorId="182A55D8" wp14:editId="2B2BFFAF">
            <wp:extent cx="5652654" cy="4419600"/>
            <wp:effectExtent l="0" t="0" r="5715" b="0"/>
            <wp:docPr id="28" name="Picture 28" descr="C:\temp\1\SNAGHTML1b2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SNAGHTML1b22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4892" cy="4421350"/>
                    </a:xfrm>
                    <a:prstGeom prst="rect">
                      <a:avLst/>
                    </a:prstGeom>
                    <a:noFill/>
                    <a:ln>
                      <a:noFill/>
                    </a:ln>
                  </pic:spPr>
                </pic:pic>
              </a:graphicData>
            </a:graphic>
          </wp:inline>
        </w:drawing>
      </w:r>
      <w:r w:rsidR="000E5C56" w:rsidRPr="000E5C56">
        <w:rPr>
          <w:noProof/>
        </w:rPr>
        <w:t xml:space="preserve"> </w:t>
      </w:r>
    </w:p>
    <w:p w:rsidR="00FA1DDC" w:rsidRDefault="00FA1DDC" w:rsidP="00646CBC">
      <w:pPr>
        <w:pStyle w:val="FigureCaption"/>
        <w:rPr>
          <w:noProof/>
        </w:rPr>
      </w:pPr>
      <w:bookmarkStart w:id="13" w:name="_Toc365452276"/>
      <w:r>
        <w:t>.</w:t>
      </w:r>
      <w:bookmarkEnd w:id="13"/>
      <w:r>
        <w:t xml:space="preserve">  </w:t>
      </w:r>
      <w:r w:rsidR="00C77BF3">
        <w:t>T</w:t>
      </w:r>
      <w:r w:rsidR="000E5C56">
        <w:t>he Vistrails preferences window</w:t>
      </w:r>
    </w:p>
    <w:p w:rsidR="00C77BF3" w:rsidRDefault="00D63EBC" w:rsidP="00D63EBC">
      <w:pPr>
        <w:pStyle w:val="BodyNoIndent"/>
      </w:pPr>
      <w:r>
        <w:rPr>
          <w:noProof/>
        </w:rPr>
        <w:drawing>
          <wp:inline distT="0" distB="0" distL="0" distR="0">
            <wp:extent cx="3562350" cy="2441610"/>
            <wp:effectExtent l="0" t="0" r="0" b="0"/>
            <wp:docPr id="30" name="Picture 30" descr="C:\temp\1\SNAGHTML1b36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1\SNAGHTML1b3687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5510" cy="2443776"/>
                    </a:xfrm>
                    <a:prstGeom prst="rect">
                      <a:avLst/>
                    </a:prstGeom>
                    <a:noFill/>
                    <a:ln>
                      <a:noFill/>
                    </a:ln>
                  </pic:spPr>
                </pic:pic>
              </a:graphicData>
            </a:graphic>
          </wp:inline>
        </w:drawing>
      </w:r>
    </w:p>
    <w:p w:rsidR="00FA1DDC" w:rsidRDefault="00C77BF3" w:rsidP="00C77BF3">
      <w:pPr>
        <w:pStyle w:val="FigureCaption"/>
      </w:pPr>
      <w:r>
        <w:rPr>
          <w:rStyle w:val="BodyTextChar"/>
        </w:rPr>
        <w:t>SAHM configuration window</w:t>
      </w:r>
      <w:r w:rsidR="00FA1DDC">
        <w:t xml:space="preserve">  </w:t>
      </w:r>
    </w:p>
    <w:p w:rsidR="0050793F" w:rsidRDefault="0050793F" w:rsidP="00E33D3A">
      <w:pPr>
        <w:pStyle w:val="BodyText"/>
      </w:pPr>
      <w:r>
        <w:lastRenderedPageBreak/>
        <w:t xml:space="preserve">By double clicking in the 'Value' area you can change the path to point to the location where </w:t>
      </w:r>
      <w:r w:rsidR="00561AC5">
        <w:t>R and Maxent are installed</w:t>
      </w:r>
      <w:r>
        <w:t>:</w:t>
      </w:r>
    </w:p>
    <w:p w:rsidR="00F87535" w:rsidRDefault="00636945" w:rsidP="00D63EBC">
      <w:pPr>
        <w:pStyle w:val="BodyText"/>
        <w:spacing w:line="240" w:lineRule="auto"/>
      </w:pPr>
      <w:r w:rsidRPr="00636945">
        <w:rPr>
          <w:rStyle w:val="Strong"/>
        </w:rPr>
        <w:t>maxent_path</w:t>
      </w:r>
      <w:r>
        <w:tab/>
      </w:r>
      <w:r w:rsidR="00C77BF3">
        <w:tab/>
      </w:r>
      <w:r>
        <w:t>=</w:t>
      </w:r>
      <w:r>
        <w:tab/>
        <w:t>C:\Maxent</w:t>
      </w:r>
      <w:r w:rsidR="00D63EBC">
        <w:t xml:space="preserve"> (</w:t>
      </w:r>
      <w:r>
        <w:t>note: this is the folder that contains the maxent.jar file</w:t>
      </w:r>
      <w:r w:rsidR="00D63EBC">
        <w:t>)</w:t>
      </w:r>
    </w:p>
    <w:p w:rsidR="00C77BF3" w:rsidDel="00EB0AB0" w:rsidRDefault="00C77BF3" w:rsidP="00C77BF3">
      <w:pPr>
        <w:pStyle w:val="ListParagraph"/>
      </w:pPr>
      <w:r w:rsidRPr="00636945" w:rsidDel="00EB0AB0">
        <w:rPr>
          <w:rStyle w:val="Strong"/>
        </w:rPr>
        <w:t>r_path</w:t>
      </w:r>
      <w:r w:rsidDel="00EB0AB0">
        <w:rPr>
          <w:rStyle w:val="Strong"/>
        </w:rPr>
        <w:t xml:space="preserve"> </w:t>
      </w:r>
      <w:r w:rsidRPr="00636945" w:rsidDel="00EB0AB0">
        <w:rPr>
          <w:rStyle w:val="Strong"/>
        </w:rPr>
        <w:tab/>
      </w:r>
      <w:r w:rsidDel="00EB0AB0">
        <w:rPr>
          <w:rStyle w:val="EmphasisUC"/>
        </w:rPr>
        <w:tab/>
        <w:t>=</w:t>
      </w:r>
      <w:r w:rsidDel="00EB0AB0">
        <w:rPr>
          <w:rStyle w:val="EmphasisUC"/>
        </w:rPr>
        <w:tab/>
      </w:r>
      <w:r w:rsidRPr="0050793F" w:rsidDel="00EB0AB0">
        <w:t>C:\Program Files\R\R-2.1</w:t>
      </w:r>
      <w:r w:rsidDel="00EB0AB0">
        <w:t>4</w:t>
      </w:r>
      <w:r w:rsidRPr="0050793F" w:rsidDel="00EB0AB0">
        <w:t>.</w:t>
      </w:r>
      <w:r w:rsidDel="00EB0AB0">
        <w:t>0</w:t>
      </w:r>
      <w:r w:rsidRPr="0050793F" w:rsidDel="00EB0AB0">
        <w:t>\bin</w:t>
      </w:r>
    </w:p>
    <w:p w:rsidR="00C77BF3" w:rsidRDefault="00C77BF3" w:rsidP="00636945">
      <w:pPr>
        <w:pStyle w:val="ListParagraph"/>
      </w:pP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DD681F" w:rsidDel="00EB0AB0" w:rsidRDefault="00F87535" w:rsidP="00C77BF3">
      <w:pPr>
        <w:pStyle w:val="BodyText"/>
        <w:spacing w:line="240" w:lineRule="auto"/>
        <w:ind w:left="720" w:firstLine="0"/>
      </w:pPr>
      <w:r>
        <w:t xml:space="preserve">While you are setting the above you could also change the following </w:t>
      </w:r>
      <w:r w:rsidR="00B30395">
        <w:t xml:space="preserve">optional </w:t>
      </w:r>
      <w:r>
        <w:t>configuration variables:</w:t>
      </w:r>
      <w:r w:rsidR="007268B7">
        <w:t xml:space="preserve"> </w:t>
      </w:r>
    </w:p>
    <w:p w:rsidR="00636945" w:rsidRDefault="007268B7" w:rsidP="00636945">
      <w:pPr>
        <w:pStyle w:val="ListParagraph"/>
      </w:pPr>
      <w:r w:rsidRPr="00F87535">
        <w:rPr>
          <w:b/>
        </w:rPr>
        <w:t>output_directory</w:t>
      </w:r>
      <w:r w:rsidR="00F87535">
        <w:tab/>
        <w:t>=</w:t>
      </w:r>
      <w:r>
        <w:t xml:space="preserve">  The default location you want SAH</w:t>
      </w:r>
      <w:r w:rsidR="00F87535">
        <w:t>M to store your session folders.</w:t>
      </w:r>
    </w:p>
    <w:p w:rsidR="00561AC5" w:rsidRDefault="00561AC5" w:rsidP="00561AC5">
      <w:pPr>
        <w:pStyle w:val="ListParagraph"/>
      </w:pPr>
      <w:r>
        <w:rPr>
          <w:b/>
        </w:rPr>
        <w:t>cur_session_folder</w:t>
      </w:r>
      <w:r>
        <w:rPr>
          <w:b/>
        </w:rPr>
        <w:tab/>
      </w:r>
      <w:r>
        <w:t>=  The location of the last used session folder.</w:t>
      </w:r>
    </w:p>
    <w:p w:rsidR="00636945" w:rsidRDefault="00636945" w:rsidP="00636945">
      <w:pPr>
        <w:pStyle w:val="ListParagraph"/>
        <w:ind w:left="2160" w:hanging="1440"/>
        <w:rPr>
          <w:rStyle w:val="BodyTextChar"/>
        </w:rPr>
      </w:pPr>
      <w:r>
        <w:rPr>
          <w:b/>
        </w:rPr>
        <w:t>verbose</w:t>
      </w:r>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636945" w:rsidRDefault="00636945" w:rsidP="00636945">
      <w:pPr>
        <w:pStyle w:val="ListParagraph"/>
        <w:ind w:left="2880"/>
      </w:pPr>
      <w:r>
        <w:rPr>
          <w:rStyle w:val="BodyTextChar"/>
        </w:rPr>
        <w:t xml:space="preserve">should </w:t>
      </w:r>
      <w:r>
        <w:t>stay the default value of True.</w:t>
      </w:r>
    </w:p>
    <w:p w:rsidR="002E0ADA" w:rsidRDefault="002E0ADA" w:rsidP="00C77BF3">
      <w:pPr>
        <w:pStyle w:val="Heading1"/>
        <w:rPr>
          <w:b w:val="0"/>
        </w:rPr>
      </w:pPr>
    </w:p>
    <w:p w:rsidR="00C77BF3" w:rsidRPr="000D10E7" w:rsidRDefault="00C77BF3" w:rsidP="00C77BF3">
      <w:pPr>
        <w:pStyle w:val="Heading1"/>
        <w:rPr>
          <w:b w:val="0"/>
        </w:rPr>
      </w:pPr>
      <w:r>
        <w:rPr>
          <w:b w:val="0"/>
        </w:rPr>
        <w:t>Mac/Linux</w:t>
      </w:r>
      <w:r w:rsidRPr="000D10E7">
        <w:rPr>
          <w:b w:val="0"/>
        </w:rPr>
        <w:t xml:space="preserve"> Installation</w:t>
      </w:r>
    </w:p>
    <w:p w:rsidR="002E0ADA" w:rsidRDefault="00C77BF3" w:rsidP="002E0ADA">
      <w:pPr>
        <w:pStyle w:val="BodyText"/>
      </w:pPr>
      <w:r>
        <w:t xml:space="preserve">We have </w:t>
      </w:r>
      <w:r w:rsidR="002E0ADA">
        <w:t xml:space="preserve">not </w:t>
      </w:r>
      <w:r>
        <w:t xml:space="preserve">tested SAHM on a Mac or Linux operating systems.  In theory all of the applications, libraries, and </w:t>
      </w:r>
      <w:r w:rsidR="002E0ADA">
        <w:t xml:space="preserve">components are cross platform compatible so installing a native build on any of these systems should be relatively straightforward.  </w:t>
      </w:r>
    </w:p>
    <w:p w:rsidR="00636945" w:rsidRDefault="00636945">
      <w:pPr>
        <w:rPr>
          <w:rFonts w:ascii="Calibri" w:hAnsi="Calibri"/>
          <w:sz w:val="24"/>
          <w:szCs w:val="24"/>
        </w:rPr>
      </w:pPr>
      <w:r>
        <w:br w:type="page"/>
      </w:r>
    </w:p>
    <w:p w:rsidR="00636945" w:rsidRDefault="00636945" w:rsidP="00636945">
      <w:pPr>
        <w:pStyle w:val="ListParagraph"/>
        <w:ind w:left="2880"/>
      </w:pPr>
    </w:p>
    <w:p w:rsidR="002E023C" w:rsidRDefault="002E023C" w:rsidP="00636945">
      <w:pPr>
        <w:pStyle w:val="Heading1"/>
      </w:pPr>
      <w:bookmarkStart w:id="14" w:name="_Toc365552984"/>
      <w:r w:rsidRPr="00636945">
        <w:t xml:space="preserve">VisTrails </w:t>
      </w:r>
      <w:r w:rsidR="000C6417" w:rsidRPr="00636945">
        <w:t>Primer</w:t>
      </w:r>
      <w:bookmarkEnd w:id="14"/>
    </w:p>
    <w:p w:rsidR="000C6417" w:rsidRDefault="000C6417" w:rsidP="000C6417">
      <w:pPr>
        <w:pStyle w:val="BodyText"/>
      </w:pPr>
      <w:r>
        <w:t xml:space="preserve">VisTrails is covered in detail in their own documentation and much of the content won’t be repeated here.  The complete documentation is available at </w:t>
      </w:r>
      <w:hyperlink r:id="rId23" w:history="1">
        <w:r w:rsidRPr="00636945">
          <w:rPr>
            <w:rStyle w:val="Hyperlink"/>
          </w:rPr>
          <w:t>http://www.vistrails.org/usersguide/VisTrails_Documentation/VisTrails_Documentation.html</w:t>
        </w:r>
      </w:hyperlink>
      <w:r w:rsidR="000E5C56">
        <w:rPr>
          <w:rStyle w:val="Hyperlink"/>
          <w:i w:val="0"/>
        </w:rPr>
        <w:t>.</w:t>
      </w:r>
      <w:r>
        <w:t xml:space="preserve">  This section is meant as a quick introduction to VisTrails.</w:t>
      </w:r>
    </w:p>
    <w:p w:rsidR="000C6417" w:rsidRDefault="00AA4324" w:rsidP="00A74D3B">
      <w:pPr>
        <w:pStyle w:val="BodyNoIndent"/>
      </w:pPr>
      <w:r>
        <w:rPr>
          <w:noProof/>
        </w:rPr>
        <w:drawing>
          <wp:inline distT="0" distB="0" distL="0" distR="0" wp14:anchorId="312D80F8" wp14:editId="39B96EBB">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15" w:name="_Toc365452277"/>
      <w:r>
        <w:t>The main VisTrails Builder Window of the VisTrails 2.0 program.</w:t>
      </w:r>
      <w:bookmarkEnd w:id="15"/>
    </w:p>
    <w:p w:rsidR="00873A23" w:rsidRDefault="00873A23" w:rsidP="00873A23"/>
    <w:p w:rsidR="00D57F06" w:rsidRDefault="00D57F06" w:rsidP="00873A23"/>
    <w:p w:rsidR="00D57F06" w:rsidRDefault="00D57F06" w:rsidP="00A16B16">
      <w:pPr>
        <w:pStyle w:val="Heading2"/>
      </w:pPr>
      <w:bookmarkStart w:id="16" w:name="_Toc365552985"/>
      <w:r>
        <w:lastRenderedPageBreak/>
        <w:t>Creating and Editing Workflows</w:t>
      </w:r>
      <w:bookmarkEnd w:id="16"/>
    </w:p>
    <w:p w:rsidR="00873A23" w:rsidRDefault="00873A23" w:rsidP="00873A23">
      <w:pPr>
        <w:pStyle w:val="BodyText"/>
      </w:pPr>
      <w:r>
        <w:t xml:space="preserve">When you first open VisTrails you will see the window </w:t>
      </w:r>
      <w:r w:rsidR="000E5C56">
        <w:t xml:space="preserve">in Figure </w:t>
      </w:r>
      <w:r w:rsidR="00193ABB">
        <w:t>3</w:t>
      </w:r>
      <w:r w:rsidR="000E5C56">
        <w:t xml:space="preserve"> </w:t>
      </w:r>
      <w:r>
        <w:t>with a blank Workflow Canvas.  In the Workflow Canvas window you will view, edit and create workflows.  A workflow is composed of individual Modules that each perform a specific function.  The workflow</w:t>
      </w:r>
      <w:r w:rsidR="000E5C56">
        <w:t>,</w:t>
      </w:r>
      <w:r>
        <w:t xml:space="preserve"> as well as a complete history </w:t>
      </w:r>
      <w:r w:rsidR="00594A0F">
        <w:t>(provenance) of all changes and parameters used</w:t>
      </w:r>
      <w:r w:rsidR="000E5C56">
        <w:t>,</w:t>
      </w:r>
      <w:r w:rsidR="00594A0F">
        <w:t xml:space="preserve"> can be saved to a VisTrails (.vt) file.  The Available Module</w:t>
      </w:r>
      <w:r w:rsidR="000E5C56">
        <w:t>s</w:t>
      </w:r>
      <w:r w:rsidR="00594A0F">
        <w:t xml:space="preserve"> are show</w:t>
      </w:r>
      <w:r w:rsidR="000E5C56">
        <w:t>n</w:t>
      </w:r>
      <w:r w:rsidR="00594A0F">
        <w:t xml:space="preserve"> to the left of the Workflow Canvas.  These are arranged by the packages </w:t>
      </w:r>
      <w:r w:rsidR="000E5C56">
        <w:t xml:space="preserve">to which </w:t>
      </w:r>
      <w:r w:rsidR="00594A0F">
        <w:t xml:space="preserve">they belong.  Some packages are distributed </w:t>
      </w:r>
      <w:r w:rsidR="000E5C56">
        <w:t xml:space="preserve">by default </w:t>
      </w:r>
      <w:r w:rsidR="00594A0F">
        <w:t xml:space="preserve">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t>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w:t>
      </w:r>
      <w:r w:rsidR="00732AD9">
        <w:t xml:space="preserve"> of the module</w:t>
      </w:r>
      <w:r>
        <w:t xml:space="preserve">.  By hovering over a port you will get a pop-up text box that gives the port name and data type.  </w:t>
      </w:r>
      <w:r w:rsidR="008D1A42">
        <w:t xml:space="preserve">Complete Module documentation is available by either clicking the small triangle in the upper right of the Module and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xml:space="preserve">.  It will be helpful at first to open </w:t>
      </w:r>
      <w:r w:rsidR="008473C1">
        <w:lastRenderedPageBreak/>
        <w:t>and modify an existing workflow instead of starting from scratch.  The module and port documentation 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control+</w:t>
      </w:r>
      <w:r>
        <w:t xml:space="preserve">r will re-center the canvas. </w:t>
      </w:r>
    </w:p>
    <w:p w:rsidR="00261530" w:rsidRDefault="00346B23" w:rsidP="00261530">
      <w:r>
        <w:tab/>
      </w:r>
    </w:p>
    <w:p w:rsidR="00261530" w:rsidRDefault="00D57F06" w:rsidP="00A16B16">
      <w:pPr>
        <w:pStyle w:val="Heading2"/>
      </w:pPr>
      <w:bookmarkStart w:id="17" w:name="_Toc365552986"/>
      <w:r>
        <w:t>Executing Workflows</w:t>
      </w:r>
      <w:bookmarkEnd w:id="17"/>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were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8" w:name="_Toc365452269"/>
      <w:r>
        <w:t>Module execution color interpretation</w:t>
      </w:r>
      <w:r w:rsidR="00D57F06">
        <w:t>.</w:t>
      </w:r>
      <w:bookmarkEnd w:id="18"/>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14:anchorId="7EBD52E4" wp14:editId="4021E4FF">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5"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14:anchorId="6F5AE154" wp14:editId="0C83336D">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6"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lastRenderedPageBreak/>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14:anchorId="2058A342" wp14:editId="037BD979">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14:anchorId="415296CD" wp14:editId="187017E2">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8"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14:anchorId="1F50F1AD" wp14:editId="7F5432A4">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A16B16">
      <w:pPr>
        <w:pStyle w:val="Heading2"/>
      </w:pPr>
      <w:bookmarkStart w:id="19" w:name="_Toc365552987"/>
      <w:r>
        <w:t>Viewing Output</w:t>
      </w:r>
      <w:r w:rsidR="00636945">
        <w:t xml:space="preserve"> in the Spreadsheet</w:t>
      </w:r>
      <w:bookmarkEnd w:id="19"/>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lastRenderedPageBreak/>
        <w:drawing>
          <wp:inline distT="0" distB="0" distL="0" distR="0" wp14:anchorId="5413BAA9" wp14:editId="13ECC96D">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20" w:name="_Toc365452278"/>
      <w:r>
        <w:t>The VisTrails Spreadsheet.</w:t>
      </w:r>
      <w:bookmarkEnd w:id="20"/>
    </w:p>
    <w:p w:rsidR="00A74D3B" w:rsidRDefault="00A74D3B" w:rsidP="00A74D3B">
      <w:pPr>
        <w:pStyle w:val="BodyText"/>
      </w:pPr>
      <w:r>
        <w:t>The number of rows and columns displayed on a spreadsheet should be changed to match the output from a workflow or series of workflows.  Additional sheets can be added for subsequent runs and  sheets can be renamed to organize results.</w:t>
      </w:r>
    </w:p>
    <w:p w:rsidR="00EC512C" w:rsidRPr="00EC512C" w:rsidRDefault="00EC512C" w:rsidP="00EC512C">
      <w:pPr>
        <w:pStyle w:val="BodyText"/>
      </w:pPr>
    </w:p>
    <w:p w:rsidR="002E175B" w:rsidRDefault="00EC512C" w:rsidP="00A16B16">
      <w:pPr>
        <w:pStyle w:val="Heading2"/>
      </w:pPr>
      <w:bookmarkStart w:id="21" w:name="_Toc365552988"/>
      <w:r>
        <w:t>Workflow History Tree View</w:t>
      </w:r>
      <w:bookmarkEnd w:id="21"/>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lastRenderedPageBreak/>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14:anchorId="30E60092" wp14:editId="02B0B5C9">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22" w:name="_Toc365452279"/>
      <w:r>
        <w:t>VisTrails History View.</w:t>
      </w:r>
      <w:bookmarkEnd w:id="22"/>
      <w:r w:rsidRPr="00EC512C">
        <w:t xml:space="preserve"> </w:t>
      </w:r>
    </w:p>
    <w:p w:rsidR="00EC512C" w:rsidRPr="00EC512C" w:rsidRDefault="00EC512C" w:rsidP="00EC512C">
      <w:pPr>
        <w:pStyle w:val="BodyText"/>
      </w:pPr>
    </w:p>
    <w:p w:rsidR="00A74D3B" w:rsidRDefault="00EA4F46" w:rsidP="002E175B">
      <w:pPr>
        <w:pStyle w:val="BodyText"/>
      </w:pPr>
      <w:r>
        <w:t xml:space="preserve">The same navigation and panning functionality described in the Creating and Editing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w:t>
      </w:r>
      <w:r>
        <w:lastRenderedPageBreak/>
        <w:t>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A16B16">
      <w:pPr>
        <w:pStyle w:val="Heading2"/>
      </w:pPr>
      <w:bookmarkStart w:id="23" w:name="_Toc365552989"/>
      <w:r>
        <w:t>Parameter Exploration</w:t>
      </w:r>
      <w:bookmarkEnd w:id="23"/>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each iteration's output to be organized on the output spreadsheet.  You can specify rows, columns, additional sheets, or as a movie over time.  This is set with the radio buttons next to the parameter being explored on the 'Explore Canvas'.  Finally you need to arrange the outputs from each individual iteration using the Spreadsheet Virtual Cell tab to the right of the 'Explore Canvas'.</w:t>
      </w:r>
    </w:p>
    <w:p w:rsidR="000C1B13" w:rsidRDefault="00884D64" w:rsidP="00166543">
      <w:pPr>
        <w:pStyle w:val="BodyNoIndent"/>
      </w:pPr>
      <w:r>
        <w:rPr>
          <w:noProof/>
        </w:rPr>
        <w:lastRenderedPageBreak/>
        <w:drawing>
          <wp:inline distT="0" distB="0" distL="0" distR="0" wp14:anchorId="1B9F9894" wp14:editId="54AD2D52">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24" w:name="_Toc365452280"/>
      <w:r>
        <w:t>VisTrails Parameter Exploration View.</w:t>
      </w:r>
      <w:bookmarkEnd w:id="24"/>
    </w:p>
    <w:p w:rsidR="00166543" w:rsidRPr="00D57F06" w:rsidRDefault="00166543" w:rsidP="00166543">
      <w:pPr>
        <w:pStyle w:val="BodyNoIndent"/>
      </w:pPr>
    </w:p>
    <w:p w:rsidR="002D6BD5" w:rsidRDefault="002D6BD5" w:rsidP="00636945">
      <w:pPr>
        <w:pStyle w:val="Heading1"/>
      </w:pPr>
      <w:bookmarkStart w:id="25" w:name="_Toc365552990"/>
      <w:r w:rsidRPr="002D6BD5">
        <w:t xml:space="preserve">Using </w:t>
      </w:r>
      <w:r w:rsidR="00D57F06">
        <w:t xml:space="preserve">the </w:t>
      </w:r>
      <w:r w:rsidRPr="002D6BD5">
        <w:t>SAHM</w:t>
      </w:r>
      <w:r w:rsidR="00D57F06">
        <w:t xml:space="preserve"> Package</w:t>
      </w:r>
      <w:bookmarkEnd w:id="25"/>
    </w:p>
    <w:p w:rsidR="002D6BD5" w:rsidRDefault="002D6BD5" w:rsidP="00A16B16">
      <w:pPr>
        <w:pStyle w:val="Heading2"/>
      </w:pPr>
      <w:bookmarkStart w:id="26" w:name="_Toc365552991"/>
      <w:r>
        <w:t>Basic Operation.</w:t>
      </w:r>
      <w:bookmarkEnd w:id="26"/>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9623F4" w:rsidP="00207663">
      <w:pPr>
        <w:pStyle w:val="BodyText"/>
      </w:pPr>
      <w:r w:rsidRPr="009623F4">
        <w:rPr>
          <w:noProof/>
        </w:rPr>
        <mc:AlternateContent>
          <mc:Choice Requires="wpg">
            <w:drawing>
              <wp:inline distT="0" distB="0" distL="0" distR="0" wp14:anchorId="599CD2E8" wp14:editId="7053FB13">
                <wp:extent cx="8077200" cy="5533220"/>
                <wp:effectExtent l="0" t="0" r="19050" b="10795"/>
                <wp:docPr id="4" name="Group 4"/>
                <wp:cNvGraphicFramePr/>
                <a:graphic xmlns:a="http://schemas.openxmlformats.org/drawingml/2006/main">
                  <a:graphicData uri="http://schemas.microsoft.com/office/word/2010/wordprocessingGroup">
                    <wpg:wgp>
                      <wpg:cNvGrpSpPr/>
                      <wpg:grpSpPr>
                        <a:xfrm>
                          <a:off x="0" y="0"/>
                          <a:ext cx="8077200" cy="5533220"/>
                          <a:chOff x="457200" y="533400"/>
                          <a:chExt cx="8077200" cy="5533220"/>
                        </a:xfrm>
                      </wpg:grpSpPr>
                      <pic:pic xmlns:pic="http://schemas.openxmlformats.org/drawingml/2006/picture">
                        <pic:nvPicPr>
                          <pic:cNvPr id="50" name="Picture 50" descr="C:\temp\1\SNAGHTML29b1b15f.PNG"/>
                          <pic:cNvPicPr>
                            <a:picLocks noChangeAspect="1" noChangeArrowheads="1"/>
                          </pic:cNvPicPr>
                        </pic:nvPicPr>
                        <pic:blipFill>
                          <a:blip r:embed="rId33"/>
                          <a:srcRect/>
                          <a:stretch>
                            <a:fillRect/>
                          </a:stretch>
                        </pic:blipFill>
                        <pic:spPr bwMode="auto">
                          <a:xfrm>
                            <a:off x="457200" y="533400"/>
                            <a:ext cx="8032483" cy="4259263"/>
                          </a:xfrm>
                          <a:prstGeom prst="rect">
                            <a:avLst/>
                          </a:prstGeom>
                          <a:noFill/>
                        </pic:spPr>
                      </pic:pic>
                      <wps:wsp>
                        <wps:cNvPr id="51" name="Oval 51"/>
                        <wps:cNvSpPr/>
                        <wps:spPr>
                          <a:xfrm>
                            <a:off x="7239000" y="2438400"/>
                            <a:ext cx="1295400" cy="304800"/>
                          </a:xfrm>
                          <a:prstGeom prst="ellipse">
                            <a:avLst/>
                          </a:prstGeom>
                          <a:solidFill>
                            <a:srgbClr val="FFFF00">
                              <a:alpha val="25000"/>
                            </a:srgbClr>
                          </a:solidFill>
                          <a:ln>
                            <a:solidFill>
                              <a:srgbClr val="FFC000">
                                <a:alpha val="49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50C9" w:rsidRDefault="00A650C9" w:rsidP="009E6EB6"/>
                          </w:txbxContent>
                        </wps:txbx>
                        <wps:bodyPr rtlCol="0" anchor="ctr"/>
                      </wps:wsp>
                      <pic:pic xmlns:pic="http://schemas.openxmlformats.org/drawingml/2006/picture">
                        <pic:nvPicPr>
                          <pic:cNvPr id="52" name="Picture 52" descr="C:\temp\1\SNAGHTML29b350c9.PNG"/>
                          <pic:cNvPicPr>
                            <a:picLocks noChangeAspect="1" noChangeArrowheads="1"/>
                          </pic:cNvPicPr>
                        </pic:nvPicPr>
                        <pic:blipFill>
                          <a:blip r:embed="rId34"/>
                          <a:srcRect/>
                          <a:stretch>
                            <a:fillRect/>
                          </a:stretch>
                        </pic:blipFill>
                        <pic:spPr bwMode="auto">
                          <a:xfrm>
                            <a:off x="1066800" y="3200400"/>
                            <a:ext cx="5410200" cy="2866220"/>
                          </a:xfrm>
                          <a:prstGeom prst="rect">
                            <a:avLst/>
                          </a:prstGeom>
                          <a:noFill/>
                        </pic:spPr>
                      </pic:pic>
                      <wps:wsp>
                        <wps:cNvPr id="53" name="TextBox 7"/>
                        <wps:cNvSpPr txBox="1"/>
                        <wps:spPr>
                          <a:xfrm>
                            <a:off x="6629400" y="4953000"/>
                            <a:ext cx="1752600" cy="1043940"/>
                          </a:xfrm>
                          <a:prstGeom prst="rect">
                            <a:avLst/>
                          </a:prstGeom>
                          <a:noFill/>
                          <a:effectLst>
                            <a:outerShdw blurRad="50800" dist="12700" dir="5400000" algn="ctr" rotWithShape="0">
                              <a:schemeClr val="tx1"/>
                            </a:outerShdw>
                          </a:effectLst>
                        </wps:spPr>
                        <wps:txbx>
                          <w:txbxContent>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wps:txbx>
                        <wps:bodyPr wrap="square" rtlCol="0">
                          <a:spAutoFit/>
                        </wps:bodyPr>
                      </wps:wsp>
                      <wps:wsp>
                        <wps:cNvPr id="56" name="Straight Arrow Connector 56"/>
                        <wps:cNvCnPr/>
                        <wps:spPr>
                          <a:xfrm flipV="1">
                            <a:off x="7086600" y="2743200"/>
                            <a:ext cx="609600" cy="2133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4" name="TextBox 11"/>
                        <wps:cNvSpPr txBox="1"/>
                        <wps:spPr>
                          <a:xfrm>
                            <a:off x="4648200" y="1371530"/>
                            <a:ext cx="1752600" cy="726440"/>
                          </a:xfrm>
                          <a:prstGeom prst="rect">
                            <a:avLst/>
                          </a:prstGeom>
                          <a:noFill/>
                          <a:effectLst>
                            <a:outerShdw blurRad="50800" dist="12700" dir="5400000" algn="ctr" rotWithShape="0">
                              <a:schemeClr val="tx1"/>
                            </a:outerShdw>
                          </a:effectLst>
                        </wps:spPr>
                        <wps:txbx>
                          <w:txbxContent>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wps:txbx>
                        <wps:bodyPr wrap="square" rtlCol="0">
                          <a:spAutoFit/>
                        </wps:bodyPr>
                      </wps:wsp>
                      <wps:wsp>
                        <wps:cNvPr id="66" name="Straight Arrow Connector 66"/>
                        <wps:cNvCnPr/>
                        <wps:spPr>
                          <a:xfrm>
                            <a:off x="6172200" y="1981200"/>
                            <a:ext cx="1447800" cy="762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8" name="TextBox 20"/>
                        <wps:cNvSpPr txBox="1"/>
                        <wps:spPr>
                          <a:xfrm>
                            <a:off x="2286000" y="1676304"/>
                            <a:ext cx="1752600" cy="408940"/>
                          </a:xfrm>
                          <a:prstGeom prst="rect">
                            <a:avLst/>
                          </a:prstGeom>
                          <a:noFill/>
                          <a:effectLst>
                            <a:outerShdw blurRad="50800" dist="12700" dir="5400000" algn="ctr" rotWithShape="0">
                              <a:schemeClr val="tx1"/>
                            </a:outerShdw>
                          </a:effectLst>
                        </wps:spPr>
                        <wps:txbx>
                          <w:txbxContent>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wps:txbx>
                        <wps:bodyPr wrap="square" rtlCol="0">
                          <a:spAutoFit/>
                        </wps:bodyPr>
                      </wps:wsp>
                      <wps:wsp>
                        <wps:cNvPr id="72" name="Straight Arrow Connector 72"/>
                        <wps:cNvCnPr/>
                        <wps:spPr>
                          <a:xfrm>
                            <a:off x="3733800" y="2057400"/>
                            <a:ext cx="457200" cy="609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636pt;height:435.7pt;mso-position-horizontal-relative:char;mso-position-vertical-relative:line" coordorigin="4572,5334" coordsize="80772,55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4572;top:5334;width:80324;height:42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6H6zBAAAA2wAAAA8AAABkcnMvZG93bnJldi54bWxET8uKwjAU3Q/MP4QruJEx9dFBaqPMDAoi&#10;uvDxAZfm9oHNTW2i1r83C2GWh/NOl52pxZ1aV1lWMBpGIIgzqysuFJxP668ZCOeRNdaWScGTHCwX&#10;nx8pJto++ED3oy9ECGGXoILS+yaR0mUlGXRD2xAHLretQR9gW0jd4iOEm1qOo+hbGqw4NJTY0F9J&#10;2eV4MwqKeHoZ/E6u6+f2ZNxulW+jwx6V6ve6nzkIT53/F7/dG60gDuvD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6H6zBAAAA2wAAAA8AAAAAAAAAAAAAAAAAnwIA&#10;AGRycy9kb3ducmV2LnhtbFBLBQYAAAAABAAEAPcAAACNAwAAAAA=&#10;">
                  <v:imagedata r:id="rId35" o:title="SNAGHTML29b1b15f"/>
                </v:shape>
                <v:oval id="Oval 51" o:spid="_x0000_s1028" style="position:absolute;left:72390;top:24384;width:12954;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oC8IA&#10;AADbAAAADwAAAGRycy9kb3ducmV2LnhtbESPUWvCMBSF34X9h3AHvmnqcDK6pjKcim9zzh9waa5t&#10;XXMTkmjrvzeDgY+Hc853OMVyMJ24kg+tZQWzaQaCuLK65VrB8WczeQMRIrLGzjIpuFGAZfk0KjDX&#10;tudvuh5iLRKEQ44KmhhdLmWoGjIYptYRJ+9kvcGYpK+l9tgnuOnkS5YtpMGW00KDjlYNVb+Hi1Fw&#10;nm/32/VeupV1vTWfzn8dB6/U+Hn4eAcRaYiP8H97pxW8zuDvS/oBsr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qgLwgAAANsAAAAPAAAAAAAAAAAAAAAAAJgCAABkcnMvZG93&#10;bnJldi54bWxQSwUGAAAAAAQABAD1AAAAhwMAAAAA&#10;" fillcolor="yellow" strokecolor="#ffc000" strokeweight="2pt">
                  <v:fill opacity="16448f"/>
                  <v:stroke opacity="32125f"/>
                  <v:textbox>
                    <w:txbxContent>
                      <w:p w:rsidR="00A650C9" w:rsidRDefault="00A650C9" w:rsidP="009E6EB6"/>
                    </w:txbxContent>
                  </v:textbox>
                </v:oval>
                <v:shape id="Picture 52" o:spid="_x0000_s1029" type="#_x0000_t75" style="position:absolute;left:10668;top:32004;width:54102;height:28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yZ6W+AAAA2wAAAA8AAABkcnMvZG93bnJldi54bWxET8uKwjAU3Q/4D+EKsxtTFUVqU5EBwYUb&#10;Hx9wba5tZpqbThM18/dGEFwezrtYRduKG/XeOFYwHmUgiCunDdcKTsfN1wKED8gaW8ek4J88rMrB&#10;R4G5dnfe0+0QapFC2OeooAmhy6X0VUMW/ch1xIm7uN5iSLCvpe7xnsJtKydZNpcWDaeGBjv6bqj6&#10;PVytgqk/ju05bn7SjJ25/LnaRLdW6nMY10sQgWJ4i1/urVYwm8DzS/oBsn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HyZ6W+AAAA2wAAAA8AAAAAAAAAAAAAAAAAnwIAAGRy&#10;cy9kb3ducmV2LnhtbFBLBQYAAAAABAAEAPcAAACKAwAAAAA=&#10;">
                  <v:imagedata r:id="rId36" o:title="SNAGHTML29b350c9"/>
                </v:shape>
                <v:shapetype id="_x0000_t202" coordsize="21600,21600" o:spt="202" path="m,l,21600r21600,l21600,xe">
                  <v:stroke joinstyle="miter"/>
                  <v:path gradientshapeok="t" o:connecttype="rect"/>
                </v:shapetype>
                <v:shape id="TextBox 7" o:spid="_x0000_s1030" type="#_x0000_t202" style="position:absolute;left:66294;top:49530;width:17526;height:10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Kk8UA&#10;AADbAAAADwAAAGRycy9kb3ducmV2LnhtbESPW2sCMRSE3wv+h3AEX0SztXhhNYoWCu1jvaCPx81x&#10;d3VzsiSpu+2vb4RCH4eZ+YZZrFpTiTs5X1pW8DxMQBBnVpecK9jv3gYzED4ga6wsk4Jv8rBadp4W&#10;mGrb8CfdtyEXEcI+RQVFCHUqpc8KMuiHtiaO3sU6gyFKl0vtsIlwU8lRkkykwZLjQoE1vRaU3bZf&#10;RsGGeTrd6EM4uvHH+dTv5+31p1Gq123XcxCB2vAf/mu/awXjF3h8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EqTxQAAANsAAAAPAAAAAAAAAAAAAAAAAJgCAABkcnMv&#10;ZG93bnJldi54bWxQSwUGAAAAAAQABAD1AAAAigMAAAAA&#10;" filled="f" stroked="f">
                  <v:shadow on="t" color="black [3213]" offset="0,1pt"/>
                  <v:textbox style="mso-fit-shape-to-text:t">
                    <w:txbxContent>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v:textbox>
                </v:shape>
                <v:shapetype id="_x0000_t32" coordsize="21600,21600" o:spt="32" o:oned="t" path="m,l21600,21600e" filled="f">
                  <v:path arrowok="t" fillok="f" o:connecttype="none"/>
                  <o:lock v:ext="edit" shapetype="t"/>
                </v:shapetype>
                <v:shape id="Straight Arrow Connector 56" o:spid="_x0000_s1031" type="#_x0000_t32" style="position:absolute;left:70866;top:27432;width:6096;height:21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7Y4MEAAADbAAAADwAAAGRycy9kb3ducmV2LnhtbESPwWrDMBBE74X8g9hAb7XcQk1xrIQm&#10;EJpLD3aS+yJtLVNrZSw5dv6+KhR6HGbmDVPtFteLG42h86zgOctBEGtvOm4VXM7HpzcQISIb7D2T&#10;gjsF2G1XDxWWxs9c062JrUgQDiUqsDEOpZRBW3IYMj8QJ+/Ljw5jkmMrzYhzgrtevuR5IR12nBYs&#10;DnSwpL+bySmY/Vl/fO7rKRTNdXKN2VvmWqnH9fK+ARFpif/hv/bJKHgt4PdL+g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rtjgwQAAANsAAAAPAAAAAAAAAAAAAAAA&#10;AKECAABkcnMvZG93bnJldi54bWxQSwUGAAAAAAQABAD5AAAAjwMAAAAA&#10;" strokecolor="red" strokeweight="1.5pt">
                  <v:stroke endarrow="open"/>
                  <v:shadow on="t" color="white [3212]" origin="-.5,-.5" offset=".49892mm,.49892mm"/>
                </v:shape>
                <v:shape id="TextBox 11" o:spid="_x0000_s1032" type="#_x0000_t202" style="position:absolute;left:46482;top:13715;width:17526;height:7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YWsQA&#10;AADbAAAADwAAAGRycy9kb3ducmV2LnhtbESPQWvCQBSE7wX/w/KEXkQ3FmtKdJUqCPZY22KPz+wz&#10;ic2+DburSf31rlDocZiZb5j5sjO1uJDzlWUF41ECgji3uuJCwefHZvgCwgdkjbVlUvBLHpaL3sMc&#10;M21bfqfLLhQiQthnqKAMocmk9HlJBv3INsTRO1pnMETpCqkdthFuavmUJFNpsOK4UGJD65Lyn93Z&#10;KFgxp+lKf4W9e347fA8GRXe6tko99rvXGYhAXfgP/7W3WsF0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pGFrEAAAA2wAAAA8AAAAAAAAAAAAAAAAAmAIAAGRycy9k&#10;b3ducmV2LnhtbFBLBQYAAAAABAAEAPUAAACJAwAAAAA=&#10;" filled="f" stroked="f">
                  <v:shadow on="t" color="black [3213]" offset="0,1pt"/>
                  <v:textbox style="mso-fit-shape-to-text:t">
                    <w:txbxContent>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v:textbox>
                </v:shape>
                <v:shape id="Straight Arrow Connector 66" o:spid="_x0000_s1033" type="#_x0000_t32" style="position:absolute;left:61722;top:19812;width:14478;height: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wit8UAAADbAAAADwAAAGRycy9kb3ducmV2LnhtbESPS2vCQBSF94X+h+EWuik6sdBQo6NY&#10;URFd1BeuL5lrEpu5EzJjjP76jlDo8nAeH2c4bk0pGqpdYVlBrxuBIE6tLjhTcNjPO58gnEfWWFom&#10;BTdyMB49Pw0x0fbKW2p2PhNhhF2CCnLvq0RKl+Zk0HVtRRy8k60N+iDrTOoar2HclPI9imJpsOBA&#10;yLGiaU7pz+5iAmTd/1gs7+d583Y6f81W35OpPG6Uen1pJwMQnlr/H/5rL7WCOIbHl/AD5O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wit8UAAADbAAAADwAAAAAAAAAA&#10;AAAAAAChAgAAZHJzL2Rvd25yZXYueG1sUEsFBgAAAAAEAAQA+QAAAJMDAAAAAA==&#10;" strokecolor="red" strokeweight="1.5pt">
                  <v:stroke endarrow="open"/>
                  <v:shadow on="t" color="white [3212]" origin="-.5,-.5" offset=".49892mm,.49892mm"/>
                </v:shape>
                <v:shape id="TextBox 20" o:spid="_x0000_s1034" type="#_x0000_t202" style="position:absolute;left:22860;top:16763;width:17526;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SX8IA&#10;AADbAAAADwAAAGRycy9kb3ducmV2LnhtbERPz2vCMBS+C/sfwhO8iKYbzEpnWuZgoEd1Q49vzVvb&#10;2byUJNrOv345DDx+fL9XxWBacSXnG8sKHucJCOLS6oYrBR+H99kShA/IGlvLpOCXPBT5w2iFmbY9&#10;7+i6D5WIIewzVFCH0GVS+rImg35uO+LIfVtnMEToKqkd9jHctPIpSRbSYMOxocaO3moqz/uLUbBm&#10;TtO1/gxH97z9Ok2n1fBz65WajIfXFxCBhnAX/7s3WsEijo1f4g+Q+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BJfwgAAANsAAAAPAAAAAAAAAAAAAAAAAJgCAABkcnMvZG93&#10;bnJldi54bWxQSwUGAAAAAAQABAD1AAAAhwMAAAAA&#10;" filled="f" stroked="f">
                  <v:shadow on="t" color="black [3213]" offset="0,1pt"/>
                  <v:textbox style="mso-fit-shape-to-text:t">
                    <w:txbxContent>
                      <w:p w:rsidR="00A650C9" w:rsidRDefault="00A650C9"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v:textbox>
                </v:shape>
                <v:shape id="Straight Arrow Connector 72" o:spid="_x0000_s1035" type="#_x0000_t32" style="position:absolute;left:37338;top:20574;width:4572;height:6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6yacYAAADbAAAADwAAAGRycy9kb3ducmV2LnhtbESPS2vCQBSF94L/YbgFN0UnFdpq6ihW&#10;VEQX9VG6vmSuSTRzJ2TGGP31nULB5eE8Ps5o0phC1FS53LKCl14EgjixOudUwfdh0R2AcB5ZY2GZ&#10;FNzIwWTcbo0w1vbKO6r3PhVhhF2MCjLvy1hKl2Rk0PVsSRy8o60M+iCrVOoKr2HcFLIfRW/SYM6B&#10;kGFJs4yS8/5iAmQzfF2u7qdF/Xw8fc7XX9OZ/Nkq1Xlqph8gPDX+Ef5vr7SC9z78fQk/QI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esmnGAAAA2wAAAA8AAAAAAAAA&#10;AAAAAAAAoQIAAGRycy9kb3ducmV2LnhtbFBLBQYAAAAABAAEAPkAAACUAwAAAAA=&#10;" strokecolor="red" strokeweight="1.5pt">
                  <v:stroke endarrow="open"/>
                  <v:shadow on="t" color="white [3212]" origin="-.5,-.5" offset=".49892mm,.49892mm"/>
                </v:shape>
                <w10:anchorlock/>
              </v:group>
            </w:pict>
          </mc:Fallback>
        </mc:AlternateContent>
      </w:r>
    </w:p>
    <w:p w:rsidR="00207663" w:rsidRDefault="009623F4" w:rsidP="009623F4">
      <w:pPr>
        <w:pStyle w:val="FigureCaption"/>
      </w:pPr>
      <w:bookmarkStart w:id="27" w:name="_Toc365452281"/>
      <w:r>
        <w:lastRenderedPageBreak/>
        <w:t>VisTrails SAHM documentation</w:t>
      </w:r>
      <w:r w:rsidR="00A632E9">
        <w:t xml:space="preserve"> </w:t>
      </w:r>
      <w:r>
        <w:t>access.</w:t>
      </w:r>
      <w:bookmarkEnd w:id="27"/>
    </w:p>
    <w:p w:rsidR="009623F4" w:rsidRPr="00207663" w:rsidRDefault="009623F4" w:rsidP="00207663">
      <w:pPr>
        <w:pStyle w:val="BodyText"/>
      </w:pPr>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A16B16">
      <w:pPr>
        <w:pStyle w:val="Heading2"/>
      </w:pPr>
      <w:bookmarkStart w:id="28" w:name="_Toc365552992"/>
      <w:r>
        <w:t>The session folder.</w:t>
      </w:r>
      <w:bookmarkEnd w:id="28"/>
    </w:p>
    <w:p w:rsidR="00FF1FD6" w:rsidRPr="000908DD" w:rsidRDefault="000D67C6" w:rsidP="000908DD">
      <w:pPr>
        <w:pStyle w:val="BodyText"/>
      </w:pPr>
      <w:r>
        <w:t xml:space="preserve">All of the outputs produced during a single session of SAHM in VisTrails are saved to a single directory which we refer to as  a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folder </w:t>
      </w:r>
      <w:r w:rsidR="00FF1FD6">
        <w:t xml:space="preserve"> you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866DDA" w:rsidP="000D67C6">
      <w:pPr>
        <w:pStyle w:val="BodyText"/>
      </w:pPr>
      <w:r>
        <w:rPr>
          <w:noProof/>
        </w:rPr>
        <w:drawing>
          <wp:inline distT="0" distB="0" distL="0" distR="0" wp14:anchorId="46DBA1B8" wp14:editId="72D7F166">
            <wp:extent cx="4161905" cy="15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61905" cy="1552381"/>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selectionName parameter </w:t>
      </w:r>
      <w:r w:rsidR="000908DD">
        <w:t xml:space="preserve">and the </w:t>
      </w:r>
      <w:r w:rsidR="00CA4A2F">
        <w:t>PARC module which will be send its output to a folder named according to the template layer used.</w:t>
      </w:r>
    </w:p>
    <w:p w:rsidR="00E501C7" w:rsidRDefault="00E501C7" w:rsidP="00A16B16">
      <w:pPr>
        <w:pStyle w:val="Heading2"/>
      </w:pPr>
      <w:bookmarkStart w:id="29" w:name="_Toc365552993"/>
      <w:r>
        <w:t>Changing the processing mode</w:t>
      </w:r>
      <w:bookmarkEnd w:id="29"/>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"multiple models simultaneously (1 core each)”  This will run each model on a different core but simultaneously.  If you are running many models and the maps to be produced are rather small spatial extent or won’t be produced this option  is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A16B16">
      <w:pPr>
        <w:pStyle w:val="Heading2"/>
      </w:pPr>
      <w:bookmarkStart w:id="30" w:name="_Toc365552994"/>
      <w:r>
        <w:lastRenderedPageBreak/>
        <w:t>Typical SAHM workflow</w:t>
      </w:r>
      <w:bookmarkEnd w:id="30"/>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t xml:space="preserve"> </w:t>
      </w:r>
      <w:r w:rsidR="00FF1252" w:rsidRPr="00FF1252">
        <w:rPr>
          <w:noProof/>
        </w:rPr>
        <mc:AlternateContent>
          <mc:Choice Requires="wpg">
            <w:drawing>
              <wp:inline distT="0" distB="0" distL="0" distR="0" wp14:anchorId="187C7B57" wp14:editId="7A946E53">
                <wp:extent cx="7304087" cy="4810125"/>
                <wp:effectExtent l="19050" t="19050" r="11430" b="28575"/>
                <wp:docPr id="18" name="Group 18"/>
                <wp:cNvGraphicFramePr/>
                <a:graphic xmlns:a="http://schemas.openxmlformats.org/drawingml/2006/main">
                  <a:graphicData uri="http://schemas.microsoft.com/office/word/2010/wordprocessingGroup">
                    <wpg:wgp>
                      <wpg:cNvGrpSpPr/>
                      <wpg:grpSpPr>
                        <a:xfrm>
                          <a:off x="0" y="0"/>
                          <a:ext cx="7304087" cy="4810125"/>
                          <a:chOff x="1077913" y="1219200"/>
                          <a:chExt cx="7304087" cy="4810125"/>
                        </a:xfrm>
                      </wpg:grpSpPr>
                      <pic:pic xmlns:pic="http://schemas.openxmlformats.org/drawingml/2006/picture">
                        <pic:nvPicPr>
                          <pic:cNvPr id="74" name="Picture 74"/>
                          <pic:cNvPicPr>
                            <a:picLocks noChangeAspect="1" noChangeArrowheads="1"/>
                          </pic:cNvPicPr>
                        </pic:nvPicPr>
                        <pic:blipFill>
                          <a:blip r:embed="rId38"/>
                          <a:srcRect/>
                          <a:stretch>
                            <a:fillRect/>
                          </a:stretch>
                        </pic:blipFill>
                        <pic:spPr bwMode="auto">
                          <a:xfrm>
                            <a:off x="1077913" y="1219200"/>
                            <a:ext cx="7304087" cy="4810125"/>
                          </a:xfrm>
                          <a:prstGeom prst="rect">
                            <a:avLst/>
                          </a:prstGeom>
                          <a:noFill/>
                          <a:ln w="9525">
                            <a:solidFill>
                              <a:schemeClr val="bg1"/>
                            </a:solidFill>
                            <a:miter lim="800000"/>
                            <a:headEnd/>
                            <a:tailEnd/>
                          </a:ln>
                        </pic:spPr>
                      </pic:pic>
                      <wps:wsp>
                        <wps:cNvPr id="75" name="Freeform 75"/>
                        <wps:cNvSpPr/>
                        <wps: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650C9" w:rsidRDefault="00A650C9" w:rsidP="009E6EB6"/>
                          </w:txbxContent>
                        </wps:txbx>
                        <wps:bodyPr rtlCol="0" anchor="ctr"/>
                      </wps:wsp>
                      <wps:wsp>
                        <wps:cNvPr id="77" name="Freeform 77"/>
                        <wps:cNvSpPr/>
                        <wps: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650C9" w:rsidRDefault="00A650C9" w:rsidP="009E6EB6"/>
                          </w:txbxContent>
                        </wps:txbx>
                        <wps:bodyPr rtlCol="0" anchor="ctr"/>
                      </wps:wsp>
                      <wps:wsp>
                        <wps:cNvPr id="78" name="TextBox 8"/>
                        <wps:cNvSpPr txBox="1"/>
                        <wps:spPr>
                          <a:xfrm>
                            <a:off x="1359029" y="2678668"/>
                            <a:ext cx="767080" cy="370205"/>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wps:txbx>
                        <wps:bodyPr wrap="none" rtlCol="0">
                          <a:spAutoFit/>
                        </wps:bodyPr>
                      </wps:wsp>
                      <wps:wsp>
                        <wps:cNvPr id="80" name="TextBox 9"/>
                        <wps:cNvSpPr txBox="1"/>
                        <wps:spPr>
                          <a:xfrm>
                            <a:off x="3809881" y="2971800"/>
                            <a:ext cx="1547495" cy="370205"/>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wps:txbx>
                        <wps:bodyPr wrap="none" rtlCol="0">
                          <a:spAutoFit/>
                        </wps:bodyPr>
                      </wps:wsp>
                      <wps:wsp>
                        <wps:cNvPr id="81" name="Freeform 81"/>
                        <wps:cNvSpPr/>
                        <wps: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650C9" w:rsidRDefault="00A650C9" w:rsidP="009E6EB6"/>
                          </w:txbxContent>
                        </wps:txbx>
                        <wps:bodyPr rtlCol="0" anchor="ctr"/>
                      </wps:wsp>
                      <wps:wsp>
                        <wps:cNvPr id="82" name="TextBox 11"/>
                        <wps:cNvSpPr txBox="1"/>
                        <wps:spPr>
                          <a:xfrm>
                            <a:off x="2362200" y="4763869"/>
                            <a:ext cx="1943927" cy="646331"/>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wps:txbx>
                        <wps:bodyPr wrap="square" rtlCol="0">
                          <a:spAutoFit/>
                        </wps:bodyPr>
                      </wps:wsp>
                      <wps:wsp>
                        <wps:cNvPr id="83" name="Freeform 83"/>
                        <wps:cNvSpPr/>
                        <wps: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650C9" w:rsidRDefault="00A650C9" w:rsidP="009E6EB6"/>
                          </w:txbxContent>
                        </wps:txbx>
                        <wps:bodyPr rtlCol="0" anchor="ctr"/>
                      </wps:wsp>
                      <wps:wsp>
                        <wps:cNvPr id="84" name="TextBox 15"/>
                        <wps:cNvSpPr txBox="1"/>
                        <wps:spPr>
                          <a:xfrm>
                            <a:off x="4800600" y="5040868"/>
                            <a:ext cx="914400" cy="369332"/>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wps:txbx>
                        <wps:bodyPr wrap="square" rtlCol="0">
                          <a:spAutoFit/>
                        </wps:bodyPr>
                      </wps:wsp>
                      <wps:wsp>
                        <wps:cNvPr id="85" name="Freeform 85"/>
                        <wps:cNvSpPr/>
                        <wps: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650C9" w:rsidRDefault="00A650C9" w:rsidP="009E6EB6"/>
                          </w:txbxContent>
                        </wps:txbx>
                        <wps:bodyPr rtlCol="0" anchor="ctr"/>
                      </wps:wsp>
                      <wps:wsp>
                        <wps:cNvPr id="86" name="TextBox 17"/>
                        <wps:cNvSpPr txBox="1"/>
                        <wps:spPr>
                          <a:xfrm>
                            <a:off x="6248400" y="5029200"/>
                            <a:ext cx="1524000" cy="369332"/>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wps:txbx>
                        <wps:bodyPr wrap="square" rtlCol="0">
                          <a:spAutoFit/>
                        </wps:bodyPr>
                      </wps:wsp>
                    </wpg:wgp>
                  </a:graphicData>
                </a:graphic>
              </wp:inline>
            </w:drawing>
          </mc:Choice>
          <mc:Fallback>
            <w:pict>
              <v:group id="Group 18" o:spid="_x0000_s1036" style="width:575.1pt;height:378.75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">
                <v:shape id="Picture 74" o:spid="_x0000_s103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9" o:title=""/>
                </v:shape>
                <v:shape id="Freeform 75" o:spid="_x0000_s103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A650C9" w:rsidRDefault="00A650C9" w:rsidP="009E6EB6"/>
                    </w:txbxContent>
                  </v:textbox>
                </v:shape>
                <v:shape id="Freeform 77" o:spid="_x0000_s103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A650C9" w:rsidRDefault="00A650C9" w:rsidP="009E6EB6"/>
                    </w:txbxContent>
                  </v:textbox>
                </v:shape>
                <v:shape id="TextBox 8" o:spid="_x0000_s1040" type="#_x0000_t202" style="position:absolute;left:13590;top:26786;width:7671;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41" type="#_x0000_t202" style="position:absolute;left:38098;top:29718;width:15475;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vXMIA&#10;AADbAAAADwAAAGRycy9kb3ducmV2LnhtbESP3YrCMBSE7xd8h3AE79ZUUXG7RhF/YO/82X2AQ3Ns&#10;apuT0kSt+/RGELwcZr4ZZrZobSWu1PjCsYJBPwFBnDldcK7g73f7OQXhA7LGyjEpuJOHxbzzMcNU&#10;uxsf6HoMuYgl7FNUYEKoUyl9Zsii77uaOHon11gMUTa51A3eYrmt5DBJJtJiwXHBYE0rQ1l5vFgF&#10;08TuyvJruPd29D8Ym9XabeqzUr1uu/wGEagN7/CL/tFPDp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m9cwgAAANsAAAAPAAAAAAAAAAAAAAAAAJgCAABkcnMvZG93&#10;bnJldi54bWxQSwUGAAAAAAQABAD1AAAAhwM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4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A650C9" w:rsidRDefault="00A650C9" w:rsidP="009E6EB6"/>
                    </w:txbxContent>
                  </v:textbox>
                </v:shape>
                <v:shape id="TextBox 11" o:spid="_x0000_s104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JU8EA&#10;AADbAAAADwAAAGRycy9kb3ducmV2LnhtbESPQWvCQBSE7wX/w/IEb3WjoEh0FakteOhFjfdH9pkN&#10;zb4N2aeJ/75bKHgcZuYbZrMbfKMe1MU6sIHZNANFXAZbc2WguHy9r0BFQbbYBCYDT4qw247eNpjb&#10;0POJHmepVIJwzNGAE2lzrWPpyGOchpY4ebfQeZQku0rbDvsE942eZ9lSe6w5LThs6cNR+XO+ewMi&#10;dj97Fp8+Hq/D96F3WbnAwpjJeNivQQkN8gr/t4/WwGoOf1/SD9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XyVPBAAAA2wAAAA8AAAAAAAAAAAAAAAAAmAIAAGRycy9kb3du&#10;cmV2LnhtbFBLBQYAAAAABAAEAPUAAACGAw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4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A650C9" w:rsidRDefault="00A650C9" w:rsidP="009E6EB6"/>
                    </w:txbxContent>
                  </v:textbox>
                </v:shape>
                <v:shape id="TextBox 15" o:spid="_x0000_s104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4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A650C9" w:rsidRDefault="00A650C9" w:rsidP="009E6EB6"/>
                    </w:txbxContent>
                  </v:textbox>
                </v:shape>
                <v:shape id="TextBox 17" o:spid="_x0000_s104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mc:Fallback>
        </mc:AlternateContent>
      </w:r>
    </w:p>
    <w:p w:rsidR="001E226C" w:rsidRDefault="00FF1252" w:rsidP="00FF1252">
      <w:pPr>
        <w:pStyle w:val="FigureCaption"/>
      </w:pPr>
      <w:bookmarkStart w:id="31" w:name="_Toc365452282"/>
      <w:r>
        <w:t>Stages in a typical SAHM workflow.</w:t>
      </w:r>
      <w:bookmarkEnd w:id="31"/>
      <w:r>
        <w:br/>
      </w:r>
    </w:p>
    <w:p w:rsidR="001E226C" w:rsidRDefault="001E226C" w:rsidP="00636945">
      <w:pPr>
        <w:pStyle w:val="BodyText"/>
      </w:pPr>
    </w:p>
    <w:p w:rsidR="00F67683" w:rsidRDefault="00F67683" w:rsidP="00A16B16">
      <w:pPr>
        <w:pStyle w:val="Heading2"/>
      </w:pPr>
      <w:bookmarkStart w:id="32" w:name="_Toc365552995"/>
      <w:r>
        <w:lastRenderedPageBreak/>
        <w:t>Inputs</w:t>
      </w:r>
      <w:bookmarkEnd w:id="32"/>
    </w:p>
    <w:p w:rsidR="0026386B" w:rsidRDefault="00FF1252" w:rsidP="0026386B">
      <w:pPr>
        <w:pStyle w:val="BodyText"/>
      </w:pPr>
      <w:r>
        <w:t xml:space="preserve">Inputs for SAHM must all currently exist as files on the file system. </w:t>
      </w:r>
      <w:r w:rsidR="00B067CB">
        <w:t xml:space="preserve">Some such as FieldData and the Template layer will be specified by navigating directly to a single file.  Others such as the PredictorListFile allow a user to specify multiple inputs by creating a CSV file which indicates multiple individual files.  Other commonly used inputs can be specified the Layers.csv file in the SAHM package install directory.  The inputs listed </w:t>
      </w:r>
      <w:r w:rsidR="009327D4">
        <w:t>in this file</w:t>
      </w:r>
      <w:r w:rsidR="00B067CB">
        <w:t xml:space="preserve"> become easily available to users by name from picklists in the [category name]predictors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1614DE59" wp14:editId="39A2CBD5">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33" w:name="_Toc365552996"/>
      <w:r w:rsidRPr="00CF7222">
        <w:rPr>
          <w:rStyle w:val="EmphStrong"/>
        </w:rPr>
        <w:t>Field Data</w:t>
      </w:r>
      <w:bookmarkEnd w:id="33"/>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drawing>
          <wp:inline distT="0" distB="0" distL="0" distR="0" wp14:anchorId="35727981" wp14:editId="03AC1C83">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34" w:name="_Toc365552997"/>
      <w:r w:rsidRPr="00D5532D">
        <w:rPr>
          <w:rStyle w:val="EmphStrong"/>
        </w:rPr>
        <w:t>Template Layer</w:t>
      </w:r>
      <w:bookmarkEnd w:id="34"/>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r w:rsidRPr="002B06BF">
        <w:t xml:space="preserve">TemplateLayer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35" w:name="_Toc365552998"/>
      <w:r w:rsidRPr="00CF7222">
        <w:rPr>
          <w:rStyle w:val="EmphStrong"/>
        </w:rPr>
        <w:t>Covariates</w:t>
      </w:r>
      <w:bookmarkEnd w:id="35"/>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lastRenderedPageBreak/>
        <w:drawing>
          <wp:inline distT="0" distB="0" distL="0" distR="0" wp14:anchorId="7CCE8E79" wp14:editId="1B3CC3B3">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6" w:name="_Toc365552999"/>
      <w:r w:rsidRPr="00CF7222">
        <w:rPr>
          <w:rStyle w:val="EmphStrong"/>
        </w:rPr>
        <w:t>Predictor</w:t>
      </w:r>
      <w:bookmarkEnd w:id="36"/>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14:anchorId="052C7ABB" wp14:editId="166CFD1A">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7" w:name="_Toc365553000"/>
      <w:r w:rsidRPr="00CF7222">
        <w:rPr>
          <w:rStyle w:val="EmphStrong"/>
        </w:rPr>
        <w:t>PredictorListFile</w:t>
      </w:r>
      <w:bookmarkEnd w:id="37"/>
    </w:p>
    <w:p w:rsidR="00F94E47" w:rsidRPr="00F94E47" w:rsidRDefault="00F94E47" w:rsidP="001D44C0">
      <w:pPr>
        <w:pStyle w:val="BodyText"/>
      </w:pPr>
      <w:r w:rsidRPr="00F94E47">
        <w:t xml:space="preserve">The PredictorListFile module allows a user to load a .csv file containing a list of rasters for consideration in the modeled analysis. The .csv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Column 1: The full file path to the input raster layer including the drive .</w:t>
      </w:r>
    </w:p>
    <w:p w:rsidR="00F94E47" w:rsidRPr="00F94E47" w:rsidRDefault="00F94E47" w:rsidP="00F94E47">
      <w:pPr>
        <w:pStyle w:val="BodyText"/>
      </w:pPr>
      <w:r w:rsidRPr="00F94E47">
        <w:lastRenderedPageBreak/>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 xml:space="preserve">Column 3: The resampling method employed to interpolate new cell values when transforming the raster layer to the coordinate space or cell size of the template layer, if necessary. The resampling type should be specified using one of the following values: "nearestneighbor," "bilinear," "cubic," </w:t>
      </w:r>
      <w:r w:rsidR="00576465" w:rsidRPr="00F94E47">
        <w:t>"</w:t>
      </w:r>
      <w:r w:rsidR="00576465">
        <w:t>cubicspline,</w:t>
      </w:r>
      <w:r w:rsidR="00576465" w:rsidRPr="00F94E47">
        <w:t>"</w:t>
      </w:r>
      <w:r w:rsidR="00576465">
        <w:t xml:space="preserve"> </w:t>
      </w:r>
      <w:r w:rsidRPr="00F94E47">
        <w:t>or "lanczos."</w:t>
      </w:r>
    </w:p>
    <w:p w:rsidR="00F94E47" w:rsidRPr="00F94E47" w:rsidRDefault="00F94E47" w:rsidP="00F94E47">
      <w:pPr>
        <w:pStyle w:val="BodyText"/>
      </w:pPr>
      <w:r w:rsidRPr="00F94E47">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14:anchorId="6E368584" wp14:editId="3CAD0633">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38" w:name="_Toc365553001"/>
      <w:r w:rsidRPr="008F3947">
        <w:rPr>
          <w:rStyle w:val="EmphStrong"/>
        </w:rPr>
        <w:t xml:space="preserve">Individual Predictors selector </w:t>
      </w:r>
      <w:r w:rsidR="0093051B">
        <w:rPr>
          <w:rStyle w:val="EmphStrong"/>
        </w:rPr>
        <w:t>modules.</w:t>
      </w:r>
      <w:bookmarkEnd w:id="38"/>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Daymet, PRISM, MODIS, etc.  For this to work the layers must exist on the local file system and the user must configure </w:t>
      </w:r>
      <w:r w:rsidR="00ED5189">
        <w:lastRenderedPageBreak/>
        <w:t>a csv file which contains the locations and parameters for each.  This csv is located in the SAHM package and is called layers.csv.  The first column (FileName) contains the full path to each individual file.  The second column (LayerName)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r w:rsidR="00693D87">
        <w:t xml:space="preserve">, </w:t>
      </w:r>
      <w:r w:rsidR="00ED5189">
        <w:t xml:space="preserve"> phenology layers, </w:t>
      </w:r>
      <w:r w:rsidR="00693D87">
        <w:t>and topography</w:t>
      </w:r>
      <w:r w:rsidR="00ED5189">
        <w:t xml:space="preserve"> layers.  The fourth column (Source) </w:t>
      </w:r>
      <w:r w:rsidR="00740EA9">
        <w:t>provides</w:t>
      </w:r>
      <w:r w:rsidR="00ED5189">
        <w:t xml:space="preserve"> a means of grouping layers within an individual layer.  Each unique entry within a widgets layers will 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ClimatePredictors widget and a PrismPredictors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A box will pop  up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lastRenderedPageBreak/>
        <w:drawing>
          <wp:inline distT="0" distB="0" distL="0" distR="0" wp14:anchorId="54D3A5EC" wp14:editId="56912EF1">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5"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text in the box that is unique to the layers that you want to include or remove.  The full paths to the layers will be individually searched for the provided text.  For exampl</w:t>
      </w:r>
      <w:r w:rsidR="00B04C30">
        <w:t>e one</w:t>
      </w:r>
      <w:r>
        <w:t xml:space="preserve"> might want to include all layers that have MonthlyPrecip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r>
        <w:t>When the final selection is made click OK to continue.</w:t>
      </w:r>
    </w:p>
    <w:p w:rsidR="009656A6" w:rsidRDefault="009656A6" w:rsidP="00BF3004">
      <w:pPr>
        <w:pStyle w:val="BodyText"/>
        <w:rPr>
          <w:b/>
        </w:rPr>
      </w:pPr>
    </w:p>
    <w:p w:rsidR="009656A6" w:rsidRDefault="00D5532D" w:rsidP="00A16B16">
      <w:pPr>
        <w:pStyle w:val="Heading2"/>
      </w:pPr>
      <w:bookmarkStart w:id="39" w:name="_Toc365553002"/>
      <w:r>
        <w:t>Pre-processing</w:t>
      </w:r>
      <w:bookmarkEnd w:id="39"/>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rasters</w:t>
      </w:r>
      <w:r w:rsidR="00FE430B">
        <w:t>,</w:t>
      </w:r>
      <w:r>
        <w:t xml:space="preserve"> each with the same extent, cell size, coordinate system, and projection.  It also cleans up the original FieldData by removing extraneous rows and columns from the original file and </w:t>
      </w:r>
      <w:r w:rsidR="00E75973">
        <w:lastRenderedPageBreak/>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3A01434D" wp14:editId="5D7FA7A1">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40" w:name="_Toc365553003"/>
      <w:r w:rsidRPr="00CF5898">
        <w:rPr>
          <w:rStyle w:val="EmphStrong"/>
        </w:rPr>
        <w:t>Field Data Query</w:t>
      </w:r>
      <w:bookmarkEnd w:id="40"/>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response.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name  by entering the text of the column name found in the header.  Finally you must select the response type of either Presence(Absence) or Count.  If none is selected it will default to Presence(Absence).  </w:t>
      </w:r>
    </w:p>
    <w:p w:rsidR="00DD150D" w:rsidRPr="00DD150D" w:rsidRDefault="00DD150D" w:rsidP="00DD150D">
      <w:pPr>
        <w:pStyle w:val="BodyText"/>
      </w:pPr>
      <w:r>
        <w:t xml:space="preserve">If you would also like to select by rows you can use the Query and Query_column methods.  The Query_column is the column that contains the data you would like to query on.  It will be selected similarly to how columns are selected for X, Y, and response.  </w:t>
      </w:r>
      <w:r w:rsidRPr="00DD150D">
        <w:t xml:space="preserve">For the Query column you can either </w:t>
      </w:r>
      <w:r w:rsidRPr="00DD150D">
        <w:lastRenderedPageBreak/>
        <w:t>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x &lt; 2005 (would return values less than 2005)</w:t>
      </w:r>
    </w:p>
    <w:p w:rsidR="00DD150D" w:rsidRPr="0098306A" w:rsidRDefault="00DD150D" w:rsidP="00DD150D">
      <w:pPr>
        <w:pStyle w:val="BodyText"/>
        <w:rPr>
          <w:i/>
        </w:rPr>
      </w:pPr>
      <w:r w:rsidRPr="0098306A">
        <w:rPr>
          <w:i/>
        </w:rPr>
        <w:t xml:space="preserve">            x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drawing>
          <wp:inline distT="0" distB="0" distL="0" distR="0" wp14:anchorId="054EB058" wp14:editId="36CFE62D">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41" w:name="_Toc365553004"/>
      <w:r w:rsidRPr="00653389">
        <w:rPr>
          <w:rStyle w:val="EmphStrong"/>
        </w:rPr>
        <w:t>Field Data Aggregate and Weight</w:t>
      </w:r>
      <w:bookmarkEnd w:id="41"/>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w:t>
      </w:r>
      <w:r w:rsidRPr="0098306A">
        <w:lastRenderedPageBreak/>
        <w:t>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FieldDataAggregateAndWeight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9322D2" w:rsidP="00067015">
      <w:pPr>
        <w:pStyle w:val="Heading3"/>
        <w:rPr>
          <w:rStyle w:val="EmphStrong"/>
        </w:rPr>
      </w:pPr>
      <w:bookmarkStart w:id="42" w:name="_Toc365553005"/>
      <w:r>
        <w:rPr>
          <w:rFonts w:ascii="Times New Roman" w:hAnsi="Times New Roman"/>
          <w:bCs w:val="0"/>
          <w:noProof/>
        </w:rPr>
        <w:drawing>
          <wp:inline distT="0" distB="0" distL="0" distR="0" wp14:anchorId="60BE2DC1" wp14:editId="7AEE240B">
            <wp:extent cx="5800725" cy="1990725"/>
            <wp:effectExtent l="19050" t="0" r="9525"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bookmarkEnd w:id="42"/>
      <w:r w:rsidR="00067015" w:rsidRPr="00067015">
        <w:rPr>
          <w:rStyle w:val="EmphStrong"/>
        </w:rPr>
        <w:t xml:space="preserve"> </w:t>
      </w:r>
    </w:p>
    <w:p w:rsidR="00851CFC" w:rsidRDefault="00851CFC" w:rsidP="00851CFC">
      <w:pPr>
        <w:pStyle w:val="Heading3"/>
        <w:rPr>
          <w:rStyle w:val="EmphStrong"/>
        </w:rPr>
      </w:pPr>
      <w:bookmarkStart w:id="43" w:name="_Toc365553006"/>
      <w:r>
        <w:rPr>
          <w:rStyle w:val="EmphStrong"/>
        </w:rPr>
        <w:t>BackgroundSurfaceGenerator</w:t>
      </w:r>
      <w:bookmarkEnd w:id="43"/>
      <w:r>
        <w:rPr>
          <w:rStyle w:val="EmphStrong"/>
        </w:rPr>
        <w:t xml:space="preserve"> </w:t>
      </w:r>
    </w:p>
    <w:p w:rsidR="00851CFC" w:rsidRDefault="00851CFC" w:rsidP="0073417A">
      <w:pPr>
        <w:pStyle w:val="NormalWeb"/>
        <w:spacing w:before="0" w:beforeAutospacing="0" w:after="0" w:afterAutospacing="0" w:line="480" w:lineRule="auto"/>
      </w:pPr>
      <w:r>
        <w:t xml:space="preserve">The BackgroundSurfaceGenerator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xml:space="preserve">.  Discrete masks can also be created using a user specified isopleths to convert the KDE into </w:t>
      </w:r>
      <w:r>
        <w:lastRenderedPageBreak/>
        <w:t>a binary mask or by specifying</w:t>
      </w:r>
      <w:r w:rsidRPr="00D25D29">
        <w:t xml:space="preserve"> minimum convex polygon (MCP).</w:t>
      </w:r>
      <w:r>
        <w:t xml:space="preserve">  Currently background surfaces allow sampling of pixels where presence have been recorded in more of a used available specification rather than a presence\pseudo-absence</w:t>
      </w:r>
      <w:r w:rsidR="006B3EE4">
        <w:t xml:space="preserve"> specification</w:t>
      </w:r>
      <w:r>
        <w:t xml:space="preserve">.  </w:t>
      </w:r>
    </w:p>
    <w:p w:rsidR="009656A6" w:rsidRDefault="009656A6" w:rsidP="00067015">
      <w:pPr>
        <w:pStyle w:val="Heading3"/>
        <w:rPr>
          <w:kern w:val="32"/>
        </w:rPr>
      </w:pPr>
      <w:bookmarkStart w:id="44" w:name="_Toc365553007"/>
      <w:r w:rsidRPr="00067015">
        <w:rPr>
          <w:rStyle w:val="EmphStrong"/>
        </w:rPr>
        <w:t>Project, Aggregate, Resample, Clip (PARC)</w:t>
      </w:r>
      <w:bookmarkEnd w:id="44"/>
    </w:p>
    <w:p w:rsidR="004D5D17" w:rsidRPr="004D5D17" w:rsidRDefault="004D5D17" w:rsidP="004D5D17">
      <w:pPr>
        <w:pStyle w:val="BodyText"/>
      </w:pPr>
      <w:r w:rsidRPr="004D5D17">
        <w:t>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reprojecting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 xml:space="preserve">s made from the pre-loaded .csv file of raster predictor layer </w:t>
      </w:r>
      <w:r w:rsidRPr="004D5D17">
        <w:lastRenderedPageBreak/>
        <w:t xml:space="preserve">inputs (specified during the SAHM install) and connected to the PARC module in the visual display.  </w:t>
      </w:r>
    </w:p>
    <w:p w:rsidR="004D5D17" w:rsidRPr="004D5D17" w:rsidRDefault="004D5D17" w:rsidP="009322D2">
      <w:pPr>
        <w:pStyle w:val="ListNumber"/>
      </w:pPr>
      <w:r w:rsidRPr="009322D2">
        <w:rPr>
          <w:rStyle w:val="EmphStrong"/>
        </w:rPr>
        <w:t>ListRasterWithPARCInfoCSV:</w:t>
      </w:r>
      <w:r w:rsidRPr="004D5D17">
        <w:t xml:space="preserve"> The .csv file list corresponds to the Predictor List File element and allows a user to load a .csv file containing a list of rasters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r w:rsidRPr="009322D2">
        <w:rPr>
          <w:rStyle w:val="EmphStrong"/>
        </w:rPr>
        <w:t>ignoreNonOverlap:</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5" w:name="_Toc365553008"/>
      <w:r w:rsidRPr="00E75973">
        <w:rPr>
          <w:rStyle w:val="EmphStrong"/>
          <w:rFonts w:ascii="Arial Narrow" w:hAnsi="Arial Narrow"/>
          <w:b w:val="0"/>
          <w:i w:val="0"/>
        </w:rPr>
        <w:lastRenderedPageBreak/>
        <w:t>How PARC works:</w:t>
      </w:r>
      <w:bookmarkEnd w:id="45"/>
    </w:p>
    <w:p w:rsidR="004E3964" w:rsidRDefault="004B526E" w:rsidP="004D5D17">
      <w:pPr>
        <w:pStyle w:val="BodyText"/>
      </w:pPr>
      <w:r>
        <w:t xml:space="preserve">PARC uses a </w:t>
      </w:r>
      <w:r w:rsidR="00E75973">
        <w:t>combination</w:t>
      </w:r>
      <w:r>
        <w:t xml:space="preserve"> of GDAL (Which used Proj.4), numpy,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reprojection but in some cases this is not optimal and can</w:t>
      </w:r>
      <w:r w:rsidR="00B25E9E">
        <w:t xml:space="preserve"> introduce significant errors.  In particular be careful with switching datums, using unusual projections or </w:t>
      </w:r>
      <w:r w:rsidR="00E75973">
        <w:t>datums</w:t>
      </w:r>
      <w:r w:rsidR="00B25E9E">
        <w:t>, using projections or datums far outside of their intended area of accuracy.  When in doubt you might want to perform reprojections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8"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falls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lastRenderedPageBreak/>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drawing>
          <wp:inline distT="0" distB="0" distL="0" distR="0" wp14:anchorId="1CE9BF85" wp14:editId="4E651F04">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46" w:name="_Toc365553009"/>
      <w:r w:rsidRPr="009322D2">
        <w:rPr>
          <w:rStyle w:val="EmphStrong"/>
        </w:rPr>
        <w:t>Raster Format Converter</w:t>
      </w:r>
      <w:bookmarkEnd w:id="46"/>
    </w:p>
    <w:p w:rsidR="00B25E9E" w:rsidRPr="00B25E9E" w:rsidRDefault="00B25E9E" w:rsidP="00B25E9E">
      <w:pPr>
        <w:pStyle w:val="BodyText"/>
      </w:pPr>
      <w:r w:rsidRPr="00B25E9E">
        <w:t>The RasterFormatConverter module allow</w:t>
      </w:r>
      <w:r w:rsidR="00EE6BB4">
        <w:t xml:space="preserve">s a user to easily convert between </w:t>
      </w:r>
      <w:r w:rsidRPr="00B25E9E">
        <w:t xml:space="preserve">raster </w:t>
      </w:r>
      <w:r w:rsidR="00EE6BB4">
        <w:t>file types for a group of rasters</w:t>
      </w:r>
      <w:r w:rsidRPr="00B25E9E">
        <w:t xml:space="preserve">. </w:t>
      </w:r>
      <w:r w:rsidR="00EE6BB4">
        <w:t xml:space="preserve">This group can be specified as either all the rasters in a single directory or the rasters specified in a single MDS file (see below).  </w:t>
      </w:r>
      <w:r w:rsidRPr="00B25E9E">
        <w:t>All outputs will be sent to a folder named "ConvertedRasters" (followed by an underscore and a number corresponding to the run sequence of the module) within the user’s current VisTrail’s session folder.</w:t>
      </w:r>
      <w:r w:rsidR="0072356F">
        <w:t xml:space="preserve">  Typically this module will be used within a workflow to convert the geotiff format used by the rest of the modules to the ascii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50"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A16B16">
      <w:pPr>
        <w:pStyle w:val="Heading2"/>
      </w:pPr>
      <w:bookmarkStart w:id="47" w:name="_Toc365553010"/>
      <w:r>
        <w:t>Pre-modeling Data Manipulation</w:t>
      </w:r>
      <w:bookmarkEnd w:id="47"/>
    </w:p>
    <w:p w:rsidR="00150EE3" w:rsidRDefault="001F4B36" w:rsidP="001F4B36">
      <w:pPr>
        <w:pStyle w:val="BodyText"/>
        <w:ind w:firstLine="0"/>
      </w:pPr>
      <w:r>
        <w:rPr>
          <w:rFonts w:ascii="Arial Narrow" w:hAnsi="Arial Narrow"/>
          <w:b/>
          <w:bCs/>
          <w:kern w:val="32"/>
          <w:sz w:val="32"/>
          <w:szCs w:val="32"/>
        </w:rPr>
        <w:tab/>
      </w:r>
      <w:r>
        <w:t>Much of the remaining workflow uses a file format we devised called Merged Dataset or MDS.  This format combines the X, Y, response columns of the field data file with the pixel values extracted from the individual covariate rasters at each point.  In this regard it is similar to the Samples With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2,2 is the field data file used.  Cell 2, 3 contains the name of any selection applied to the MDS.  Cell 1,3 contains the raster used for the PARC operation (this should always be identical to cell 1, 2).  Cell 2,3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14:anchorId="4C2D81D7" wp14:editId="08DB001B">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8" w:name="_Toc365553011"/>
      <w:r w:rsidRPr="00166CD5">
        <w:rPr>
          <w:rStyle w:val="EmphStrong"/>
        </w:rPr>
        <w:t>Merged Dataset Builder.</w:t>
      </w:r>
      <w:bookmarkEnd w:id="48"/>
    </w:p>
    <w:p w:rsidR="001F4B36" w:rsidRDefault="00815330" w:rsidP="001F4B36">
      <w:pPr>
        <w:pStyle w:val="BodyText"/>
      </w:pPr>
      <w:r>
        <w:t xml:space="preserve">Prior to subsequent data splitting, checking, and modeling the covariate rasters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MDSBuilder module will be a csv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166CD5">
      <w:pPr>
        <w:pStyle w:val="Heading3"/>
        <w:rPr>
          <w:rStyle w:val="EmphStrong"/>
        </w:rPr>
      </w:pPr>
      <w:bookmarkStart w:id="49" w:name="_Toc365553012"/>
      <w:r>
        <w:rPr>
          <w:rFonts w:ascii="Times New Roman" w:hAnsi="Times New Roman"/>
          <w:bCs w:val="0"/>
          <w:noProof/>
        </w:rPr>
        <w:lastRenderedPageBreak/>
        <w:drawing>
          <wp:inline distT="0" distB="0" distL="0" distR="0" wp14:anchorId="549FCDF8" wp14:editId="11AD8BD9">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bookmarkEnd w:id="49"/>
    </w:p>
    <w:p w:rsidR="00942E26" w:rsidRPr="00166CD5" w:rsidRDefault="008D0CAE" w:rsidP="00166CD5">
      <w:pPr>
        <w:pStyle w:val="Heading3"/>
        <w:rPr>
          <w:rStyle w:val="EmphStrong"/>
        </w:rPr>
      </w:pPr>
      <w:bookmarkStart w:id="50" w:name="_Toc365553013"/>
      <w:r w:rsidRPr="00166CD5">
        <w:rPr>
          <w:rStyle w:val="EmphStrong"/>
        </w:rPr>
        <w:t>Model</w:t>
      </w:r>
      <w:r w:rsidR="00942E26" w:rsidRPr="00166CD5">
        <w:rPr>
          <w:rStyle w:val="EmphStrong"/>
        </w:rPr>
        <w:t>Selection</w:t>
      </w:r>
      <w:r w:rsidRPr="00166CD5">
        <w:rPr>
          <w:rStyle w:val="EmphStrong"/>
        </w:rPr>
        <w:t xml:space="preserve">Split </w:t>
      </w:r>
      <w:r w:rsidR="00942E26" w:rsidRPr="00166CD5">
        <w:rPr>
          <w:rStyle w:val="EmphStrong"/>
        </w:rPr>
        <w:t>and ModelEvaluationSplit.</w:t>
      </w:r>
      <w:bookmarkEnd w:id="50"/>
    </w:p>
    <w:p w:rsidR="005D7876" w:rsidRDefault="00942E26" w:rsidP="005D7876">
      <w:pPr>
        <w:pStyle w:val="BodyText"/>
      </w:pPr>
      <w:r w:rsidRPr="00150EE3">
        <w:t xml:space="preserve">The </w:t>
      </w:r>
      <w:r>
        <w:t>ModelEvaluationSplit</w:t>
      </w:r>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ModelEvaluationSplit must be applied before the CovariateCorrelationAndSelection module.  The nearly identical ModelSelectionSplit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CovariateCorrelationAndSelection.  If both a ModelEvaluationSplit and a ModelSelectionSplit are specified then the training portion of the ModelEvalu</w:t>
      </w:r>
      <w:r w:rsidR="00740EA9">
        <w:t>a</w:t>
      </w:r>
      <w:r>
        <w:t>tionSplit will be further partitioned by the ModelSelectionSplit thus the ModelEva</w:t>
      </w:r>
      <w:r w:rsidR="00740EA9">
        <w:t>lu</w:t>
      </w:r>
      <w:r>
        <w:t>ationSplit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ModelSelectionSplit is included evaluation metrics applied to the reserved data will be reported in the textual output, model evaluation plots including AUC plots as well as the across model plots and </w:t>
      </w:r>
      <w:r w:rsidR="008D0CAE">
        <w:t xml:space="preserve">the </w:t>
      </w:r>
      <w:r>
        <w:t>csv</w:t>
      </w:r>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the ModelSelectionSplit and\or ModelEvaluationS</w:t>
      </w:r>
      <w:r w:rsidR="00B7737C">
        <w:t xml:space="preserve">plit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and the expected strength between predictors and the response.  If  the ratio of observations to predictors is small, less than 10 for example, ModelSelectionCrossValidation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  that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51" w:name="_Toc365553014"/>
      <w:r w:rsidRPr="00E54DD8">
        <w:rPr>
          <w:rStyle w:val="EmphStrong"/>
        </w:rPr>
        <w:t>ModelSelectionCrossValidation</w:t>
      </w:r>
      <w:bookmarkEnd w:id="51"/>
    </w:p>
    <w:p w:rsidR="008D0CAE" w:rsidRDefault="008D0CAE" w:rsidP="008D0CAE">
      <w:pPr>
        <w:pStyle w:val="BodyText"/>
        <w:ind w:firstLine="0"/>
      </w:pPr>
      <w:r w:rsidRPr="00150EE3">
        <w:t>The</w:t>
      </w:r>
      <w:r>
        <w:t xml:space="preserve"> ModelSelectionCrossValidation module provides </w:t>
      </w:r>
      <w:r w:rsidR="00153B02">
        <w:t>another tool for comparing models</w:t>
      </w:r>
      <w:r>
        <w:t xml:space="preserve"> by splitting the field data observations into cross validation folds.  This should not be used with the ModelSelectionSplit but can be used with the ModelEvaluationSplit in which case only the tra</w:t>
      </w:r>
      <w:r w:rsidR="00740EA9">
        <w:t>ining portion of the ModelEvalu</w:t>
      </w:r>
      <w:r>
        <w:t>ationSplit is partitioned into folds.  If specified then the individual models will fit a model using all of the data and report this as the training results.  Following the model fitting step sub</w:t>
      </w:r>
      <w:r w:rsidR="00E54DD8">
        <w:t>-</w:t>
      </w:r>
      <w:r>
        <w:t>models with be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csv.  The cross validation method incorporated here was originally written for evaluation of MARS models by Leathwick et. al. 2006.  The current implementation does not attempt any sort of model averaging but rather is only used for calculation of evaluation metrics.  The ModelSelectionCrossValidation module makes better use of data </w:t>
      </w:r>
      <w:r>
        <w:lastRenderedPageBreak/>
        <w:t xml:space="preserve">then the ModelSelectionSplit as it uses all of the data to fit the final model but can be substantially more time consuming.   </w:t>
      </w:r>
    </w:p>
    <w:p w:rsidR="00153B02" w:rsidRDefault="008D0CAE" w:rsidP="00153B02">
      <w:pPr>
        <w:pStyle w:val="BodyText"/>
      </w:pPr>
      <w:r>
        <w:t>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CovariateCorrelationAndSelection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  that was not present in the corresponding training data will result in model failure.  This issue is exacerbated in ModelSelectionCrossValidation because splitting the data into n folds will allow n opportunities for failure in contrast to the ModelSelectionSplit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49DAB4C3" wp14:editId="665567C4">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52" w:name="_Toc365553015"/>
      <w:r w:rsidRPr="00166CD5">
        <w:rPr>
          <w:rStyle w:val="EmphStrong"/>
        </w:rPr>
        <w:t>CovariateCorrelationAndSelection</w:t>
      </w:r>
      <w:bookmarkEnd w:id="52"/>
    </w:p>
    <w:p w:rsidR="008D0CAE" w:rsidRPr="00150EE3" w:rsidRDefault="008D0CAE" w:rsidP="008D0CAE">
      <w:pPr>
        <w:pStyle w:val="BodyText"/>
      </w:pPr>
      <w:r w:rsidRPr="00150EE3">
        <w:t xml:space="preserve">The CovariateCorrelationAndSelection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any, that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univariate GAM or GLM model depending on which could be fit.  For continuous predictors a smooth is added to show the relationship between the </w:t>
      </w:r>
      <w:r>
        <w:lastRenderedPageBreak/>
        <w:t>response and predictor.  The smooth and percent deviance</w:t>
      </w:r>
      <w:r w:rsidR="000A3DA4">
        <w:t xml:space="preserve"> explained are calculated using</w:t>
      </w:r>
      <w:r>
        <w:t xml:space="preserve"> a generalized additive model fit to the single predictor with a smoothing spline using 2 degrees of freedom if possible.  If the GAM fit fails a second degree glm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14:anchorId="757ABC9E" wp14:editId="00A2E141">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53" w:name="_Toc365452283"/>
      <w:r>
        <w:t>The interactive CovariateCorrelationAndSelection interface</w:t>
      </w:r>
      <w:bookmarkEnd w:id="53"/>
    </w:p>
    <w:p w:rsidR="0072742F" w:rsidRDefault="008D0CAE" w:rsidP="001C4A8F">
      <w:pPr>
        <w:pStyle w:val="BodyNoIndent"/>
      </w:pPr>
      <w:r w:rsidRPr="00150EE3">
        <w:lastRenderedPageBreak/>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univariate examination is produced by clicking on the predictor name in the </w:t>
      </w:r>
      <w:r w:rsidR="000A3DA4">
        <w:t>covariate list</w:t>
      </w:r>
      <w:r>
        <w:t xml:space="preserve"> in the box at the left.  This predictor inspection can be used to visualize the spatial relationship between the predictor and the response or </w:t>
      </w:r>
      <w:r w:rsidR="000A3DA4">
        <w:t>spatial patterns of missing data</w:t>
      </w:r>
      <w:r>
        <w:t xml:space="preserve"> as well as to </w:t>
      </w:r>
      <w:r w:rsidR="000A3DA4">
        <w:t>examine the</w:t>
      </w:r>
      <w:r>
        <w:t xml:space="preserve"> univariate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14:anchorId="03A824A7" wp14:editId="6492CA52">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4"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14:anchorId="6E68A535" wp14:editId="3F96DCB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5"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A16B16">
      <w:pPr>
        <w:pStyle w:val="Heading2"/>
        <w:rPr>
          <w:rStyle w:val="EmphStrong"/>
          <w:b w:val="0"/>
        </w:rPr>
      </w:pPr>
      <w:bookmarkStart w:id="54" w:name="_Toc365553016"/>
      <w:r w:rsidRPr="007B7922">
        <w:rPr>
          <w:rStyle w:val="EmphStrong"/>
          <w:b w:val="0"/>
        </w:rPr>
        <w:lastRenderedPageBreak/>
        <w:t>Modeling</w:t>
      </w:r>
      <w:bookmarkEnd w:id="54"/>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GLM,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5" w:name="_Toc365553017"/>
      <w:r w:rsidRPr="00A75C92">
        <w:rPr>
          <w:rStyle w:val="EmphStrong"/>
        </w:rPr>
        <w:t>Generalized Linear Model (GLM)</w:t>
      </w:r>
      <w:bookmarkEnd w:id="55"/>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(Akaike Information Criterion)</w:t>
      </w:r>
      <w:r w:rsidR="007F7CDF">
        <w:t xml:space="preserve"> or BIC (Bayesian Information Criterion)</w:t>
      </w:r>
      <w:r>
        <w:t xml:space="preserve"> score for each covariate which could be added to the model.  AIC</w:t>
      </w:r>
      <w:r w:rsidR="007F7CDF">
        <w:t xml:space="preserve"> and BIC </w:t>
      </w:r>
      <w:r>
        <w:t xml:space="preserve"> </w:t>
      </w:r>
      <w:r w:rsidR="007F7CDF">
        <w:t>are</w:t>
      </w:r>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AIC</w:t>
      </w:r>
      <w:r w:rsidR="001958B1">
        <w:t>/BIC</w:t>
      </w:r>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6" w:name="_Toc365553018"/>
      <w:r w:rsidRPr="00A75C92">
        <w:rPr>
          <w:rStyle w:val="EmphStrong"/>
        </w:rPr>
        <w:lastRenderedPageBreak/>
        <w:t>Multivariate Adaptive Regression Splines (MARS)</w:t>
      </w:r>
      <w:bookmarkEnd w:id="56"/>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Leathwick and Elith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7" w:name="_Toc365553019"/>
      <w:r w:rsidRPr="00A75C92">
        <w:rPr>
          <w:rStyle w:val="EmphStrong"/>
        </w:rPr>
        <w:t>RandomForest</w:t>
      </w:r>
      <w:bookmarkEnd w:id="57"/>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Breiman,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set for random Forest these are discussed in detail and their defaults are listed in the randomForest function documentation in the randomForest reference manual (</w:t>
      </w:r>
      <w:hyperlink r:id="rId56"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8" w:name="_Toc365553020"/>
      <w:r w:rsidRPr="00B46917">
        <w:rPr>
          <w:rStyle w:val="EmphStrong"/>
        </w:rPr>
        <w:t>BoostedRegressionTree (BRT)</w:t>
      </w:r>
      <w:bookmarkEnd w:id="58"/>
    </w:p>
    <w:p w:rsidR="00FE2839" w:rsidRPr="00E61AEC" w:rsidRDefault="00FE2839" w:rsidP="00FE2839">
      <w:pPr>
        <w:pStyle w:val="BodyText"/>
      </w:pPr>
      <w:r>
        <w:t>BRT is also based on numerous decision trees.  BRT starts with a single decision tree, then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59" w:name="_Toc365553021"/>
      <w:r w:rsidRPr="000259A5">
        <w:rPr>
          <w:rStyle w:val="EmphStrong"/>
        </w:rPr>
        <w:t>Output Produced by All models</w:t>
      </w:r>
      <w:bookmarkEnd w:id="59"/>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“model”_output.txt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.mds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Hui 1991.  </w:t>
      </w:r>
    </w:p>
    <w:p w:rsidR="0062412E" w:rsidRDefault="004D13B4" w:rsidP="000259A5">
      <w:pPr>
        <w:pStyle w:val="ListNumber"/>
      </w:pPr>
      <w:r w:rsidRPr="00A450E0">
        <w:rPr>
          <w:rStyle w:val="EmphStrong"/>
        </w:rPr>
        <w:t>“model”_modelEvalPlot.jpg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tizing continuous predictions into presence absence is varied.  The threshold selected using the specified ThresholdOptimizationMethod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(Swets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forassessment of model residuals.     </w:t>
      </w:r>
    </w:p>
    <w:p w:rsidR="004D13B4" w:rsidRDefault="0073417A" w:rsidP="0062412E">
      <w:pPr>
        <w:pStyle w:val="ListNumber"/>
        <w:numPr>
          <w:ilvl w:val="0"/>
          <w:numId w:val="0"/>
        </w:numPr>
        <w:ind w:left="540"/>
      </w:pPr>
      <w:r>
        <w:rPr>
          <w:noProof/>
        </w:rPr>
        <w:lastRenderedPageBreak/>
        <w:drawing>
          <wp:inline distT="0" distB="0" distL="0" distR="0" wp14:anchorId="7BA02B19" wp14:editId="4AA26866">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7"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14:anchorId="538BF6BB" wp14:editId="3B85506E">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8"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“model”_CalibrationPlot</w:t>
      </w:r>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occurrence</w:t>
      </w:r>
      <w:r w:rsidR="0062412E">
        <w:t>(Philips Elith 2010)</w:t>
      </w:r>
      <w:r>
        <w:t xml:space="preserve">.  A logistic regression model is fit to the logits of the predicted probabilities of occurrence and is </w:t>
      </w:r>
      <w:r w:rsidR="0062412E">
        <w:t>reported in the textual output</w:t>
      </w:r>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statistics  are </w:t>
      </w:r>
      <w:r w:rsidR="00F50498">
        <w:t>produced for presence/absence and presence-only data the plots are based on Phillips and Elith’s code (Phillips and Elith 2010)</w:t>
      </w:r>
      <w:r w:rsidR="00A93032">
        <w:t>.</w:t>
      </w:r>
      <w:r>
        <w:t xml:space="preserve">   </w:t>
      </w:r>
    </w:p>
    <w:p w:rsidR="004D13B4" w:rsidRDefault="004B5B0C" w:rsidP="004D13B4">
      <w:pPr>
        <w:pStyle w:val="BodyText"/>
        <w:keepNext/>
        <w:ind w:left="1440" w:firstLine="0"/>
      </w:pPr>
      <w:r>
        <w:rPr>
          <w:noProof/>
        </w:rPr>
        <w:drawing>
          <wp:inline distT="0" distB="0" distL="0" distR="0" wp14:anchorId="046B6667" wp14:editId="27443A1D">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59"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60" w:name="_Toc365452284"/>
      <w:r>
        <w:t>A calibration plot showing good calibration.  Note that the logit curve follows the diagonal quite closely.  The intercept is not significantly different than zero and the slope is not significantly different than 1.</w:t>
      </w:r>
      <w:bookmarkEnd w:id="60"/>
      <w:r>
        <w:t xml:space="preserve"> </w:t>
      </w:r>
    </w:p>
    <w:p w:rsidR="004D13B4" w:rsidRDefault="004D13B4" w:rsidP="004D13B4">
      <w:pPr>
        <w:pStyle w:val="BodyText"/>
        <w:keepNext/>
      </w:pPr>
      <w:r>
        <w:rPr>
          <w:noProof/>
          <w:szCs w:val="24"/>
        </w:rPr>
        <w:lastRenderedPageBreak/>
        <w:drawing>
          <wp:inline distT="0" distB="0" distL="0" distR="0" wp14:anchorId="7F7622F4" wp14:editId="7227E239">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0"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61" w:name="_Toc365452285"/>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be .</w:t>
      </w:r>
      <w:bookmarkEnd w:id="61"/>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“model”.confusion.matrix.jpg</w:t>
      </w:r>
      <w:r>
        <w:t xml:space="preserve">:  The confusion matrix shows the percent of predicted and observed values in each of the presence and absence classes.  For predicted values this is  </w:t>
      </w:r>
      <w:r>
        <w:lastRenderedPageBreak/>
        <w:t xml:space="preserve">based on the threshold used to </w:t>
      </w:r>
      <w:r w:rsidR="00A93032">
        <w:t>discretize</w:t>
      </w:r>
      <w:r>
        <w:t xml:space="preserve"> the predicted values.  If</w:t>
      </w:r>
      <w:r w:rsidR="008566A6">
        <w:t xml:space="preserve"> a test\training split or cross-</w:t>
      </w:r>
      <w:r>
        <w:t>validation was specified then  the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14:anchorId="7F1EA102" wp14:editId="5513D71E">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1"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14:anchorId="75306A72" wp14:editId="5D707B5E">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2"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62" w:name="_Toc365452286"/>
      <w:r>
        <w:t>Confusion matricies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62"/>
      <w:r>
        <w:t xml:space="preserve">       </w:t>
      </w:r>
    </w:p>
    <w:p w:rsidR="004D13B4" w:rsidRDefault="004D13B4" w:rsidP="00352796">
      <w:pPr>
        <w:pStyle w:val="ListNumber"/>
      </w:pPr>
      <w:r w:rsidRPr="00A450E0">
        <w:rPr>
          <w:rStyle w:val="EmphStrong"/>
        </w:rPr>
        <w:t>“model”_response_curves.pdf</w:t>
      </w:r>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“model”.resid.plot</w:t>
      </w:r>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(Bivand 2008).   See Dormann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For a binary response model deviance residuals with absolute values greater than 2 can be indicative of a problem. </w:t>
      </w:r>
      <w:r w:rsidR="0073417A">
        <w:rPr>
          <w:noProof/>
        </w:rPr>
        <w:drawing>
          <wp:inline distT="0" distB="0" distL="0" distR="0" wp14:anchorId="3F39AAD4" wp14:editId="225B4D27">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3"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“model”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unshuffled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14:anchorId="23AB853F" wp14:editId="06237E95">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4"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“model”_prob_map.tif</w:t>
      </w:r>
      <w:r>
        <w:t>:  If specified using MakeProbabilityMap=TRUE then a surface of predicted values is produced based on the tiffs in the input .mds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“model”_bin_map.tif</w:t>
      </w:r>
      <w:r w:rsidR="00A450E0">
        <w:t>:</w:t>
      </w:r>
      <w:r>
        <w:t xml:space="preserve">  If specified using MakeBinaryMap=TRUE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“model”_MESS_map and  “model_Mod_Map</w:t>
      </w:r>
      <w:r>
        <w:rPr>
          <w:szCs w:val="24"/>
        </w:rPr>
        <w:t>:</w:t>
      </w:r>
      <w:r w:rsidRPr="00DC0517">
        <w:t xml:space="preserve"> </w:t>
      </w:r>
      <w:r>
        <w:rPr>
          <w:szCs w:val="24"/>
        </w:rPr>
        <w:t xml:space="preserve">If specified by selecting </w:t>
      </w:r>
      <w:r>
        <w:t xml:space="preserve">makeMESMap=TRUE the the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MoD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regression</w:t>
      </w:r>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Elith et. al. 2010 for details on how the MESS map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r w:rsidR="00B76ED6">
        <w:t>AcrossModel</w:t>
      </w:r>
      <w:r w:rsidR="0090616F">
        <w:t xml:space="preserve"> comparison files a csv and a jpg</w:t>
      </w:r>
      <w:r>
        <w:t xml:space="preserve">: An </w:t>
      </w:r>
      <w:r w:rsidR="00B76ED6">
        <w:t xml:space="preserve">across model </w:t>
      </w:r>
      <w:r>
        <w:t xml:space="preserve">csv is produced to track several </w:t>
      </w:r>
      <w:r w:rsidR="00520C0C">
        <w:t>evaluation</w:t>
      </w:r>
      <w:r>
        <w:t xml:space="preserve"> metrics across model runs and if at least two models have been run then a .jpg will accompany this.  The name of the csv indicates the type of response as well as the type of model selection split that was specified and separate .csvs and .jpgs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14:anchorId="1ABBD28D" wp14:editId="32893C72">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5"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14:anchorId="55E0B75B" wp14:editId="28E70503">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63" w:name="_Toc365553022"/>
      <w:r w:rsidRPr="00CC388D">
        <w:rPr>
          <w:rStyle w:val="EmphStrong"/>
        </w:rPr>
        <w:t>Maxent</w:t>
      </w:r>
      <w:bookmarkEnd w:id="63"/>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Elith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4" w:name="_Toc365553023"/>
      <w:r w:rsidRPr="00A75C92">
        <w:rPr>
          <w:rStyle w:val="EmphStrong"/>
        </w:rPr>
        <w:t>Select and Test the Final Model</w:t>
      </w:r>
      <w:bookmarkEnd w:id="64"/>
      <w:r w:rsidRPr="00A75C92">
        <w:rPr>
          <w:rStyle w:val="EmphStrong"/>
        </w:rPr>
        <w:t xml:space="preserve"> </w:t>
      </w:r>
    </w:p>
    <w:p w:rsidR="00E22AE8" w:rsidRDefault="00124E94" w:rsidP="00A8124B">
      <w:pPr>
        <w:pStyle w:val="BodyText"/>
      </w:pPr>
      <w:r w:rsidRPr="00A8124B">
        <w:t>If multiple m</w:t>
      </w:r>
      <w:r w:rsidR="004B2E62">
        <w:t>odels are run in the same workspace</w:t>
      </w:r>
      <w:r w:rsidRPr="00A8124B">
        <w:t xml:space="preserve"> then model output is complied across models into a jpg and a csv.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MoD maps.  Once Select and Test the Final model has been chosen the user will be given the choice between any  Appended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x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plots showing results from each fold will be shown.  Once the desired models are selected then the requested output will be produced for the best performing models.</w:t>
      </w:r>
    </w:p>
    <w:p w:rsidR="008354FD" w:rsidRDefault="008354FD" w:rsidP="00E22AE8">
      <w:pPr>
        <w:pStyle w:val="FigureCaption"/>
      </w:pPr>
      <w:r>
        <w:t xml:space="preserve">  </w:t>
      </w:r>
      <w:bookmarkStart w:id="65" w:name="_Toc365452287"/>
      <w:bookmarkEnd w:id="65"/>
    </w:p>
    <w:p w:rsidR="008354FD" w:rsidRDefault="008354FD" w:rsidP="00A8124B">
      <w:pPr>
        <w:pStyle w:val="BodyText"/>
        <w:rPr>
          <w:rStyle w:val="EmphStrong"/>
        </w:rPr>
      </w:pPr>
      <w:r>
        <w:rPr>
          <w:rStyle w:val="EmphStrong"/>
        </w:rPr>
        <w:t xml:space="preserve">ApplyModel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16B16">
      <w:pPr>
        <w:pStyle w:val="Heading2"/>
      </w:pPr>
      <w:r>
        <w:br w:type="page"/>
      </w:r>
      <w:bookmarkStart w:id="66" w:name="_Toc365553024"/>
      <w:r w:rsidR="00F32CFF">
        <w:lastRenderedPageBreak/>
        <w:t>Viewing Output</w:t>
      </w:r>
      <w:bookmarkEnd w:id="66"/>
    </w:p>
    <w:p w:rsidR="00F32CFF" w:rsidRPr="00CC388D" w:rsidRDefault="00F32CFF" w:rsidP="00CC388D">
      <w:pPr>
        <w:pStyle w:val="Heading3"/>
        <w:rPr>
          <w:rStyle w:val="EmphStrong"/>
        </w:rPr>
      </w:pPr>
      <w:bookmarkStart w:id="67" w:name="_Toc365553025"/>
      <w:r w:rsidRPr="00CC388D">
        <w:rPr>
          <w:rStyle w:val="EmphStrong"/>
        </w:rPr>
        <w:t>Spreadsheet</w:t>
      </w:r>
      <w:bookmarkEnd w:id="67"/>
    </w:p>
    <w:p w:rsidR="00F32CFF" w:rsidRDefault="00F32CFF" w:rsidP="004940B1">
      <w:pPr>
        <w:pStyle w:val="BodyText"/>
        <w:ind w:firstLine="0"/>
      </w:pPr>
      <w:r>
        <w:t>VisTrails has a spreadsheet to view individual outputs side by side.</w:t>
      </w:r>
      <w:r w:rsidR="004940B1">
        <w:t xml:space="preserve">  Besides the built in cells for viewing text, webpages, etc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7"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8" w:name="_Toc365553026"/>
      <w:r w:rsidRPr="00CC388D">
        <w:rPr>
          <w:rStyle w:val="EmphStrong"/>
        </w:rPr>
        <w:t>SAHM Model Output Viewer Cell</w:t>
      </w:r>
      <w:bookmarkEnd w:id="6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9" w:name="_Toc365553027"/>
      <w:r w:rsidRPr="00F743F4">
        <w:rPr>
          <w:rStyle w:val="EmphStrong"/>
        </w:rPr>
        <w:t>SAHM Spatial Output Viewer Cell</w:t>
      </w:r>
      <w:bookmarkEnd w:id="6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Matplotlib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mc:AlternateContent>
          <mc:Choice Requires="wpg">
            <w:drawing>
              <wp:inline distT="0" distB="0" distL="0" distR="0">
                <wp:extent cx="5537454" cy="270510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160" cy="2706247"/>
                          <a:chOff x="990600" y="762000"/>
                          <a:chExt cx="5543160" cy="2706247"/>
                        </a:xfrm>
                      </wpg:grpSpPr>
                      <pic:pic xmlns:pic="http://schemas.openxmlformats.org/drawingml/2006/picture">
                        <pic:nvPicPr>
                          <pic:cNvPr id="87" name="Picture 87"/>
                          <pic:cNvPicPr>
                            <a:picLocks noChangeAspect="1" noChangeArrowheads="1"/>
                          </pic:cNvPicPr>
                        </pic:nvPicPr>
                        <pic:blipFill>
                          <a:blip r:embed="rId71"/>
                          <a:srcRect/>
                          <a:stretch>
                            <a:fillRect/>
                          </a:stretch>
                        </pic:blipFill>
                        <pic:spPr bwMode="auto">
                          <a:xfrm>
                            <a:off x="990600" y="762000"/>
                            <a:ext cx="5324475" cy="314325"/>
                          </a:xfrm>
                          <a:prstGeom prst="rect">
                            <a:avLst/>
                          </a:prstGeom>
                          <a:noFill/>
                          <a:ln w="9525">
                            <a:noFill/>
                            <a:miter lim="800000"/>
                            <a:headEnd/>
                            <a:tailEnd/>
                          </a:ln>
                        </pic:spPr>
                      </pic:pic>
                      <wps:wsp>
                        <wps:cNvPr id="88" name="TextBox 4"/>
                        <wps:cNvSpPr txBox="1"/>
                        <wps:spPr>
                          <a:xfrm rot="4609653">
                            <a:off x="2901032" y="2154692"/>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Mess Map</w:t>
                              </w:r>
                            </w:p>
                          </w:txbxContent>
                        </wps:txbx>
                        <wps:bodyPr wrap="square" rtlCol="0">
                          <a:spAutoFit/>
                        </wps:bodyPr>
                      </wps:wsp>
                      <wps:wsp>
                        <wps:cNvPr id="89" name="Straight Arrow Connector 89"/>
                        <wps:cNvCnPr/>
                        <wps:spPr>
                          <a:xfrm>
                            <a:off x="3657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TextBox 14"/>
                        <wps:cNvSpPr txBox="1"/>
                        <wps:spPr>
                          <a:xfrm rot="4609653">
                            <a:off x="5339432" y="2154691"/>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Save Image</w:t>
                              </w:r>
                            </w:p>
                          </w:txbxContent>
                        </wps:txbx>
                        <wps:bodyPr wrap="square" rtlCol="0">
                          <a:spAutoFit/>
                        </wps:bodyPr>
                      </wps:wsp>
                      <wps:wsp>
                        <wps:cNvPr id="91" name="Straight Arrow Connector 91"/>
                        <wps:cNvCnPr/>
                        <wps:spPr>
                          <a:xfrm>
                            <a:off x="60960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Box 16"/>
                        <wps:cNvSpPr txBox="1"/>
                        <wps:spPr>
                          <a:xfrm rot="4609653">
                            <a:off x="3205833" y="2154690"/>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MoD map</w:t>
                              </w:r>
                            </w:p>
                          </w:txbxContent>
                        </wps:txbx>
                        <wps:bodyPr wrap="square" rtlCol="0">
                          <a:spAutoFit/>
                        </wps:bodyPr>
                      </wps:wsp>
                      <wps:wsp>
                        <wps:cNvPr id="93" name="Straight Arrow Connector 93"/>
                        <wps:cNvCnPr/>
                        <wps:spPr>
                          <a:xfrm>
                            <a:off x="39624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TextBox 18"/>
                        <wps:cNvSpPr txBox="1"/>
                        <wps:spPr>
                          <a:xfrm rot="4609653">
                            <a:off x="4044033" y="2140309"/>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title and legend</w:t>
                              </w:r>
                            </w:p>
                          </w:txbxContent>
                        </wps:txbx>
                        <wps:bodyPr wrap="square" rtlCol="0">
                          <a:spAutoFit/>
                        </wps:bodyPr>
                      </wps:wsp>
                      <wps:wsp>
                        <wps:cNvPr id="95" name="Straight Arrow Connector 95"/>
                        <wps:cNvCnPr/>
                        <wps:spPr>
                          <a:xfrm>
                            <a:off x="4800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TextBox 20"/>
                        <wps:cNvSpPr txBox="1"/>
                        <wps:spPr>
                          <a:xfrm rot="4609653">
                            <a:off x="4348831" y="2154691"/>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Zoom Full Extent</w:t>
                              </w:r>
                            </w:p>
                          </w:txbxContent>
                        </wps:txbx>
                        <wps:bodyPr wrap="square" rtlCol="0">
                          <a:spAutoFit/>
                        </wps:bodyPr>
                      </wps:wsp>
                      <wps:wsp>
                        <wps:cNvPr id="97" name="Straight Arrow Connector 97"/>
                        <wps:cNvCnPr/>
                        <wps:spPr>
                          <a:xfrm>
                            <a:off x="5105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Box 22"/>
                        <wps:cNvSpPr txBox="1"/>
                        <wps:spPr>
                          <a:xfrm rot="4609653">
                            <a:off x="4729832" y="2154692"/>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Pan</w:t>
                              </w:r>
                            </w:p>
                          </w:txbxContent>
                        </wps:txbx>
                        <wps:bodyPr wrap="square" rtlCol="0">
                          <a:spAutoFit/>
                        </wps:bodyPr>
                      </wps:wsp>
                      <wps:wsp>
                        <wps:cNvPr id="99" name="Straight Arrow Connector 99"/>
                        <wps:cNvCnPr/>
                        <wps:spPr>
                          <a:xfrm>
                            <a:off x="54864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4"/>
                        <wps:cNvSpPr txBox="1"/>
                        <wps:spPr>
                          <a:xfrm rot="4609653">
                            <a:off x="5287829" y="1835388"/>
                            <a:ext cx="1455796"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Zoom rectangle</w:t>
                              </w:r>
                            </w:p>
                          </w:txbxContent>
                        </wps:txbx>
                        <wps:bodyPr wrap="square" rtlCol="0">
                          <a:spAutoFit/>
                        </wps:bodyPr>
                      </wps:wsp>
                      <wps:wsp>
                        <wps:cNvPr id="101" name="Straight Arrow Connector 101"/>
                        <wps:cNvCnPr/>
                        <wps:spPr>
                          <a:xfrm>
                            <a:off x="57912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Box 26"/>
                        <wps:cNvSpPr txBox="1"/>
                        <wps:spPr>
                          <a:xfrm rot="4609653">
                            <a:off x="1072232" y="2169071"/>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 xml:space="preserve">Show/hide  presence points </w:t>
                              </w:r>
                            </w:p>
                          </w:txbxContent>
                        </wps:txbx>
                        <wps:bodyPr wrap="square" rtlCol="0">
                          <a:spAutoFit/>
                        </wps:bodyPr>
                      </wps:wsp>
                      <wps:wsp>
                        <wps:cNvPr id="103" name="Straight Arrow Connector 103"/>
                        <wps:cNvCnPr/>
                        <wps:spPr>
                          <a:xfrm>
                            <a:off x="18288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TextBox 28"/>
                        <wps:cNvSpPr txBox="1"/>
                        <wps:spPr>
                          <a:xfrm rot="4609653">
                            <a:off x="1377033" y="2154691"/>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 xml:space="preserve">Show/hide  absence points </w:t>
                              </w:r>
                            </w:p>
                          </w:txbxContent>
                        </wps:txbx>
                        <wps:bodyPr wrap="square" rtlCol="0">
                          <a:spAutoFit/>
                        </wps:bodyPr>
                      </wps:wsp>
                      <wps:wsp>
                        <wps:cNvPr id="105" name="Straight Arrow Connector 105"/>
                        <wps:cNvCnPr/>
                        <wps:spPr>
                          <a:xfrm>
                            <a:off x="21336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TextBox 30"/>
                        <wps:cNvSpPr txBox="1"/>
                        <wps:spPr>
                          <a:xfrm rot="4609653">
                            <a:off x="1635188" y="2213510"/>
                            <a:ext cx="2232474"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wps:txbx>
                        <wps:bodyPr wrap="square" rtlCol="0">
                          <a:spAutoFit/>
                        </wps:bodyPr>
                      </wps:wsp>
                      <wps:wsp>
                        <wps:cNvPr id="107" name="Straight Arrow Connector 107"/>
                        <wps:cNvCnPr/>
                        <wps:spPr>
                          <a:xfrm>
                            <a:off x="2438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Box 32"/>
                        <wps:cNvSpPr txBox="1"/>
                        <wps:spPr>
                          <a:xfrm rot="4609653">
                            <a:off x="1986632" y="2154691"/>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wps:txbx>
                        <wps:bodyPr wrap="square" rtlCol="0">
                          <a:spAutoFit/>
                        </wps:bodyPr>
                      </wps:wsp>
                      <wps:wsp>
                        <wps:cNvPr id="109" name="Straight Arrow Connector 109"/>
                        <wps:cNvCnPr/>
                        <wps:spPr>
                          <a:xfrm>
                            <a:off x="27432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TextBox 34"/>
                        <wps:cNvSpPr txBox="1"/>
                        <wps:spPr>
                          <a:xfrm rot="4609653">
                            <a:off x="2291431" y="2154691"/>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wps:txbx>
                        <wps:bodyPr wrap="square" rtlCol="0">
                          <a:spAutoFit/>
                        </wps:bodyPr>
                      </wps:wsp>
                      <wps:wsp>
                        <wps:cNvPr id="111" name="Straight Arrow Connector 111"/>
                        <wps:cNvCnPr/>
                        <wps:spPr>
                          <a:xfrm>
                            <a:off x="30479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TextBox 36"/>
                        <wps:cNvSpPr txBox="1"/>
                        <wps:spPr>
                          <a:xfrm rot="4609653">
                            <a:off x="2596231" y="2154690"/>
                            <a:ext cx="2111657" cy="276999"/>
                          </a:xfrm>
                          <a:prstGeom prst="rect">
                            <a:avLst/>
                          </a:prstGeom>
                          <a:noFill/>
                        </wps:spPr>
                        <wps:txbx>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wps:txbx>
                        <wps:bodyPr wrap="square" rtlCol="0">
                          <a:spAutoFit/>
                        </wps:bodyPr>
                      </wps:wsp>
                      <wps:wsp>
                        <wps:cNvPr id="113" name="Straight Arrow Connector 113"/>
                        <wps:cNvCnPr/>
                        <wps:spPr>
                          <a:xfrm>
                            <a:off x="33527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9" o:spid="_x0000_s1048" style="width:436pt;height:213pt;mso-position-horizontal-relative:char;mso-position-vertical-relative:line" coordorigin="9906,7620" coordsize="55431,2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">
                <v:shape id="Picture 87" o:spid="_x0000_s104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2" o:title=""/>
                </v:shape>
                <v:shape id="TextBox 4" o:spid="_x0000_s1050" type="#_x0000_t202" style="position:absolute;left:2900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 id="Straight Arrow Connector 89" o:spid="_x0000_s105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52" type="#_x0000_t202" style="position:absolute;left:5339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5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54" type="#_x0000_t202" style="position:absolute;left:3205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MoD map</w:t>
                        </w:r>
                      </w:p>
                    </w:txbxContent>
                  </v:textbox>
                </v:shape>
                <v:shape id="Straight Arrow Connector 93" o:spid="_x0000_s105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56" type="#_x0000_t202" style="position:absolute;left:40439;top:21403;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title and legend</w:t>
                        </w:r>
                      </w:p>
                    </w:txbxContent>
                  </v:textbox>
                </v:shape>
                <v:shape id="Straight Arrow Connector 95" o:spid="_x0000_s105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58" type="#_x0000_t202" style="position:absolute;left:4348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5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60" type="#_x0000_t202" style="position:absolute;left:4729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6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62" type="#_x0000_t202" style="position:absolute;left:52878;top:18353;width:14558;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6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64" type="#_x0000_t202" style="position:absolute;left:10722;top:21690;width:21116;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 xml:space="preserve">Show/hide  presence points </w:t>
                        </w:r>
                      </w:p>
                    </w:txbxContent>
                  </v:textbox>
                </v:shape>
                <v:shape id="Straight Arrow Connector 103" o:spid="_x0000_s106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66" type="#_x0000_t202" style="position:absolute;left:1376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 xml:space="preserve">Show/hide  absence points </w:t>
                        </w:r>
                      </w:p>
                    </w:txbxContent>
                  </v:textbox>
                </v:shape>
                <v:shape id="Straight Arrow Connector 105" o:spid="_x0000_s106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68" type="#_x0000_t202" style="position:absolute;left:16351;top:22135;width:22325;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6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70" type="#_x0000_t202" style="position:absolute;left:19865;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7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72" type="#_x0000_t202" style="position:absolute;left:2291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7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74" type="#_x0000_t202" style="position:absolute;left:25961;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A650C9" w:rsidRDefault="00A650C9"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7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mc:Fallback>
        </mc:AlternateContent>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ApplyModel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mds file as input.  This input mds should have predictor names matching those in the mds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
    <w:p w:rsidR="003C63C2" w:rsidRPr="00DC6924" w:rsidRDefault="003C63C2" w:rsidP="00A471C4">
      <w:pPr>
        <w:pStyle w:val="Heading1"/>
      </w:pPr>
      <w:bookmarkStart w:id="70" w:name="_Toc59000065"/>
      <w:bookmarkStart w:id="71" w:name="_Toc365553028"/>
      <w:r w:rsidRPr="00DC6924">
        <w:t>Glossary</w:t>
      </w:r>
      <w:bookmarkEnd w:id="70"/>
      <w:bookmarkEnd w:id="71"/>
    </w:p>
    <w:p w:rsidR="002D649B" w:rsidRDefault="003C63C2" w:rsidP="002D649B">
      <w:pPr>
        <w:pStyle w:val="GlossaryDefinition"/>
      </w:pPr>
      <w:r w:rsidRPr="00A471C4">
        <w:rPr>
          <w:rStyle w:val="GlossaryTerm"/>
        </w:rPr>
        <w:t xml:space="preserve">Glossary </w:t>
      </w:r>
      <w:r w:rsidR="000E0F5F">
        <w:rPr>
          <w:rStyle w:val="GlossaryTerm"/>
        </w:rPr>
        <w:t>Term</w:t>
      </w:r>
      <w:r w:rsidR="00132121">
        <w:t> </w:t>
      </w:r>
      <w:r w:rsidRPr="00DC6924">
        <w:t xml:space="preserve">Glossary definition.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r w:rsidRPr="000457C5">
        <w:rPr>
          <w:rFonts w:ascii="Times New Roman" w:hAnsi="Times New Roman"/>
          <w:b w:val="0"/>
          <w:sz w:val="24"/>
          <w:szCs w:val="24"/>
        </w:rPr>
        <w:t xml:space="preserve">Baddeley, A. and Turner, R. (2005). Spatstat: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r w:rsidRPr="000457C5">
        <w:rPr>
          <w:rFonts w:ascii="Times New Roman" w:hAnsi="Times New Roman"/>
          <w:b w:val="0"/>
          <w:sz w:val="24"/>
          <w:szCs w:val="24"/>
        </w:rPr>
        <w:t xml:space="preserve">Bivand, R.S., Pebesma, E.J., and Gόmez-Rubio, V. (2008). Applied Spatial Data Analysis with R. Springer New York, NY.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r w:rsidRPr="000457C5">
        <w:rPr>
          <w:rFonts w:eastAsia="JansonText-Roman"/>
          <w:sz w:val="24"/>
          <w:szCs w:val="24"/>
        </w:rPr>
        <w:t xml:space="preserve">Dormann, C.F., McPherson, J.M., Araujo, M.B., Bivand, R., Bolliger, J., et al. (2007). Methods to account for spatial autocorrelation in the analysis of species distributional data: a review. </w:t>
      </w:r>
      <w:r w:rsidRPr="000457C5">
        <w:rPr>
          <w:rFonts w:eastAsia="JansonText-Roman"/>
          <w:iCs/>
          <w:sz w:val="24"/>
          <w:szCs w:val="24"/>
        </w:rPr>
        <w:t xml:space="preserve">Ecography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r w:rsidRPr="000457C5">
        <w:rPr>
          <w:rStyle w:val="author"/>
          <w:iCs/>
          <w:sz w:val="24"/>
          <w:szCs w:val="24"/>
        </w:rPr>
        <w:t>Elith, J.</w:t>
      </w:r>
      <w:r w:rsidRPr="000457C5">
        <w:rPr>
          <w:rStyle w:val="HTMLCite"/>
          <w:i w:val="0"/>
          <w:sz w:val="24"/>
          <w:szCs w:val="24"/>
        </w:rPr>
        <w:t xml:space="preserve">, </w:t>
      </w:r>
      <w:r w:rsidRPr="000457C5">
        <w:rPr>
          <w:rStyle w:val="author"/>
          <w:iCs/>
          <w:sz w:val="24"/>
          <w:szCs w:val="24"/>
        </w:rPr>
        <w:t>Leathwick,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 xml:space="preserve">). </w:t>
      </w:r>
      <w:r w:rsidRPr="000457C5">
        <w:rPr>
          <w:rStyle w:val="articletitle"/>
          <w:iCs/>
          <w:sz w:val="24"/>
          <w:szCs w:val="24"/>
        </w:rPr>
        <w:t>A working guide to boosted regression trees</w:t>
      </w:r>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r w:rsidRPr="000457C5">
        <w:rPr>
          <w:sz w:val="24"/>
          <w:szCs w:val="24"/>
        </w:rPr>
        <w:t>Elith, J., Kearney, M., Phillips, S. (2010). The art of modeling range-shifting species. Methods Ecol Evol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r w:rsidRPr="00452FEE">
        <w:rPr>
          <w:sz w:val="24"/>
          <w:szCs w:val="24"/>
        </w:rPr>
        <w:t>Elith, J., S. J. Phillips, T. Hastie, M. Dudík, Y. E. Chee, and C. J. Yates. 2011. A statistical explanation of MaxEnt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r w:rsidRPr="00452FEE">
        <w:t xml:space="preserve">Fielding, A. H., and Bell, J. F. (1997). A review of methods for the assessment of prediction errors in conservation presence/absence models.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Freeman, E. (2007). PresenceAbsence: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Grosjean, Ph. (2011). SciViews: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r w:rsidRPr="000457C5">
        <w:rPr>
          <w:rFonts w:eastAsia="JansonText-Roman"/>
          <w:sz w:val="24"/>
          <w:szCs w:val="24"/>
        </w:rPr>
        <w:t xml:space="preserve">Hastie, T., Tibshirani, R., Friedman J.H., (2009).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Springer-Verlag. 744 pp. 2nd ed.</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Tibshirani., R.  mda: Mixture and flexible discriminant analysis. Ported to R by Leisch, F., Hornik, K. and Ripley B. D.  (2011). R package version 0.4-2.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Hijmans, R. J., and van Etten, J. (2011). raster: Geographic analysis and modeling with raster data. R package version 1.9-41.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Keitt, T. H.  Bivand, R., Pebesma, E., and Rowlingson, B. (2011). rgdal: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Data Abstraction Library. R package version 0.7-4.</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Leathwick J.R., Elith, J., Hastie, T. (2006). Comparative performance of generalized additive models and multivariate adaptive regression splines for statistical modelling of species distributions.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Liaw, A. and Wiener M. (2002). Classification and Regression by randomForest. R News 2(3), 18--22.</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Miller, M.E., Hui, S.L., Tierney, W.M. (1991). Validation techniques for logistic regression models.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Pearce, J., and S. Ferrier.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r w:rsidRPr="000457C5">
        <w:rPr>
          <w:sz w:val="24"/>
          <w:szCs w:val="24"/>
        </w:rPr>
        <w:t>Pebesma, E.J., Bivand, R.S. (2005). Classes and methods for spatial data in R. R News 5(2).</w:t>
      </w:r>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r w:rsidRPr="00452FEE">
        <w:rPr>
          <w:sz w:val="24"/>
          <w:szCs w:val="24"/>
        </w:rPr>
        <w:t>Phillips, S. J., R. P. Anderson, and R. E. Schapire.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r w:rsidRPr="00452FEE">
        <w:rPr>
          <w:sz w:val="24"/>
          <w:szCs w:val="24"/>
        </w:rPr>
        <w:t>Phillips, S. J., M. Dudik, and R. E. Schapire. 2004. A maximum entropy approach to species distribution modeling. Pages 655-662 in Proceedings of the Twenty-First International Conference on Machine Learning.</w:t>
      </w:r>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 Development Core Team (2011). R: A language and environment for statistical computing. R Foundation for Statistical Computing, Vienna, Austria.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gbm: Generalized Boosted Regression Models. R package version 1.6-3.1.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Therneau, T. and original Splus-&gt;R port by Lumley, T. (2011). survival: Survival analysis, including penalised likelihood. R package version 2.36-10.</w:t>
      </w:r>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50C9" w:rsidRDefault="00A650C9">
      <w:r>
        <w:separator/>
      </w:r>
    </w:p>
  </w:endnote>
  <w:endnote w:type="continuationSeparator" w:id="0">
    <w:p w:rsidR="00A650C9" w:rsidRDefault="00A650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0C9" w:rsidRDefault="00A650C9"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A650C9" w:rsidRDefault="00A650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0C9" w:rsidRDefault="00A650C9"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5721">
      <w:rPr>
        <w:rStyle w:val="PageNumber"/>
        <w:noProof/>
      </w:rPr>
      <w:t>2</w:t>
    </w:r>
    <w:r>
      <w:rPr>
        <w:rStyle w:val="PageNumber"/>
      </w:rPr>
      <w:fldChar w:fldCharType="end"/>
    </w:r>
  </w:p>
  <w:p w:rsidR="00A650C9" w:rsidRDefault="00A650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50C9" w:rsidRDefault="00A650C9">
      <w:r>
        <w:separator/>
      </w:r>
    </w:p>
  </w:footnote>
  <w:footnote w:type="continuationSeparator" w:id="0">
    <w:p w:rsidR="00A650C9" w:rsidRDefault="00A650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0C9" w:rsidRDefault="00A650C9">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 w:numId="15">
    <w:abstractNumId w:val="6"/>
    <w:lvlOverride w:ilvl="0">
      <w:startOverride w:val="1"/>
    </w:lvlOverride>
  </w:num>
  <w:num w:numId="16">
    <w:abstractNumId w:val="7"/>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activeWritingStyle w:appName="MSWord" w:lang="en-US"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10E7"/>
    <w:rsid w:val="000D24A5"/>
    <w:rsid w:val="000D67C6"/>
    <w:rsid w:val="000D73C1"/>
    <w:rsid w:val="000E0F5F"/>
    <w:rsid w:val="000E5C56"/>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3ABB"/>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B50"/>
    <w:rsid w:val="00207663"/>
    <w:rsid w:val="00210359"/>
    <w:rsid w:val="00211DFB"/>
    <w:rsid w:val="002124CA"/>
    <w:rsid w:val="00212E4B"/>
    <w:rsid w:val="00222B0F"/>
    <w:rsid w:val="00223A02"/>
    <w:rsid w:val="00225970"/>
    <w:rsid w:val="002302AC"/>
    <w:rsid w:val="00246974"/>
    <w:rsid w:val="002473D4"/>
    <w:rsid w:val="00251FD1"/>
    <w:rsid w:val="00261530"/>
    <w:rsid w:val="0026185B"/>
    <w:rsid w:val="00262749"/>
    <w:rsid w:val="002634E1"/>
    <w:rsid w:val="0026386B"/>
    <w:rsid w:val="00267823"/>
    <w:rsid w:val="002726A6"/>
    <w:rsid w:val="002729B8"/>
    <w:rsid w:val="002737B7"/>
    <w:rsid w:val="0027793B"/>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0FED"/>
    <w:rsid w:val="002D649B"/>
    <w:rsid w:val="002D6BD5"/>
    <w:rsid w:val="002D71CE"/>
    <w:rsid w:val="002E023C"/>
    <w:rsid w:val="002E0ADA"/>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4A40"/>
    <w:rsid w:val="003C216B"/>
    <w:rsid w:val="003C41CC"/>
    <w:rsid w:val="003C63C2"/>
    <w:rsid w:val="003D0AA6"/>
    <w:rsid w:val="003D19DD"/>
    <w:rsid w:val="003D528F"/>
    <w:rsid w:val="003E2A82"/>
    <w:rsid w:val="003F170A"/>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018A"/>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957"/>
    <w:rsid w:val="00524AD6"/>
    <w:rsid w:val="0052675D"/>
    <w:rsid w:val="005270B8"/>
    <w:rsid w:val="00527710"/>
    <w:rsid w:val="00534486"/>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3389"/>
    <w:rsid w:val="00656D13"/>
    <w:rsid w:val="00660E6E"/>
    <w:rsid w:val="00670E12"/>
    <w:rsid w:val="00670FB5"/>
    <w:rsid w:val="006728A1"/>
    <w:rsid w:val="006735E0"/>
    <w:rsid w:val="006743F0"/>
    <w:rsid w:val="0068051F"/>
    <w:rsid w:val="00684550"/>
    <w:rsid w:val="00685721"/>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2AD9"/>
    <w:rsid w:val="0073417A"/>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6F24"/>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E6EB6"/>
    <w:rsid w:val="009F041A"/>
    <w:rsid w:val="009F0581"/>
    <w:rsid w:val="009F342C"/>
    <w:rsid w:val="009F68E2"/>
    <w:rsid w:val="00A00109"/>
    <w:rsid w:val="00A03412"/>
    <w:rsid w:val="00A03E50"/>
    <w:rsid w:val="00A05AEB"/>
    <w:rsid w:val="00A11501"/>
    <w:rsid w:val="00A1164E"/>
    <w:rsid w:val="00A11F68"/>
    <w:rsid w:val="00A1439C"/>
    <w:rsid w:val="00A16B16"/>
    <w:rsid w:val="00A208E8"/>
    <w:rsid w:val="00A21DBF"/>
    <w:rsid w:val="00A24CA3"/>
    <w:rsid w:val="00A25F01"/>
    <w:rsid w:val="00A26DD6"/>
    <w:rsid w:val="00A318BF"/>
    <w:rsid w:val="00A31C65"/>
    <w:rsid w:val="00A3258F"/>
    <w:rsid w:val="00A346F1"/>
    <w:rsid w:val="00A35F33"/>
    <w:rsid w:val="00A36573"/>
    <w:rsid w:val="00A3681C"/>
    <w:rsid w:val="00A40A82"/>
    <w:rsid w:val="00A44DCA"/>
    <w:rsid w:val="00A450E0"/>
    <w:rsid w:val="00A471C4"/>
    <w:rsid w:val="00A535C3"/>
    <w:rsid w:val="00A56D44"/>
    <w:rsid w:val="00A62973"/>
    <w:rsid w:val="00A632E9"/>
    <w:rsid w:val="00A650C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66B0"/>
    <w:rsid w:val="00AA6B02"/>
    <w:rsid w:val="00AB2AAA"/>
    <w:rsid w:val="00AB41A7"/>
    <w:rsid w:val="00AC0D86"/>
    <w:rsid w:val="00AC535D"/>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039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9558D"/>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BA4"/>
    <w:rsid w:val="00BF3004"/>
    <w:rsid w:val="00C17015"/>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77BF3"/>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3EBC"/>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AB0"/>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5C12"/>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my.usgs.gov/catalog/RAM/SAH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www.gdal.org/formats_list.html" TargetMode="External"/><Relationship Id="rId55" Type="http://schemas.openxmlformats.org/officeDocument/2006/relationships/image" Target="media/image35.jpeg"/><Relationship Id="rId63" Type="http://schemas.openxmlformats.org/officeDocument/2006/relationships/image" Target="media/image42.jpeg"/><Relationship Id="rId68"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1.png"/><Relationship Id="rId11" Type="http://schemas.openxmlformats.org/officeDocument/2006/relationships/hyperlink" Target="http://www.usgs.gov/pubprod"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www.vistrails.org/usersguide/VisTrails_Documentation/VisTrails_Documentation.html"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hyperlink" Target="http://www.usgs.gov" TargetMode="External"/><Relationship Id="rId19" Type="http://schemas.openxmlformats.org/officeDocument/2006/relationships/hyperlink" Target="http://www.r-project.org/"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www.remotesensing.org/geotiff/proj_list/" TargetMode="External"/><Relationship Id="rId56" Type="http://schemas.openxmlformats.org/officeDocument/2006/relationships/hyperlink" Target="http://cran.r-project.org/web/packages/randomForest/index.html" TargetMode="External"/><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tore.usgs.gov" TargetMode="Externa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hyperlink" Target="http://www.cs.princeton.edu/~schapire/maxent/" TargetMode="External"/><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image" Target="media/image41.jpeg"/><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E94E6D-20F0-4BAE-B7E2-9DD9F1E09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0</TotalTime>
  <Pages>71</Pages>
  <Words>12331</Words>
  <Characters>68838</Characters>
  <Application>Microsoft Office Word</Application>
  <DocSecurity>0</DocSecurity>
  <Lines>573</Lines>
  <Paragraphs>162</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81007</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2</cp:revision>
  <cp:lastPrinted>2008-03-31T15:28:00Z</cp:lastPrinted>
  <dcterms:created xsi:type="dcterms:W3CDTF">2013-08-29T21:46:00Z</dcterms:created>
  <dcterms:modified xsi:type="dcterms:W3CDTF">2013-08-29T21:46:00Z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