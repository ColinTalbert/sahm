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524957">
        <w:rPr>
          <w:noProof/>
        </w:rPr>
        <w:fldChar w:fldCharType="begin"/>
      </w:r>
      <w:r>
        <w:rPr>
          <w:noProof/>
        </w:rPr>
        <w:instrText xml:space="preserve"> PAGEREF _Toc315364868 \h </w:instrText>
      </w:r>
      <w:r w:rsidR="00524957">
        <w:rPr>
          <w:noProof/>
        </w:rPr>
      </w:r>
      <w:r w:rsidR="00524957">
        <w:rPr>
          <w:noProof/>
        </w:rPr>
        <w:fldChar w:fldCharType="separate"/>
      </w:r>
      <w:r>
        <w:rPr>
          <w:noProof/>
        </w:rPr>
        <w:t>1</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524957">
        <w:rPr>
          <w:noProof/>
        </w:rPr>
        <w:fldChar w:fldCharType="begin"/>
      </w:r>
      <w:r>
        <w:rPr>
          <w:noProof/>
        </w:rPr>
        <w:instrText xml:space="preserve"> PAGEREF _Toc315364869 \h </w:instrText>
      </w:r>
      <w:r w:rsidR="00524957">
        <w:rPr>
          <w:noProof/>
        </w:rPr>
      </w:r>
      <w:r w:rsidR="00524957">
        <w:rPr>
          <w:noProof/>
        </w:rPr>
        <w:fldChar w:fldCharType="separate"/>
      </w:r>
      <w:r>
        <w:rPr>
          <w:noProof/>
        </w:rPr>
        <w:t>2</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524957">
        <w:rPr>
          <w:noProof/>
        </w:rPr>
        <w:fldChar w:fldCharType="begin"/>
      </w:r>
      <w:r>
        <w:rPr>
          <w:noProof/>
        </w:rPr>
        <w:instrText xml:space="preserve"> PAGEREF _Toc315364870 \h </w:instrText>
      </w:r>
      <w:r w:rsidR="00524957">
        <w:rPr>
          <w:noProof/>
        </w:rPr>
      </w:r>
      <w:r w:rsidR="00524957">
        <w:rPr>
          <w:noProof/>
        </w:rPr>
        <w:fldChar w:fldCharType="separate"/>
      </w:r>
      <w:r>
        <w:rPr>
          <w:noProof/>
        </w:rPr>
        <w:t>2</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524957">
        <w:rPr>
          <w:noProof/>
        </w:rPr>
        <w:fldChar w:fldCharType="begin"/>
      </w:r>
      <w:r>
        <w:rPr>
          <w:noProof/>
        </w:rPr>
        <w:instrText xml:space="preserve"> PAGEREF _Toc315364871 \h </w:instrText>
      </w:r>
      <w:r w:rsidR="00524957">
        <w:rPr>
          <w:noProof/>
        </w:rPr>
      </w:r>
      <w:r w:rsidR="00524957">
        <w:rPr>
          <w:noProof/>
        </w:rPr>
        <w:fldChar w:fldCharType="separate"/>
      </w:r>
      <w:r>
        <w:rPr>
          <w:noProof/>
        </w:rPr>
        <w:t>11</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524957">
        <w:rPr>
          <w:noProof/>
        </w:rPr>
        <w:fldChar w:fldCharType="begin"/>
      </w:r>
      <w:r>
        <w:rPr>
          <w:noProof/>
        </w:rPr>
        <w:instrText xml:space="preserve"> PAGEREF _Toc315364872 \h </w:instrText>
      </w:r>
      <w:r w:rsidR="00524957">
        <w:rPr>
          <w:noProof/>
        </w:rPr>
      </w:r>
      <w:r w:rsidR="00524957">
        <w:rPr>
          <w:noProof/>
        </w:rPr>
        <w:fldChar w:fldCharType="separate"/>
      </w:r>
      <w:r>
        <w:rPr>
          <w:noProof/>
        </w:rPr>
        <w:t>12</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524957">
        <w:rPr>
          <w:noProof/>
        </w:rPr>
        <w:fldChar w:fldCharType="begin"/>
      </w:r>
      <w:r>
        <w:rPr>
          <w:noProof/>
        </w:rPr>
        <w:instrText xml:space="preserve"> PAGEREF _Toc315364873 \h </w:instrText>
      </w:r>
      <w:r w:rsidR="00524957">
        <w:rPr>
          <w:noProof/>
        </w:rPr>
      </w:r>
      <w:r w:rsidR="00524957">
        <w:rPr>
          <w:noProof/>
        </w:rPr>
        <w:fldChar w:fldCharType="separate"/>
      </w:r>
      <w:r>
        <w:rPr>
          <w:noProof/>
        </w:rPr>
        <w:t>13</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524957">
        <w:rPr>
          <w:noProof/>
        </w:rPr>
        <w:fldChar w:fldCharType="begin"/>
      </w:r>
      <w:r>
        <w:rPr>
          <w:noProof/>
        </w:rPr>
        <w:instrText xml:space="preserve"> PAGEREF _Toc315364874 \h </w:instrText>
      </w:r>
      <w:r w:rsidR="00524957">
        <w:rPr>
          <w:noProof/>
        </w:rPr>
      </w:r>
      <w:r w:rsidR="00524957">
        <w:rPr>
          <w:noProof/>
        </w:rPr>
        <w:fldChar w:fldCharType="separate"/>
      </w:r>
      <w:r>
        <w:rPr>
          <w:noProof/>
        </w:rPr>
        <w:t>14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524957">
        <w:rPr>
          <w:noProof/>
        </w:rPr>
        <w:fldChar w:fldCharType="begin"/>
      </w:r>
      <w:r>
        <w:rPr>
          <w:noProof/>
        </w:rPr>
        <w:instrText xml:space="preserve"> PAGEREF _Toc315364875 \h </w:instrText>
      </w:r>
      <w:r w:rsidR="00524957">
        <w:rPr>
          <w:noProof/>
        </w:rPr>
      </w:r>
      <w:r w:rsidR="00524957">
        <w:rPr>
          <w:noProof/>
        </w:rPr>
        <w:fldChar w:fldCharType="separate"/>
      </w:r>
      <w:r>
        <w:rPr>
          <w:noProof/>
        </w:rPr>
        <w:t>15</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524957">
        <w:rPr>
          <w:noProof/>
        </w:rPr>
        <w:fldChar w:fldCharType="begin"/>
      </w:r>
      <w:r>
        <w:rPr>
          <w:noProof/>
        </w:rPr>
        <w:instrText xml:space="preserve"> PAGEREF _Toc315364876 \h </w:instrText>
      </w:r>
      <w:r w:rsidR="00524957">
        <w:rPr>
          <w:noProof/>
        </w:rPr>
      </w:r>
      <w:r w:rsidR="00524957">
        <w:rPr>
          <w:noProof/>
        </w:rPr>
        <w:fldChar w:fldCharType="separate"/>
      </w:r>
      <w:r>
        <w:rPr>
          <w:noProof/>
        </w:rPr>
        <w:t>17</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524957">
        <w:rPr>
          <w:noProof/>
        </w:rPr>
        <w:fldChar w:fldCharType="begin"/>
      </w:r>
      <w:r>
        <w:rPr>
          <w:noProof/>
        </w:rPr>
        <w:instrText xml:space="preserve"> PAGEREF _Toc315364877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524957">
        <w:rPr>
          <w:noProof/>
        </w:rPr>
        <w:fldChar w:fldCharType="begin"/>
      </w:r>
      <w:r>
        <w:rPr>
          <w:noProof/>
        </w:rPr>
        <w:instrText xml:space="preserve"> PAGEREF _Toc315364878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524957">
        <w:rPr>
          <w:noProof/>
        </w:rPr>
        <w:fldChar w:fldCharType="begin"/>
      </w:r>
      <w:r>
        <w:rPr>
          <w:noProof/>
        </w:rPr>
        <w:instrText xml:space="preserve"> PAGEREF _Toc315364879 \h </w:instrText>
      </w:r>
      <w:r w:rsidR="00524957">
        <w:rPr>
          <w:noProof/>
        </w:rPr>
      </w:r>
      <w:r w:rsidR="00524957">
        <w:rPr>
          <w:noProof/>
        </w:rPr>
        <w:fldChar w:fldCharType="separate"/>
      </w:r>
      <w:r>
        <w:rPr>
          <w:noProof/>
        </w:rPr>
        <w:t>19</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524957">
        <w:rPr>
          <w:noProof/>
        </w:rPr>
        <w:fldChar w:fldCharType="begin"/>
      </w:r>
      <w:r>
        <w:rPr>
          <w:noProof/>
        </w:rPr>
        <w:instrText xml:space="preserve"> PAGEREF _Toc315364880 \h </w:instrText>
      </w:r>
      <w:r w:rsidR="00524957">
        <w:rPr>
          <w:noProof/>
        </w:rPr>
      </w:r>
      <w:r w:rsidR="00524957">
        <w:rPr>
          <w:noProof/>
        </w:rPr>
        <w:fldChar w:fldCharType="separate"/>
      </w:r>
      <w:r>
        <w:rPr>
          <w:noProof/>
        </w:rPr>
        <w:t>20</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524957">
        <w:rPr>
          <w:noProof/>
        </w:rPr>
        <w:fldChar w:fldCharType="begin"/>
      </w:r>
      <w:r>
        <w:rPr>
          <w:noProof/>
        </w:rPr>
        <w:instrText xml:space="preserve"> PAGEREF _Toc315364881 \h </w:instrText>
      </w:r>
      <w:r w:rsidR="00524957">
        <w:rPr>
          <w:noProof/>
        </w:rPr>
      </w:r>
      <w:r w:rsidR="00524957">
        <w:rPr>
          <w:noProof/>
        </w:rPr>
        <w:fldChar w:fldCharType="separate"/>
      </w:r>
      <w:r>
        <w:rPr>
          <w:noProof/>
        </w:rPr>
        <w:t>21</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524957">
        <w:rPr>
          <w:noProof/>
        </w:rPr>
        <w:fldChar w:fldCharType="begin"/>
      </w:r>
      <w:r>
        <w:rPr>
          <w:noProof/>
        </w:rPr>
        <w:instrText xml:space="preserve"> PAGEREF _Toc315364882 \h </w:instrText>
      </w:r>
      <w:r w:rsidR="00524957">
        <w:rPr>
          <w:noProof/>
        </w:rPr>
      </w:r>
      <w:r w:rsidR="00524957">
        <w:rPr>
          <w:noProof/>
        </w:rPr>
        <w:fldChar w:fldCharType="separate"/>
      </w:r>
      <w:r>
        <w:rPr>
          <w:noProof/>
        </w:rPr>
        <w:t>22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524957">
        <w:rPr>
          <w:noProof/>
        </w:rPr>
        <w:fldChar w:fldCharType="begin"/>
      </w:r>
      <w:r>
        <w:rPr>
          <w:noProof/>
        </w:rPr>
        <w:instrText xml:space="preserve"> PAGEREF _Toc315364883 \h </w:instrText>
      </w:r>
      <w:r w:rsidR="00524957">
        <w:rPr>
          <w:noProof/>
        </w:rPr>
      </w:r>
      <w:r w:rsidR="00524957">
        <w:rPr>
          <w:noProof/>
        </w:rPr>
        <w:fldChar w:fldCharType="separate"/>
      </w:r>
      <w:r>
        <w:rPr>
          <w:noProof/>
        </w:rPr>
        <w:t>23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524957">
        <w:rPr>
          <w:noProof/>
        </w:rPr>
        <w:fldChar w:fldCharType="begin"/>
      </w:r>
      <w:r>
        <w:rPr>
          <w:noProof/>
        </w:rPr>
        <w:instrText xml:space="preserve"> PAGEREF _Toc315364884 \h </w:instrText>
      </w:r>
      <w:r w:rsidR="00524957">
        <w:rPr>
          <w:noProof/>
        </w:rPr>
      </w:r>
      <w:r w:rsidR="00524957">
        <w:rPr>
          <w:noProof/>
        </w:rPr>
        <w:fldChar w:fldCharType="separate"/>
      </w:r>
      <w:r>
        <w:rPr>
          <w:noProof/>
        </w:rPr>
        <w:t>23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524957">
        <w:rPr>
          <w:noProof/>
        </w:rPr>
        <w:fldChar w:fldCharType="begin"/>
      </w:r>
      <w:r>
        <w:rPr>
          <w:noProof/>
        </w:rPr>
        <w:instrText xml:space="preserve"> PAGEREF _Toc315364885 \h </w:instrText>
      </w:r>
      <w:r w:rsidR="00524957">
        <w:rPr>
          <w:noProof/>
        </w:rPr>
      </w:r>
      <w:r w:rsidR="00524957">
        <w:rPr>
          <w:noProof/>
        </w:rPr>
        <w:fldChar w:fldCharType="separate"/>
      </w:r>
      <w:r>
        <w:rPr>
          <w:noProof/>
        </w:rPr>
        <w:t>24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524957">
        <w:rPr>
          <w:noProof/>
        </w:rPr>
        <w:fldChar w:fldCharType="begin"/>
      </w:r>
      <w:r>
        <w:rPr>
          <w:noProof/>
        </w:rPr>
        <w:instrText xml:space="preserve"> PAGEREF _Toc315364886 \h </w:instrText>
      </w:r>
      <w:r w:rsidR="00524957">
        <w:rPr>
          <w:noProof/>
        </w:rPr>
      </w:r>
      <w:r w:rsidR="00524957">
        <w:rPr>
          <w:noProof/>
        </w:rPr>
        <w:fldChar w:fldCharType="separate"/>
      </w:r>
      <w:r>
        <w:rPr>
          <w:noProof/>
        </w:rPr>
        <w:t>24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524957">
        <w:rPr>
          <w:noProof/>
        </w:rPr>
        <w:fldChar w:fldCharType="begin"/>
      </w:r>
      <w:r>
        <w:rPr>
          <w:noProof/>
        </w:rPr>
        <w:instrText xml:space="preserve"> PAGEREF _Toc315364887 \h </w:instrText>
      </w:r>
      <w:r w:rsidR="00524957">
        <w:rPr>
          <w:noProof/>
        </w:rPr>
      </w:r>
      <w:r w:rsidR="00524957">
        <w:rPr>
          <w:noProof/>
        </w:rPr>
        <w:fldChar w:fldCharType="separate"/>
      </w:r>
      <w:r>
        <w:rPr>
          <w:noProof/>
        </w:rPr>
        <w:t>25</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524957">
        <w:rPr>
          <w:noProof/>
        </w:rPr>
        <w:fldChar w:fldCharType="begin"/>
      </w:r>
      <w:r>
        <w:rPr>
          <w:noProof/>
        </w:rPr>
        <w:instrText xml:space="preserve"> PAGEREF _Toc315364888 \h </w:instrText>
      </w:r>
      <w:r w:rsidR="00524957">
        <w:rPr>
          <w:noProof/>
        </w:rPr>
      </w:r>
      <w:r w:rsidR="00524957">
        <w:rPr>
          <w:noProof/>
        </w:rPr>
        <w:fldChar w:fldCharType="separate"/>
      </w:r>
      <w:r>
        <w:rPr>
          <w:noProof/>
        </w:rPr>
        <w:t>27</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524957">
        <w:rPr>
          <w:noProof/>
        </w:rPr>
        <w:fldChar w:fldCharType="begin"/>
      </w:r>
      <w:r>
        <w:rPr>
          <w:noProof/>
        </w:rPr>
        <w:instrText xml:space="preserve"> PAGEREF _Toc315364889 \h </w:instrText>
      </w:r>
      <w:r w:rsidR="00524957">
        <w:rPr>
          <w:noProof/>
        </w:rPr>
      </w:r>
      <w:r w:rsidR="00524957">
        <w:rPr>
          <w:noProof/>
        </w:rPr>
        <w:fldChar w:fldCharType="separate"/>
      </w:r>
      <w:r>
        <w:rPr>
          <w:noProof/>
        </w:rPr>
        <w:t>27</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524957">
        <w:rPr>
          <w:noProof/>
        </w:rPr>
        <w:fldChar w:fldCharType="begin"/>
      </w:r>
      <w:r>
        <w:rPr>
          <w:noProof/>
        </w:rPr>
        <w:instrText xml:space="preserve"> PAGEREF _Toc315364890 \h </w:instrText>
      </w:r>
      <w:r w:rsidR="00524957">
        <w:rPr>
          <w:noProof/>
        </w:rPr>
      </w:r>
      <w:r w:rsidR="00524957">
        <w:rPr>
          <w:noProof/>
        </w:rPr>
        <w:fldChar w:fldCharType="separate"/>
      </w:r>
      <w:r>
        <w:rPr>
          <w:noProof/>
        </w:rPr>
        <w:t>29</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524957">
        <w:rPr>
          <w:noProof/>
        </w:rPr>
        <w:fldChar w:fldCharType="begin"/>
      </w:r>
      <w:r>
        <w:rPr>
          <w:noProof/>
        </w:rPr>
        <w:instrText xml:space="preserve"> PAGEREF _Toc315364891 \h </w:instrText>
      </w:r>
      <w:r w:rsidR="00524957">
        <w:rPr>
          <w:noProof/>
        </w:rPr>
      </w:r>
      <w:r w:rsidR="00524957">
        <w:rPr>
          <w:noProof/>
        </w:rPr>
        <w:fldChar w:fldCharType="separate"/>
      </w:r>
      <w:r>
        <w:rPr>
          <w:noProof/>
        </w:rPr>
        <w:t>30</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524957">
        <w:rPr>
          <w:noProof/>
        </w:rPr>
        <w:fldChar w:fldCharType="begin"/>
      </w:r>
      <w:r>
        <w:rPr>
          <w:noProof/>
        </w:rPr>
        <w:instrText xml:space="preserve"> PAGEREF _Toc315364892 \h </w:instrText>
      </w:r>
      <w:r w:rsidR="00524957">
        <w:rPr>
          <w:noProof/>
        </w:rPr>
      </w:r>
      <w:r w:rsidR="00524957">
        <w:rPr>
          <w:noProof/>
        </w:rPr>
        <w:fldChar w:fldCharType="separate"/>
      </w:r>
      <w:r>
        <w:rPr>
          <w:noProof/>
        </w:rPr>
        <w:t>32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524957">
        <w:rPr>
          <w:noProof/>
        </w:rPr>
        <w:fldChar w:fldCharType="begin"/>
      </w:r>
      <w:r>
        <w:rPr>
          <w:noProof/>
        </w:rPr>
        <w:instrText xml:space="preserve"> PAGEREF _Toc315364893 \h </w:instrText>
      </w:r>
      <w:r w:rsidR="00524957">
        <w:rPr>
          <w:noProof/>
        </w:rPr>
      </w:r>
      <w:r w:rsidR="00524957">
        <w:rPr>
          <w:noProof/>
        </w:rPr>
        <w:fldChar w:fldCharType="separate"/>
      </w:r>
      <w:r>
        <w:rPr>
          <w:noProof/>
        </w:rPr>
        <w:t>34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524957">
        <w:rPr>
          <w:noProof/>
        </w:rPr>
        <w:fldChar w:fldCharType="begin"/>
      </w:r>
      <w:r>
        <w:rPr>
          <w:noProof/>
        </w:rPr>
        <w:instrText xml:space="preserve"> PAGEREF _Toc315364894 \h </w:instrText>
      </w:r>
      <w:r w:rsidR="00524957">
        <w:rPr>
          <w:noProof/>
        </w:rPr>
      </w:r>
      <w:r w:rsidR="00524957">
        <w:rPr>
          <w:noProof/>
        </w:rPr>
        <w:fldChar w:fldCharType="separate"/>
      </w:r>
      <w:r>
        <w:rPr>
          <w:noProof/>
        </w:rPr>
        <w:t>34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524957">
        <w:rPr>
          <w:noProof/>
        </w:rPr>
        <w:fldChar w:fldCharType="begin"/>
      </w:r>
      <w:r>
        <w:rPr>
          <w:noProof/>
        </w:rPr>
        <w:instrText xml:space="preserve"> PAGEREF _Toc315364895 \h </w:instrText>
      </w:r>
      <w:r w:rsidR="00524957">
        <w:rPr>
          <w:noProof/>
        </w:rPr>
      </w:r>
      <w:r w:rsidR="00524957">
        <w:rPr>
          <w:noProof/>
        </w:rPr>
        <w:fldChar w:fldCharType="separate"/>
      </w:r>
      <w:r>
        <w:rPr>
          <w:noProof/>
        </w:rPr>
        <w:t>35</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524957">
        <w:rPr>
          <w:noProof/>
        </w:rPr>
        <w:fldChar w:fldCharType="begin"/>
      </w:r>
      <w:r>
        <w:rPr>
          <w:noProof/>
        </w:rPr>
        <w:instrText xml:space="preserve"> PAGEREF _Toc315364896 \h </w:instrText>
      </w:r>
      <w:r w:rsidR="00524957">
        <w:rPr>
          <w:noProof/>
        </w:rPr>
      </w:r>
      <w:r w:rsidR="00524957">
        <w:rPr>
          <w:noProof/>
        </w:rPr>
        <w:fldChar w:fldCharType="separate"/>
      </w:r>
      <w:r>
        <w:rPr>
          <w:noProof/>
        </w:rPr>
        <w:t>36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524957">
        <w:rPr>
          <w:noProof/>
        </w:rPr>
        <w:fldChar w:fldCharType="begin"/>
      </w:r>
      <w:r>
        <w:rPr>
          <w:noProof/>
        </w:rPr>
        <w:instrText xml:space="preserve"> PAGEREF _Toc315364897 \h </w:instrText>
      </w:r>
      <w:r w:rsidR="00524957">
        <w:rPr>
          <w:noProof/>
        </w:rPr>
      </w:r>
      <w:r w:rsidR="00524957">
        <w:rPr>
          <w:noProof/>
        </w:rPr>
        <w:fldChar w:fldCharType="separate"/>
      </w:r>
      <w:r>
        <w:rPr>
          <w:noProof/>
        </w:rPr>
        <w:t>38</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524957">
        <w:rPr>
          <w:noProof/>
        </w:rPr>
        <w:fldChar w:fldCharType="begin"/>
      </w:r>
      <w:r>
        <w:rPr>
          <w:noProof/>
        </w:rPr>
        <w:instrText xml:space="preserve"> PAGEREF _Toc315364898 \h </w:instrText>
      </w:r>
      <w:r w:rsidR="00524957">
        <w:rPr>
          <w:noProof/>
        </w:rPr>
      </w:r>
      <w:r w:rsidR="00524957">
        <w:rPr>
          <w:noProof/>
        </w:rPr>
        <w:fldChar w:fldCharType="separate"/>
      </w:r>
      <w:r>
        <w:rPr>
          <w:noProof/>
        </w:rPr>
        <w:t>41</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524957">
        <w:rPr>
          <w:noProof/>
        </w:rPr>
        <w:fldChar w:fldCharType="begin"/>
      </w:r>
      <w:r>
        <w:rPr>
          <w:noProof/>
        </w:rPr>
        <w:instrText xml:space="preserve"> PAGEREF _Toc315364899 \h </w:instrText>
      </w:r>
      <w:r w:rsidR="00524957">
        <w:rPr>
          <w:noProof/>
        </w:rPr>
      </w:r>
      <w:r w:rsidR="00524957">
        <w:rPr>
          <w:noProof/>
        </w:rPr>
        <w:fldChar w:fldCharType="separate"/>
      </w:r>
      <w:r>
        <w:rPr>
          <w:noProof/>
        </w:rPr>
        <w:t>43</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524957">
        <w:rPr>
          <w:noProof/>
        </w:rPr>
        <w:fldChar w:fldCharType="begin"/>
      </w:r>
      <w:r>
        <w:rPr>
          <w:noProof/>
        </w:rPr>
        <w:instrText xml:space="preserve"> PAGEREF _Toc315364900 \h </w:instrText>
      </w:r>
      <w:r w:rsidR="00524957">
        <w:rPr>
          <w:noProof/>
        </w:rPr>
      </w:r>
      <w:r w:rsidR="00524957">
        <w:rPr>
          <w:noProof/>
        </w:rPr>
        <w:fldChar w:fldCharType="separate"/>
      </w:r>
      <w:r>
        <w:rPr>
          <w:noProof/>
        </w:rPr>
        <w:t>43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524957">
        <w:rPr>
          <w:noProof/>
        </w:rPr>
        <w:fldChar w:fldCharType="begin"/>
      </w:r>
      <w:r>
        <w:rPr>
          <w:noProof/>
        </w:rPr>
        <w:instrText xml:space="preserve"> PAGEREF _Toc315364901 \h </w:instrText>
      </w:r>
      <w:r w:rsidR="00524957">
        <w:rPr>
          <w:noProof/>
        </w:rPr>
      </w:r>
      <w:r w:rsidR="00524957">
        <w:rPr>
          <w:noProof/>
        </w:rPr>
        <w:fldChar w:fldCharType="separate"/>
      </w:r>
      <w:r>
        <w:rPr>
          <w:noProof/>
        </w:rPr>
        <w:t>52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524957">
        <w:rPr>
          <w:noProof/>
        </w:rPr>
        <w:fldChar w:fldCharType="begin"/>
      </w:r>
      <w:r>
        <w:rPr>
          <w:noProof/>
        </w:rPr>
        <w:instrText xml:space="preserve"> PAGEREF _Toc315364902 \h </w:instrText>
      </w:r>
      <w:r w:rsidR="00524957">
        <w:rPr>
          <w:noProof/>
        </w:rPr>
      </w:r>
      <w:r w:rsidR="00524957">
        <w:rPr>
          <w:noProof/>
        </w:rPr>
        <w:fldChar w:fldCharType="separate"/>
      </w:r>
      <w:r>
        <w:rPr>
          <w:noProof/>
        </w:rPr>
        <w:t>52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524957">
        <w:rPr>
          <w:noProof/>
        </w:rPr>
        <w:fldChar w:fldCharType="begin"/>
      </w:r>
      <w:r>
        <w:rPr>
          <w:noProof/>
        </w:rPr>
        <w:instrText xml:space="preserve"> PAGEREF _Toc315364903 \h </w:instrText>
      </w:r>
      <w:r w:rsidR="00524957">
        <w:rPr>
          <w:noProof/>
        </w:rPr>
      </w:r>
      <w:r w:rsidR="00524957">
        <w:rPr>
          <w:noProof/>
        </w:rPr>
        <w:fldChar w:fldCharType="separate"/>
      </w:r>
      <w:r>
        <w:rPr>
          <w:noProof/>
        </w:rPr>
        <w:t>53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524957">
        <w:rPr>
          <w:noProof/>
        </w:rPr>
        <w:fldChar w:fldCharType="begin"/>
      </w:r>
      <w:r>
        <w:rPr>
          <w:noProof/>
        </w:rPr>
        <w:instrText xml:space="preserve"> PAGEREF _Toc315364904 \h </w:instrText>
      </w:r>
      <w:r w:rsidR="00524957">
        <w:rPr>
          <w:noProof/>
        </w:rPr>
      </w:r>
      <w:r w:rsidR="00524957">
        <w:rPr>
          <w:noProof/>
        </w:rPr>
        <w:fldChar w:fldCharType="separate"/>
      </w:r>
      <w:r>
        <w:rPr>
          <w:noProof/>
        </w:rPr>
        <w:t>53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524957">
        <w:rPr>
          <w:noProof/>
        </w:rPr>
        <w:fldChar w:fldCharType="begin"/>
      </w:r>
      <w:r>
        <w:rPr>
          <w:noProof/>
        </w:rPr>
        <w:instrText xml:space="preserve"> PAGEREF _Toc315364905 \h </w:instrText>
      </w:r>
      <w:r w:rsidR="00524957">
        <w:rPr>
          <w:noProof/>
        </w:rPr>
      </w:r>
      <w:r w:rsidR="00524957">
        <w:rPr>
          <w:noProof/>
        </w:rPr>
        <w:fldChar w:fldCharType="separate"/>
      </w:r>
      <w:r>
        <w:rPr>
          <w:noProof/>
        </w:rPr>
        <w:t>54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524957">
        <w:rPr>
          <w:noProof/>
        </w:rPr>
        <w:fldChar w:fldCharType="begin"/>
      </w:r>
      <w:r>
        <w:rPr>
          <w:noProof/>
        </w:rPr>
        <w:instrText xml:space="preserve"> PAGEREF _Toc315364906 \h </w:instrText>
      </w:r>
      <w:r w:rsidR="00524957">
        <w:rPr>
          <w:noProof/>
        </w:rPr>
      </w:r>
      <w:r w:rsidR="00524957">
        <w:rPr>
          <w:noProof/>
        </w:rPr>
        <w:fldChar w:fldCharType="separate"/>
      </w:r>
      <w:r>
        <w:rPr>
          <w:noProof/>
        </w:rPr>
        <w:t>54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524957">
        <w:rPr>
          <w:noProof/>
        </w:rPr>
        <w:fldChar w:fldCharType="begin"/>
      </w:r>
      <w:r>
        <w:rPr>
          <w:noProof/>
        </w:rPr>
        <w:instrText xml:space="preserve"> PAGEREF _Toc315364907 \h </w:instrText>
      </w:r>
      <w:r w:rsidR="00524957">
        <w:rPr>
          <w:noProof/>
        </w:rPr>
      </w:r>
      <w:r w:rsidR="00524957">
        <w:rPr>
          <w:noProof/>
        </w:rPr>
        <w:fldChar w:fldCharType="separate"/>
      </w:r>
      <w:r>
        <w:rPr>
          <w:noProof/>
        </w:rPr>
        <w:t>56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524957">
        <w:rPr>
          <w:noProof/>
        </w:rPr>
        <w:fldChar w:fldCharType="begin"/>
      </w:r>
      <w:r>
        <w:rPr>
          <w:noProof/>
        </w:rPr>
        <w:instrText xml:space="preserve"> PAGEREF _Toc315364908 \h </w:instrText>
      </w:r>
      <w:r w:rsidR="00524957">
        <w:rPr>
          <w:noProof/>
        </w:rPr>
      </w:r>
      <w:r w:rsidR="00524957">
        <w:rPr>
          <w:noProof/>
        </w:rPr>
        <w:fldChar w:fldCharType="separate"/>
      </w:r>
      <w:r>
        <w:rPr>
          <w:noProof/>
        </w:rPr>
        <w:t>56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524957">
        <w:rPr>
          <w:noProof/>
        </w:rPr>
        <w:fldChar w:fldCharType="begin"/>
      </w:r>
      <w:r>
        <w:rPr>
          <w:noProof/>
        </w:rPr>
        <w:instrText xml:space="preserve"> PAGEREF _Toc315364909 \h </w:instrText>
      </w:r>
      <w:r w:rsidR="00524957">
        <w:rPr>
          <w:noProof/>
        </w:rPr>
      </w:r>
      <w:r w:rsidR="00524957">
        <w:rPr>
          <w:noProof/>
        </w:rPr>
        <w:fldChar w:fldCharType="separate"/>
      </w:r>
      <w:r>
        <w:rPr>
          <w:noProof/>
        </w:rPr>
        <w:t>57</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524957">
        <w:rPr>
          <w:noProof/>
        </w:rPr>
        <w:fldChar w:fldCharType="begin"/>
      </w:r>
      <w:r>
        <w:rPr>
          <w:noProof/>
        </w:rPr>
        <w:instrText xml:space="preserve"> PAGEREF _Toc315364910 \h </w:instrText>
      </w:r>
      <w:r w:rsidR="00524957">
        <w:rPr>
          <w:noProof/>
        </w:rPr>
      </w:r>
      <w:r w:rsidR="00524957">
        <w:rPr>
          <w:noProof/>
        </w:rPr>
        <w:fldChar w:fldCharType="separate"/>
      </w:r>
      <w:r>
        <w:rPr>
          <w:noProof/>
        </w:rPr>
        <w:t>57</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524957">
        <w:rPr>
          <w:noProof/>
        </w:rPr>
        <w:fldChar w:fldCharType="begin"/>
      </w:r>
      <w:r>
        <w:rPr>
          <w:noProof/>
        </w:rPr>
        <w:instrText xml:space="preserve"> PAGEREF _Toc315364911 \h </w:instrText>
      </w:r>
      <w:r w:rsidR="00524957">
        <w:rPr>
          <w:noProof/>
        </w:rPr>
      </w:r>
      <w:r w:rsidR="00524957">
        <w:rPr>
          <w:noProof/>
        </w:rPr>
        <w:fldChar w:fldCharType="separate"/>
      </w:r>
      <w:r>
        <w:rPr>
          <w:noProof/>
        </w:rPr>
        <w:t>60</w:t>
      </w:r>
      <w:r w:rsidR="00524957">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524957">
        <w:rPr>
          <w:noProof/>
        </w:rPr>
        <w:fldChar w:fldCharType="begin"/>
      </w:r>
      <w:r>
        <w:rPr>
          <w:noProof/>
        </w:rPr>
        <w:instrText xml:space="preserve"> PAGEREF _Toc315364913 \h </w:instrText>
      </w:r>
      <w:r w:rsidR="00524957">
        <w:rPr>
          <w:noProof/>
        </w:rPr>
      </w:r>
      <w:r w:rsidR="00524957">
        <w:rPr>
          <w:noProof/>
        </w:rPr>
        <w:fldChar w:fldCharType="separate"/>
      </w:r>
      <w:r>
        <w:rPr>
          <w:noProof/>
        </w:rPr>
        <w:t>15</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524957">
        <w:rPr>
          <w:noProof/>
        </w:rPr>
        <w:fldChar w:fldCharType="begin"/>
      </w:r>
      <w:r>
        <w:rPr>
          <w:noProof/>
        </w:rPr>
        <w:instrText xml:space="preserve"> PAGEREF _Toc315364914 \h </w:instrText>
      </w:r>
      <w:r w:rsidR="00524957">
        <w:rPr>
          <w:noProof/>
        </w:rPr>
      </w:r>
      <w:r w:rsidR="00524957">
        <w:rPr>
          <w:noProof/>
        </w:rPr>
        <w:fldChar w:fldCharType="separate"/>
      </w:r>
      <w:r>
        <w:rPr>
          <w:noProof/>
        </w:rPr>
        <w:t>16</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524957">
        <w:rPr>
          <w:noProof/>
        </w:rPr>
        <w:fldChar w:fldCharType="begin"/>
      </w:r>
      <w:r>
        <w:rPr>
          <w:noProof/>
        </w:rPr>
        <w:instrText xml:space="preserve"> PAGEREF _Toc315364915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524957">
        <w:rPr>
          <w:noProof/>
        </w:rPr>
        <w:fldChar w:fldCharType="begin"/>
      </w:r>
      <w:r>
        <w:rPr>
          <w:noProof/>
        </w:rPr>
        <w:instrText xml:space="preserve"> PAGEREF _Toc315364916 \h </w:instrText>
      </w:r>
      <w:r w:rsidR="00524957">
        <w:rPr>
          <w:noProof/>
        </w:rPr>
      </w:r>
      <w:r w:rsidR="00524957">
        <w:rPr>
          <w:noProof/>
        </w:rPr>
        <w:fldChar w:fldCharType="separate"/>
      </w:r>
      <w:r>
        <w:rPr>
          <w:noProof/>
        </w:rPr>
        <w:t>21</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524957">
        <w:rPr>
          <w:noProof/>
        </w:rPr>
        <w:fldChar w:fldCharType="begin"/>
      </w:r>
      <w:r>
        <w:rPr>
          <w:noProof/>
        </w:rPr>
        <w:instrText xml:space="preserve"> PAGEREF _Toc315364917 \h </w:instrText>
      </w:r>
      <w:r w:rsidR="00524957">
        <w:rPr>
          <w:noProof/>
        </w:rPr>
      </w:r>
      <w:r w:rsidR="00524957">
        <w:rPr>
          <w:noProof/>
        </w:rPr>
        <w:fldChar w:fldCharType="separate"/>
      </w:r>
      <w:r>
        <w:rPr>
          <w:noProof/>
        </w:rPr>
        <w:t>46</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524957">
        <w:rPr>
          <w:noProof/>
        </w:rPr>
        <w:fldChar w:fldCharType="begin"/>
      </w:r>
      <w:r>
        <w:rPr>
          <w:noProof/>
        </w:rPr>
        <w:instrText xml:space="preserve"> PAGEREF _Toc315364918 \h </w:instrText>
      </w:r>
      <w:r w:rsidR="00524957">
        <w:rPr>
          <w:noProof/>
        </w:rPr>
      </w:r>
      <w:r w:rsidR="00524957">
        <w:rPr>
          <w:noProof/>
        </w:rPr>
        <w:fldChar w:fldCharType="separate"/>
      </w:r>
      <w:r>
        <w:rPr>
          <w:noProof/>
        </w:rPr>
        <w:t>47</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524957">
        <w:rPr>
          <w:noProof/>
        </w:rPr>
        <w:fldChar w:fldCharType="begin"/>
      </w:r>
      <w:r>
        <w:rPr>
          <w:noProof/>
        </w:rPr>
        <w:instrText xml:space="preserve"> PAGEREF _Toc315364919 \h </w:instrText>
      </w:r>
      <w:r w:rsidR="00524957">
        <w:rPr>
          <w:noProof/>
        </w:rPr>
      </w:r>
      <w:r w:rsidR="00524957">
        <w:rPr>
          <w:noProof/>
        </w:rPr>
        <w:fldChar w:fldCharType="separate"/>
      </w:r>
      <w:r>
        <w:rPr>
          <w:noProof/>
        </w:rPr>
        <w:t>49</w:t>
      </w:r>
      <w:r w:rsidR="00524957">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VisTrails</w:t>
      </w:r>
      <w:r>
        <w:rPr>
          <w:rStyle w:val="Strong"/>
        </w:rPr>
        <w:t>.</w:t>
      </w:r>
    </w:p>
    <w:p w:rsidR="00F020ED" w:rsidRDefault="00CE6927" w:rsidP="00F020ED">
      <w:pPr>
        <w:pStyle w:val="BodyNoIndent"/>
      </w:pPr>
      <w:r>
        <w:rPr>
          <w:rStyle w:val="BodyTextChar"/>
        </w:rPr>
        <w:t>Ready to install executables are</w:t>
      </w:r>
      <w:r w:rsidR="008F799C" w:rsidRPr="00CE6927">
        <w:rPr>
          <w:rStyle w:val="BodyTextChar"/>
        </w:rPr>
        <w:t xml:space="preserve"> available from </w:t>
      </w:r>
      <w:hyperlink r:id="rId16" w:history="1">
        <w:r w:rsidR="008F799C" w:rsidRPr="00CE6927">
          <w:rPr>
            <w:rStyle w:val="BodyTextChar"/>
          </w:rPr>
          <w:t>http://www.vistrails.org/index.php/Downloads</w:t>
        </w:r>
      </w:hyperlink>
      <w:r w:rsidR="008F799C">
        <w:t xml:space="preserve">.  Choose </w:t>
      </w:r>
      <w:r w:rsidR="00F020ED">
        <w:t xml:space="preserve">and install </w:t>
      </w:r>
      <w:r w:rsidR="008F799C">
        <w:t xml:space="preserve">the </w:t>
      </w:r>
      <w:r w:rsidR="006D7CD1">
        <w:t>most current release</w:t>
      </w:r>
      <w:r w:rsidR="00BB2036">
        <w:t xml:space="preserve"> which is currently 2.</w:t>
      </w:r>
      <w:r w:rsidR="00F020ED">
        <w:t xml:space="preserve">0.1 which is available in both 32 and 64 bit. </w:t>
      </w:r>
    </w:p>
    <w:p w:rsidR="007403B1" w:rsidRPr="00CE6E5E" w:rsidRDefault="00CE6E5E" w:rsidP="00CE6E5E">
      <w:pPr>
        <w:pStyle w:val="ListNumber"/>
        <w:rPr>
          <w:rStyle w:val="Strong"/>
        </w:rPr>
      </w:pPr>
      <w:r w:rsidRPr="00CE6E5E">
        <w:rPr>
          <w:rStyle w:val="Strong"/>
        </w:rPr>
        <w:t>D</w:t>
      </w:r>
      <w:r w:rsidR="008F799C" w:rsidRPr="00CE6E5E">
        <w:rPr>
          <w:rStyle w:val="Strong"/>
        </w:rPr>
        <w:t xml:space="preserve">ownload </w:t>
      </w:r>
      <w:r w:rsidRPr="00CE6E5E">
        <w:rPr>
          <w:rStyle w:val="Strong"/>
        </w:rPr>
        <w:t xml:space="preserve">and install </w:t>
      </w:r>
      <w:r w:rsidR="008F799C" w:rsidRPr="00CE6E5E">
        <w:rPr>
          <w:rStyle w:val="Strong"/>
        </w:rPr>
        <w:t>the SAHM package</w:t>
      </w:r>
      <w:r w:rsidR="00646CBC">
        <w:rPr>
          <w:rStyle w:val="Strong"/>
        </w:rPr>
        <w:t xml:space="preserve"> and Tutorial Data</w:t>
      </w:r>
      <w:r w:rsidR="007403B1" w:rsidRPr="00CE6E5E">
        <w:rPr>
          <w:rStyle w:val="Strong"/>
        </w:rPr>
        <w:t>.</w:t>
      </w:r>
    </w:p>
    <w:p w:rsidR="0050793F" w:rsidRDefault="009E6EB6" w:rsidP="007403B1">
      <w:pPr>
        <w:pStyle w:val="BodyText"/>
        <w:ind w:firstLine="0"/>
      </w:pPr>
      <w:r>
        <w:t xml:space="preserve">This is available from </w:t>
      </w:r>
      <w:r>
        <w:rPr>
          <w:rStyle w:val="Hyperlink"/>
        </w:rPr>
        <w:t>https://my.usgs.gov/catalog/RAM/SAHM</w:t>
      </w:r>
      <w:r>
        <w:rPr>
          <w:rStyle w:val="EmphasisUC"/>
        </w:rPr>
        <w:t>.</w:t>
      </w:r>
      <w:r>
        <w:t xml:space="preserve">  Unzip this folder and copy the ‘</w:t>
      </w:r>
      <w:proofErr w:type="spellStart"/>
      <w:r>
        <w:t>sahm</w:t>
      </w:r>
      <w:proofErr w:type="spellEnd"/>
      <w:r>
        <w:t xml:space="preserve">’ subfolder into the VisTrails packages directory. In my case this was: </w:t>
      </w:r>
      <w:r>
        <w:rPr>
          <w:rStyle w:val="EmphasisUC"/>
        </w:rPr>
        <w:t>C:\VisTrails\vistrails\packages</w:t>
      </w:r>
      <w:r>
        <w:t>.</w:t>
      </w:r>
      <w:r w:rsidR="00A346F1">
        <w:t xml:space="preserve">  Next copy the ‘</w:t>
      </w:r>
      <w:proofErr w:type="spellStart"/>
      <w:r w:rsidR="00A346F1" w:rsidRPr="00A346F1">
        <w:t>Sahm_example</w:t>
      </w:r>
      <w:proofErr w:type="spellEnd"/>
      <w:r w:rsidR="00A346F1">
        <w:t xml:space="preserve">’ folder into your VisTrails examples directory which in my case was: </w:t>
      </w:r>
      <w:r w:rsidR="00A346F1">
        <w:rPr>
          <w:rStyle w:val="EmphasisUC"/>
        </w:rPr>
        <w:t>C:\VisTrails\</w:t>
      </w:r>
      <w:r w:rsidR="00A346F1">
        <w:rPr>
          <w:rStyle w:val="EmphasisUC"/>
        </w:rPr>
        <w:t>examples.</w:t>
      </w:r>
      <w:bookmarkStart w:id="6" w:name="_GoBack"/>
      <w:bookmarkEnd w:id="6"/>
      <w:r w:rsidR="00A346F1">
        <w:t xml:space="preserve"> </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7" w:history="1">
        <w:r w:rsidRPr="00CE6E5E">
          <w:rPr>
            <w:rStyle w:val="EmphasisUC"/>
          </w:rPr>
          <w:t>http://www.r-project.org/</w:t>
        </w:r>
      </w:hyperlink>
      <w:r w:rsidRPr="00CE6E5E">
        <w:rPr>
          <w:rStyle w:val="EmphasisUC"/>
        </w:rPr>
        <w:t>.</w:t>
      </w:r>
      <w:r>
        <w:t xml:space="preserve">  </w:t>
      </w:r>
      <w:r w:rsidR="00F020ED">
        <w:t xml:space="preserve">Our code has </w:t>
      </w:r>
      <w:r>
        <w:t xml:space="preserve">only </w:t>
      </w:r>
      <w:r w:rsidR="00F020ED">
        <w:t>been tested</w:t>
      </w:r>
      <w:r>
        <w:t xml:space="preserve"> with </w:t>
      </w:r>
      <w:r w:rsidR="00F020ED">
        <w:t xml:space="preserve">R </w:t>
      </w:r>
      <w:r w:rsidR="00FA7AC7">
        <w:t>version 2.14.0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a</w:t>
      </w:r>
      <w:r w:rsidR="0068051F">
        <w:t>ssuming you have</w:t>
      </w:r>
      <w:r w:rsidR="00967336">
        <w:t xml:space="preserve"> write permission </w:t>
      </w:r>
      <w:r w:rsidR="0068051F">
        <w:t>to</w:t>
      </w:r>
      <w:r w:rsidR="00967336">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r w:rsidR="00F31372" w:rsidRPr="00FA1DDC">
        <w:t>ade4</w:t>
      </w:r>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ROCR,</w:t>
      </w:r>
      <w:r w:rsidR="00F31372">
        <w:t xml:space="preserve"> </w:t>
      </w:r>
      <w:proofErr w:type="spellStart"/>
      <w:r w:rsidR="00F31372">
        <w:t>sp</w:t>
      </w:r>
      <w:proofErr w:type="spellEnd"/>
      <w:r w:rsidR="00F31372">
        <w:t xml:space="preserve">, </w:t>
      </w:r>
      <w:proofErr w:type="spellStart"/>
      <w:r w:rsidR="00F31372">
        <w:t>spatstat</w:t>
      </w:r>
      <w:proofErr w:type="spellEnd"/>
      <w:r w:rsidR="00F31372">
        <w:t xml:space="preserve">, </w:t>
      </w:r>
      <w:r w:rsidR="00F31372" w:rsidRPr="00FA1DDC">
        <w:t xml:space="preserve">survival, tcltk2,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lastRenderedPageBreak/>
        <w:t xml:space="preserve">The Maxent package is available for download from: </w:t>
      </w:r>
      <w:hyperlink r:id="rId18"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p>
    <w:p w:rsidR="00561AC5" w:rsidRPr="00561AC5" w:rsidRDefault="00561AC5" w:rsidP="00561AC5">
      <w:pPr>
        <w:pStyle w:val="BodyText"/>
      </w:pPr>
      <w:r>
        <w:rPr>
          <w:noProof/>
        </w:rPr>
        <w:drawing>
          <wp:inline distT="0" distB="0" distL="0" distR="0">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19"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lastRenderedPageBreak/>
        <w:drawing>
          <wp:inline distT="0" distB="0" distL="0" distR="0">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20"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636945" w:rsidRDefault="00636945" w:rsidP="00636945">
      <w:pPr>
        <w:pStyle w:val="ListParagraph"/>
      </w:pPr>
      <w:proofErr w:type="spellStart"/>
      <w:r w:rsidRPr="00636945">
        <w:rPr>
          <w:rStyle w:val="Strong"/>
        </w:rPr>
        <w:t>r_path</w:t>
      </w:r>
      <w:proofErr w:type="spellEnd"/>
      <w:r w:rsidRPr="00636945">
        <w:rPr>
          <w:rStyle w:val="Strong"/>
        </w:rPr>
        <w:tab/>
      </w:r>
      <w:r>
        <w:rPr>
          <w:rStyle w:val="EmphasisUC"/>
        </w:rPr>
        <w:tab/>
        <w:t>=</w:t>
      </w:r>
      <w:r>
        <w:rPr>
          <w:rStyle w:val="EmphasisUC"/>
        </w:rPr>
        <w:tab/>
      </w:r>
      <w:r w:rsidRPr="0050793F">
        <w:t>C:\Program Files\R\R-2.1</w:t>
      </w:r>
      <w:r>
        <w:t>4</w:t>
      </w:r>
      <w:r w:rsidRPr="0050793F">
        <w:t>.</w:t>
      </w:r>
      <w:r>
        <w:t>0</w:t>
      </w:r>
      <w:r w:rsidRPr="0050793F">
        <w:t>\bin</w:t>
      </w:r>
    </w:p>
    <w:p w:rsidR="00636945" w:rsidRDefault="00636945" w:rsidP="00636945">
      <w:pPr>
        <w:pStyle w:val="BodyText"/>
        <w:spacing w:line="240" w:lineRule="auto"/>
      </w:pPr>
      <w:r>
        <w:rPr>
          <w:rStyle w:val="EmphasisUC"/>
        </w:rPr>
        <w:tab/>
      </w:r>
      <w:r>
        <w:rPr>
          <w:rStyle w:val="EmphasisUC"/>
        </w:rPr>
        <w:tab/>
      </w:r>
      <w:r>
        <w:rPr>
          <w:rStyle w:val="EmphasisUC"/>
        </w:rPr>
        <w:tab/>
      </w:r>
      <w:proofErr w:type="gramStart"/>
      <w:r>
        <w:t>note</w:t>
      </w:r>
      <w:proofErr w:type="gramEnd"/>
      <w:r>
        <w:t>: this is the bin folder within your R installation</w:t>
      </w:r>
    </w:p>
    <w:p w:rsidR="00636945" w:rsidRDefault="00636945" w:rsidP="00636945">
      <w:pPr>
        <w:pStyle w:val="BodyText"/>
        <w:spacing w:line="240" w:lineRule="auto"/>
      </w:pPr>
      <w:proofErr w:type="spellStart"/>
      <w:r w:rsidRPr="00636945">
        <w:rPr>
          <w:rStyle w:val="Strong"/>
        </w:rPr>
        <w:t>maxent_path</w:t>
      </w:r>
      <w:proofErr w:type="spellEnd"/>
      <w:r>
        <w:tab/>
        <w:t>=</w:t>
      </w:r>
      <w:r>
        <w:tab/>
        <w:t>C:\Maxent</w:t>
      </w:r>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7" w:name="_Toc315364871"/>
      <w:r w:rsidRPr="00636945">
        <w:t xml:space="preserve">VisTrails </w:t>
      </w:r>
      <w:r w:rsidR="000C6417" w:rsidRPr="00636945">
        <w:t>Primer</w:t>
      </w:r>
      <w:bookmarkEnd w:id="7"/>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1"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8" w:name="_Toc315364912"/>
      <w:r>
        <w:t>The main VisTrails Builder Window of the VisTrails 2.0 program.</w:t>
      </w:r>
      <w:bookmarkEnd w:id="8"/>
    </w:p>
    <w:p w:rsidR="00873A23" w:rsidRDefault="00873A23" w:rsidP="00873A23"/>
    <w:p w:rsidR="00D57F06" w:rsidRDefault="00D57F06" w:rsidP="00873A23"/>
    <w:p w:rsidR="00D57F06" w:rsidRDefault="00D57F06" w:rsidP="007B7922">
      <w:pPr>
        <w:pStyle w:val="Heading2"/>
      </w:pPr>
      <w:bookmarkStart w:id="9" w:name="_Toc315364872"/>
      <w:r>
        <w:lastRenderedPageBreak/>
        <w:t>Creating and Editing Workflows</w:t>
      </w:r>
      <w:bookmarkEnd w:id="9"/>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(provenance) of all changes and parameters used can be saved to a VisTrails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10" w:name="_Toc315364873"/>
      <w:r>
        <w:t>Executing Workflows</w:t>
      </w:r>
      <w:bookmarkEnd w:id="10"/>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1" w:name="_Toc315364922"/>
      <w:r>
        <w:t>Module execution color interpretation</w:t>
      </w:r>
      <w:r w:rsidR="00D57F06">
        <w:t>.</w:t>
      </w:r>
      <w:bookmarkEnd w:id="11"/>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3"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4"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6"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2" w:name="_Toc315364874"/>
      <w:r>
        <w:t>Viewing Output</w:t>
      </w:r>
      <w:r w:rsidR="00636945">
        <w:t xml:space="preserve"> in the Spreadsheet</w:t>
      </w:r>
      <w:bookmarkEnd w:id="12"/>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3" w:name="_Toc315364913"/>
      <w:r>
        <w:t>The VisTrails Spreadsheet.</w:t>
      </w:r>
      <w:bookmarkEnd w:id="13"/>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4" w:name="_Toc315364875"/>
      <w:r>
        <w:t>Workflow History Tree View</w:t>
      </w:r>
      <w:bookmarkEnd w:id="14"/>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5" w:name="_Toc315364914"/>
      <w:r>
        <w:t>VisTrails History View.</w:t>
      </w:r>
      <w:bookmarkEnd w:id="15"/>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6" w:name="_Toc315364876"/>
      <w:r>
        <w:t>Parameter Exploration</w:t>
      </w:r>
      <w:bookmarkEnd w:id="16"/>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7" w:name="_Toc315364915"/>
      <w:r>
        <w:t>VisTrails Parameter Exploration View.</w:t>
      </w:r>
      <w:bookmarkEnd w:id="17"/>
    </w:p>
    <w:p w:rsidR="00166543" w:rsidRPr="00D57F06" w:rsidRDefault="00166543" w:rsidP="00166543">
      <w:pPr>
        <w:pStyle w:val="BodyNoIndent"/>
      </w:pPr>
    </w:p>
    <w:p w:rsidR="002D6BD5" w:rsidRDefault="002D6BD5" w:rsidP="00636945">
      <w:pPr>
        <w:pStyle w:val="Heading1"/>
      </w:pPr>
      <w:bookmarkStart w:id="18" w:name="_Toc315364877"/>
      <w:r w:rsidRPr="002D6BD5">
        <w:t xml:space="preserve">Using </w:t>
      </w:r>
      <w:r w:rsidR="00D57F06">
        <w:t xml:space="preserve">the </w:t>
      </w:r>
      <w:r w:rsidRPr="002D6BD5">
        <w:t>SAHM</w:t>
      </w:r>
      <w:r w:rsidR="00D57F06">
        <w:t xml:space="preserve"> Package</w:t>
      </w:r>
      <w:bookmarkEnd w:id="18"/>
    </w:p>
    <w:p w:rsidR="002D6BD5" w:rsidRDefault="002D6BD5" w:rsidP="007B7922">
      <w:pPr>
        <w:pStyle w:val="Heading2"/>
      </w:pPr>
      <w:bookmarkStart w:id="19" w:name="_Toc315364878"/>
      <w:proofErr w:type="gramStart"/>
      <w:r>
        <w:t>Basic Operation.</w:t>
      </w:r>
      <w:bookmarkEnd w:id="19"/>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mc:AlternateContent>
          <mc:Choice Requires="wpg">
            <w:drawing>
              <wp:inline distT="0" distB="0" distL="0" distR="0" wp14:anchorId="06DACCF7" wp14:editId="12F5D5AF">
                <wp:extent cx="8077200" cy="5533220"/>
                <wp:effectExtent l="0" t="0" r="19050" b="10795"/>
                <wp:docPr id="4" name="Group 4"/>
                <wp:cNvGraphicFramePr/>
                <a:graphic xmlns:a="http://schemas.openxmlformats.org/drawingml/2006/main">
                  <a:graphicData uri="http://schemas.microsoft.com/office/word/2010/wordprocessingGroup">
                    <wpg:wgp>
                      <wpg:cNvGrpSpPr/>
                      <wpg:grpSpPr>
                        <a:xfrm>
                          <a:off x="0" y="0"/>
                          <a:ext cx="8077200" cy="5533220"/>
                          <a:chOff x="457200" y="533400"/>
                          <a:chExt cx="8077200" cy="5533220"/>
                        </a:xfrm>
                      </wpg:grpSpPr>
                      <pic:pic xmlns:pic="http://schemas.openxmlformats.org/drawingml/2006/picture">
                        <pic:nvPicPr>
                          <pic:cNvPr id="50" name="Picture 50" descr="C:\temp\1\SNAGHTML29b1b15f.PNG"/>
                          <pic:cNvPicPr>
                            <a:picLocks noChangeAspect="1" noChangeArrowheads="1"/>
                          </pic:cNvPicPr>
                        </pic:nvPicPr>
                        <pic:blipFill>
                          <a:blip r:embed="rId31"/>
                          <a:srcRect/>
                          <a:stretch>
                            <a:fillRect/>
                          </a:stretch>
                        </pic:blipFill>
                        <pic:spPr bwMode="auto">
                          <a:xfrm>
                            <a:off x="457200" y="533400"/>
                            <a:ext cx="8032483" cy="4259263"/>
                          </a:xfrm>
                          <a:prstGeom prst="rect">
                            <a:avLst/>
                          </a:prstGeom>
                          <a:noFill/>
                        </pic:spPr>
                      </pic:pic>
                      <wps:wsp>
                        <wps:cNvPr id="51" name="Oval 51"/>
                        <wps:cNvSpPr/>
                        <wps:spPr>
                          <a:xfrm>
                            <a:off x="7239000" y="2438400"/>
                            <a:ext cx="1295400" cy="304800"/>
                          </a:xfrm>
                          <a:prstGeom prst="ellipse">
                            <a:avLst/>
                          </a:prstGeom>
                          <a:solidFill>
                            <a:srgbClr val="FFFF00">
                              <a:alpha val="25000"/>
                            </a:srgbClr>
                          </a:solidFill>
                          <a:ln>
                            <a:solidFill>
                              <a:srgbClr val="FFC000">
                                <a:alpha val="49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6EB6" w:rsidRDefault="009E6EB6" w:rsidP="009E6EB6"/>
                          </w:txbxContent>
                        </wps:txbx>
                        <wps:bodyPr rtlCol="0" anchor="ctr"/>
                      </wps:wsp>
                      <pic:pic xmlns:pic="http://schemas.openxmlformats.org/drawingml/2006/picture">
                        <pic:nvPicPr>
                          <pic:cNvPr id="52" name="Picture 52" descr="C:\temp\1\SNAGHTML29b350c9.PNG"/>
                          <pic:cNvPicPr>
                            <a:picLocks noChangeAspect="1" noChangeArrowheads="1"/>
                          </pic:cNvPicPr>
                        </pic:nvPicPr>
                        <pic:blipFill>
                          <a:blip r:embed="rId32"/>
                          <a:srcRect/>
                          <a:stretch>
                            <a:fillRect/>
                          </a:stretch>
                        </pic:blipFill>
                        <pic:spPr bwMode="auto">
                          <a:xfrm>
                            <a:off x="1066800" y="3200400"/>
                            <a:ext cx="5410200" cy="2866220"/>
                          </a:xfrm>
                          <a:prstGeom prst="rect">
                            <a:avLst/>
                          </a:prstGeom>
                          <a:noFill/>
                        </pic:spPr>
                      </pic:pic>
                      <wps:wsp>
                        <wps:cNvPr id="53" name="TextBox 7"/>
                        <wps:cNvSpPr txBox="1"/>
                        <wps:spPr>
                          <a:xfrm>
                            <a:off x="6629400" y="4953000"/>
                            <a:ext cx="1752600" cy="1043940"/>
                          </a:xfrm>
                          <a:prstGeom prst="rect">
                            <a:avLst/>
                          </a:prstGeom>
                          <a:noFill/>
                          <a:effectLst>
                            <a:outerShdw blurRad="50800" dist="12700" dir="5400000" algn="ctr" rotWithShape="0">
                              <a:schemeClr val="tx1"/>
                            </a:outerShdw>
                          </a:effectLst>
                        </wps:spPr>
                        <wps:txbx>
                          <w:txbxContent>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wps:txbx>
                        <wps:bodyPr wrap="square" rtlCol="0">
                          <a:spAutoFit/>
                        </wps:bodyPr>
                      </wps:wsp>
                      <wps:wsp>
                        <wps:cNvPr id="56" name="Straight Arrow Connector 56"/>
                        <wps:cNvCnPr/>
                        <wps: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4" name="TextBox 11"/>
                        <wps:cNvSpPr txBox="1"/>
                        <wps:spPr>
                          <a:xfrm>
                            <a:off x="4648200" y="1371530"/>
                            <a:ext cx="1752600" cy="726440"/>
                          </a:xfrm>
                          <a:prstGeom prst="rect">
                            <a:avLst/>
                          </a:prstGeom>
                          <a:noFill/>
                          <a:effectLst>
                            <a:outerShdw blurRad="50800" dist="12700" dir="5400000" algn="ctr" rotWithShape="0">
                              <a:schemeClr val="tx1"/>
                            </a:outerShdw>
                          </a:effectLst>
                        </wps:spPr>
                        <wps:txbx>
                          <w:txbxContent>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wps:txbx>
                        <wps:bodyPr wrap="square" rtlCol="0">
                          <a:spAutoFit/>
                        </wps:bodyPr>
                      </wps:wsp>
                      <wps:wsp>
                        <wps:cNvPr id="66" name="Straight Arrow Connector 66"/>
                        <wps:cNvCnPr/>
                        <wps: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8" name="TextBox 20"/>
                        <wps:cNvSpPr txBox="1"/>
                        <wps:spPr>
                          <a:xfrm>
                            <a:off x="2286000" y="1676304"/>
                            <a:ext cx="1752600" cy="408940"/>
                          </a:xfrm>
                          <a:prstGeom prst="rect">
                            <a:avLst/>
                          </a:prstGeom>
                          <a:noFill/>
                          <a:effectLst>
                            <a:outerShdw blurRad="50800" dist="12700" dir="5400000" algn="ctr" rotWithShape="0">
                              <a:schemeClr val="tx1"/>
                            </a:outerShdw>
                          </a:effectLst>
                        </wps:spPr>
                        <wps:txbx>
                          <w:txbxContent>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wps:txbx>
                        <wps:bodyPr wrap="square" rtlCol="0">
                          <a:spAutoFit/>
                        </wps:bodyPr>
                      </wps:wsp>
                      <wps:wsp>
                        <wps:cNvPr id="72" name="Straight Arrow Connector 72"/>
                        <wps:cNvCnPr/>
                        <wps: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636pt;height:435.7pt;mso-position-horizontal-relative:char;mso-position-vertical-relative:line" coordorigin="4572,5334" coordsize="80772,5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4572;top:5334;width:80324;height:42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H6zBAAAA2wAAAA8AAABkcnMvZG93bnJldi54bWxET8uKwjAU3Q/MP4QruJEx9dFBaqPMDAoi&#10;uvDxAZfm9oHNTW2i1r83C2GWh/NOl52pxZ1aV1lWMBpGIIgzqysuFJxP668ZCOeRNdaWScGTHCwX&#10;nx8pJto++ED3oy9ECGGXoILS+yaR0mUlGXRD2xAHLretQR9gW0jd4iOEm1qOo+hbGqw4NJTY0F9J&#10;2eV4MwqKeHoZ/E6u6+f2ZNxulW+jwx6V6ve6nzkIT53/F7/dG60gDuvD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6H6zBAAAA2wAAAA8AAAAAAAAAAAAAAAAAnwIA&#10;AGRycy9kb3ducmV2LnhtbFBLBQYAAAAABAAEAPcAAACNAwAAAAA=&#10;">
                  <v:imagedata r:id="rId33" o:title="SNAGHTML29b1b15f"/>
                </v:shape>
                <v:oval id="Oval 51" o:spid="_x0000_s1028" style="position:absolute;left:72390;top:24384;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oC8IA&#10;AADbAAAADwAAAGRycy9kb3ducmV2LnhtbESPUWvCMBSF34X9h3AHvmnqcDK6pjKcim9zzh9waa5t&#10;XXMTkmjrvzeDgY+Hc853OMVyMJ24kg+tZQWzaQaCuLK65VrB8WczeQMRIrLGzjIpuFGAZfk0KjDX&#10;tudvuh5iLRKEQ44KmhhdLmWoGjIYptYRJ+9kvcGYpK+l9tgnuOnkS5YtpMGW00KDjlYNVb+Hi1Fw&#10;nm/32/VeupV1vTWfzn8dB6/U+Hn4eAcRaYiP8H97pxW8zuDvS/oB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qgLwgAAANsAAAAPAAAAAAAAAAAAAAAAAJgCAABkcnMvZG93&#10;bnJldi54bWxQSwUGAAAAAAQABAD1AAAAhwMAAAAA&#10;" fillcolor="yellow" strokecolor="#ffc000" strokeweight="2pt">
                  <v:fill opacity="16448f"/>
                  <v:stroke opacity="32125f"/>
                  <v:textbox>
                    <w:txbxContent>
                      <w:p w:rsidR="009E6EB6" w:rsidRDefault="009E6EB6" w:rsidP="009E6EB6"/>
                    </w:txbxContent>
                  </v:textbox>
                </v:oval>
                <v:shape id="Picture 52" o:spid="_x0000_s1029" type="#_x0000_t75" style="position:absolute;left:10668;top:32004;width:54102;height:28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Z6W+AAAA2wAAAA8AAABkcnMvZG93bnJldi54bWxET8uKwjAU3Q/4D+EKsxtTFUVqU5EBwYUb&#10;Hx9wba5tZpqbThM18/dGEFwezrtYRduKG/XeOFYwHmUgiCunDdcKTsfN1wKED8gaW8ek4J88rMrB&#10;R4G5dnfe0+0QapFC2OeooAmhy6X0VUMW/ch1xIm7uN5iSLCvpe7xnsJtKydZNpcWDaeGBjv6bqj6&#10;PVytgqk/ju05bn7SjJ25/LnaRLdW6nMY10sQgWJ4i1/urVYwm8DzS/oBsn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HyZ6W+AAAA2wAAAA8AAAAAAAAAAAAAAAAAnwIAAGRy&#10;cy9kb3ducmV2LnhtbFBLBQYAAAAABAAEAPcAAACKAwAAAAA=&#10;">
                  <v:imagedata r:id="rId34" o:title="SNAGHTML29b350c9"/>
                </v:shape>
                <v:shapetype id="_x0000_t202" coordsize="21600,21600" o:spt="202" path="m,l,21600r21600,l21600,xe">
                  <v:stroke joinstyle="miter"/>
                  <v:path gradientshapeok="t" o:connecttype="rect"/>
                </v:shapetype>
                <v:shape id="TextBox 7" o:spid="_x0000_s1030" type="#_x0000_t202" style="position:absolute;left:66294;top:49530;width:17526;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Kk8UA&#10;AADbAAAADwAAAGRycy9kb3ducmV2LnhtbESPW2sCMRSE3wv+h3AEX0SztXhhNYoWCu1jvaCPx81x&#10;d3VzsiSpu+2vb4RCH4eZ+YZZrFpTiTs5X1pW8DxMQBBnVpecK9jv3gYzED4ga6wsk4Jv8rBadp4W&#10;mGrb8CfdtyEXEcI+RQVFCHUqpc8KMuiHtiaO3sU6gyFKl0vtsIlwU8lRkkykwZLjQoE1vRaU3bZf&#10;RsGGeTrd6EM4uvHH+dTv5+31p1Gq123XcxCB2vAf/mu/awXjF3h8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EqTxQAAANsAAAAPAAAAAAAAAAAAAAAAAJgCAABkcnMv&#10;ZG93bnJldi54bWxQSwUGAAAAAAQABAD1AAAAigMAAAAA&#10;" filled="f" stroked="f">
                  <v:shadow on="t" color="black [3213]" offset="0,1pt"/>
                  <v:textbox style="mso-fit-shape-to-text:t">
                    <w:txbxContent>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70866;top:27432;width:6096;height:21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Y4MEAAADbAAAADwAAAGRycy9kb3ducmV2LnhtbESPwWrDMBBE74X8g9hAb7XcQk1xrIQm&#10;EJpLD3aS+yJtLVNrZSw5dv6+KhR6HGbmDVPtFteLG42h86zgOctBEGtvOm4VXM7HpzcQISIb7D2T&#10;gjsF2G1XDxWWxs9c062JrUgQDiUqsDEOpZRBW3IYMj8QJ+/Ljw5jkmMrzYhzgrtevuR5IR12nBYs&#10;DnSwpL+bySmY/Vl/fO7rKRTNdXKN2VvmWqnH9fK+ARFpif/hv/bJKHgt4PdL+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rtjgwQAAANsAAAAPAAAAAAAAAAAAAAAA&#10;AKECAABkcnMvZG93bnJldi54bWxQSwUGAAAAAAQABAD5AAAAjwMAAAAA&#10;" strokecolor="red" strokeweight="1.5pt">
                  <v:stroke endarrow="open"/>
                  <v:shadow on="t" color="white [3212]" origin="-.5,-.5" offset=".49892mm,.49892mm"/>
                </v:shape>
                <v:shape id="TextBox 11" o:spid="_x0000_s1032" type="#_x0000_t202" style="position:absolute;left:46482;top:13715;width:17526;height:7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YWsQA&#10;AADbAAAADwAAAGRycy9kb3ducmV2LnhtbESPQWvCQBSE7wX/w/KEXkQ3FmtKdJUqCPZY22KPz+wz&#10;ic2+DburSf31rlDocZiZb5j5sjO1uJDzlWUF41ECgji3uuJCwefHZvgCwgdkjbVlUvBLHpaL3sMc&#10;M21bfqfLLhQiQthnqKAMocmk9HlJBv3INsTRO1pnMETpCqkdthFuavmUJFNpsOK4UGJD65Lyn93Z&#10;KFgxp+lKf4W9e347fA8GRXe6tko99rvXGYhAXfgP/7W3WsF0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GFrEAAAA2wAAAA8AAAAAAAAAAAAAAAAAmAIAAGRycy9k&#10;b3ducmV2LnhtbFBLBQYAAAAABAAEAPUAAACJAwAAAAA=&#10;" filled="f" stroked="f">
                  <v:shadow on="t" color="black [3213]" offset="0,1pt"/>
                  <v:textbox style="mso-fit-shape-to-text:t">
                    <w:txbxContent>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v:textbox>
                </v:shape>
                <v:shape id="Straight Arrow Connector 66" o:spid="_x0000_s1033" type="#_x0000_t32" style="position:absolute;left:61722;top:19812;width:14478;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it8UAAADbAAAADwAAAGRycy9kb3ducmV2LnhtbESPS2vCQBSF94X+h+EWuik6sdBQo6NY&#10;URFd1BeuL5lrEpu5EzJjjP76jlDo8nAeH2c4bk0pGqpdYVlBrxuBIE6tLjhTcNjPO58gnEfWWFom&#10;BTdyMB49Pw0x0fbKW2p2PhNhhF2CCnLvq0RKl+Zk0HVtRRy8k60N+iDrTOoar2HclPI9imJpsOBA&#10;yLGiaU7pz+5iAmTd/1gs7+d583Y6f81W35OpPG6Uen1pJwMQnlr/H/5rL7WCOIbHl/AD5O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wit8UAAADbAAAADwAAAAAAAAAA&#10;AAAAAAChAgAAZHJzL2Rvd25yZXYueG1sUEsFBgAAAAAEAAQA+QAAAJMDAAAAAA==&#10;" strokecolor="red" strokeweight="1.5pt">
                  <v:stroke endarrow="open"/>
                  <v:shadow on="t" color="white [3212]" origin="-.5,-.5" offset=".49892mm,.49892mm"/>
                </v:shape>
                <v:shape id="TextBox 20" o:spid="_x0000_s1034" type="#_x0000_t202" style="position:absolute;left:22860;top:16763;width:17526;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SX8IA&#10;AADbAAAADwAAAGRycy9kb3ducmV2LnhtbERPz2vCMBS+C/sfwhO8iKYbzEpnWuZgoEd1Q49vzVvb&#10;2byUJNrOv345DDx+fL9XxWBacSXnG8sKHucJCOLS6oYrBR+H99kShA/IGlvLpOCXPBT5w2iFmbY9&#10;7+i6D5WIIewzVFCH0GVS+rImg35uO+LIfVtnMEToKqkd9jHctPIpSRbSYMOxocaO3moqz/uLUbBm&#10;TtO1/gxH97z9Ok2n1fBz65WajIfXFxCBhnAX/7s3WsEijo1f4g+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BJfwgAAANsAAAAPAAAAAAAAAAAAAAAAAJgCAABkcnMvZG93&#10;bnJldi54bWxQSwUGAAAAAAQABAD1AAAAhwMAAAAA&#10;" filled="f" stroked="f">
                  <v:shadow on="t" color="black [3213]" offset="0,1pt"/>
                  <v:textbox style="mso-fit-shape-to-text:t">
                    <w:txbxContent>
                      <w:p w:rsidR="009E6EB6" w:rsidRDefault="009E6EB6"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v:textbox>
                </v:shape>
                <v:shape id="Straight Arrow Connector 72" o:spid="_x0000_s1035" type="#_x0000_t32" style="position:absolute;left:37338;top:20574;width:4572;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6yacYAAADbAAAADwAAAGRycy9kb3ducmV2LnhtbESPS2vCQBSF94L/YbgFN0UnFdpq6ihW&#10;VEQX9VG6vmSuSTRzJ2TGGP31nULB5eE8Ps5o0phC1FS53LKCl14EgjixOudUwfdh0R2AcB5ZY2GZ&#10;FNzIwWTcbo0w1vbKO6r3PhVhhF2MCjLvy1hKl2Rk0PVsSRy8o60M+iCrVOoKr2HcFLIfRW/SYM6B&#10;kGFJs4yS8/5iAmQzfF2u7qdF/Xw8fc7XX9OZ/Nkq1Xlqph8gPDX+Ef5vr7SC9z78fQk/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esmnGAAAA2wAAAA8AAAAAAAAA&#10;AAAAAAAAoQIAAGRycy9kb3ducmV2LnhtbFBLBQYAAAAABAAEAPkAAACUAwAAAAA=&#10;" strokecolor="red" strokeweight="1.5pt">
                  <v:stroke endarrow="open"/>
                  <v:shadow on="t" color="white [3212]" origin="-.5,-.5" offset=".49892mm,.49892mm"/>
                </v:shape>
                <w10:anchorlock/>
              </v:group>
            </w:pict>
          </mc:Fallback>
        </mc:AlternateContent>
      </w:r>
    </w:p>
    <w:p w:rsidR="00207663" w:rsidRDefault="009623F4" w:rsidP="009623F4">
      <w:pPr>
        <w:pStyle w:val="FigureCaption"/>
      </w:pPr>
      <w:r>
        <w:lastRenderedPageBreak/>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20" w:name="_Toc315364879"/>
      <w:proofErr w:type="gramStart"/>
      <w:r>
        <w:rPr>
          <w:kern w:val="32"/>
        </w:rPr>
        <w:t>The session folder.</w:t>
      </w:r>
      <w:bookmarkEnd w:id="2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993381" w:rsidP="000D67C6">
      <w:pPr>
        <w:pStyle w:val="BodyText"/>
      </w:pPr>
      <w:r>
        <w:rPr>
          <w:noProof/>
        </w:rPr>
        <w:drawing>
          <wp:inline distT="0" distB="0" distL="0" distR="0">
            <wp:extent cx="3333750" cy="6953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3333750" cy="695325"/>
                    </a:xfrm>
                    <a:prstGeom prst="rect">
                      <a:avLst/>
                    </a:prstGeom>
                    <a:noFill/>
                    <a:ln w="9525">
                      <a:noFill/>
                      <a:miter lim="800000"/>
                      <a:headEnd/>
                      <a:tailEnd/>
                    </a:ln>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lastRenderedPageBreak/>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1E226C" w:rsidRDefault="001E226C" w:rsidP="00636945">
      <w:pPr>
        <w:pStyle w:val="BodyText"/>
      </w:pPr>
    </w:p>
    <w:p w:rsidR="001E226C" w:rsidRDefault="001E226C" w:rsidP="001E226C">
      <w:pPr>
        <w:pStyle w:val="Heading2"/>
        <w:rPr>
          <w:kern w:val="32"/>
        </w:rPr>
      </w:pPr>
      <w:bookmarkStart w:id="21" w:name="_Toc315364880"/>
      <w:r>
        <w:rPr>
          <w:kern w:val="32"/>
        </w:rPr>
        <w:t>Typical SAHM workflow</w:t>
      </w:r>
      <w:bookmarkEnd w:id="21"/>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mc:AlternateContent>
          <mc:Choice Requires="wpg">
            <w:drawing>
              <wp:inline distT="0" distB="0" distL="0" distR="0">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6"/>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9E6EB6" w:rsidRDefault="009E6EB6"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9E6EB6" w:rsidRDefault="009E6EB6" w:rsidP="009E6EB6"/>
                          </w:txbxContent>
                        </wps:txbx>
                        <wps:bodyPr rtlCol="0" anchor="ctr"/>
                      </wps:wsp>
                      <wps:wsp>
                        <wps:cNvPr id="78" name="TextBox 8"/>
                        <wps:cNvSpPr txBox="1"/>
                        <wps:spPr>
                          <a:xfrm>
                            <a:off x="1359029" y="2678668"/>
                            <a:ext cx="767080" cy="370205"/>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9E6EB6" w:rsidRDefault="009E6EB6" w:rsidP="009E6EB6"/>
                          </w:txbxContent>
                        </wps:txbx>
                        <wps:bodyPr rtlCol="0" anchor="ctr"/>
                      </wps:wsp>
                      <wps:wsp>
                        <wps:cNvPr id="82" name="TextBox 11"/>
                        <wps:cNvSpPr txBox="1"/>
                        <wps:spPr>
                          <a:xfrm>
                            <a:off x="2362200" y="4763869"/>
                            <a:ext cx="1943927" cy="646331"/>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9E6EB6" w:rsidRDefault="009E6EB6" w:rsidP="009E6EB6"/>
                          </w:txbxContent>
                        </wps:txbx>
                        <wps:bodyPr rtlCol="0" anchor="ctr"/>
                      </wps:wsp>
                      <wps:wsp>
                        <wps:cNvPr id="84" name="TextBox 15"/>
                        <wps:cNvSpPr txBox="1"/>
                        <wps:spPr>
                          <a:xfrm>
                            <a:off x="4800600" y="5040868"/>
                            <a:ext cx="914400" cy="369332"/>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9E6EB6" w:rsidRDefault="009E6EB6" w:rsidP="009E6EB6"/>
                          </w:txbxContent>
                        </wps:txbx>
                        <wps:bodyPr rtlCol="0" anchor="ctr"/>
                      </wps:wsp>
                      <wps:wsp>
                        <wps:cNvPr id="86" name="TextBox 17"/>
                        <wps:cNvSpPr txBox="1"/>
                        <wps:spPr>
                          <a:xfrm>
                            <a:off x="6248400" y="5029200"/>
                            <a:ext cx="1524000" cy="369332"/>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3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 id="Picture 74" o:spid="_x0000_s103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7" o:title=""/>
                </v:shape>
                <v:shape id="Freeform 75" o:spid="_x0000_s103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9E6EB6" w:rsidRDefault="009E6EB6" w:rsidP="009E6EB6"/>
                    </w:txbxContent>
                  </v:textbox>
                </v:shape>
                <v:shape id="Freeform 77" o:spid="_x0000_s103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9E6EB6" w:rsidRDefault="009E6EB6" w:rsidP="009E6EB6"/>
                    </w:txbxContent>
                  </v:textbox>
                </v:shape>
                <v:shape id="TextBox 8" o:spid="_x0000_s104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4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4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9E6EB6" w:rsidRDefault="009E6EB6" w:rsidP="009E6EB6"/>
                    </w:txbxContent>
                  </v:textbox>
                </v:shape>
                <v:shape id="TextBox 11" o:spid="_x0000_s104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4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9E6EB6" w:rsidRDefault="009E6EB6" w:rsidP="009E6EB6"/>
                    </w:txbxContent>
                  </v:textbox>
                </v:shape>
                <v:shape id="TextBox 15" o:spid="_x0000_s104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4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9E6EB6" w:rsidRDefault="009E6EB6" w:rsidP="009E6EB6"/>
                    </w:txbxContent>
                  </v:textbox>
                </v:shape>
                <v:shape id="TextBox 17" o:spid="_x0000_s104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22" w:name="_Toc315364916"/>
      <w:r>
        <w:t>Stages in a typical SAHM workflow.</w:t>
      </w:r>
      <w:bookmarkEnd w:id="22"/>
      <w:r>
        <w:br/>
      </w:r>
    </w:p>
    <w:p w:rsidR="001E226C" w:rsidRDefault="001E226C" w:rsidP="00636945">
      <w:pPr>
        <w:pStyle w:val="BodyText"/>
      </w:pPr>
    </w:p>
    <w:p w:rsidR="00F67683" w:rsidRDefault="00F67683" w:rsidP="007B7922">
      <w:pPr>
        <w:pStyle w:val="Heading2"/>
        <w:rPr>
          <w:kern w:val="32"/>
        </w:rPr>
      </w:pPr>
      <w:bookmarkStart w:id="23" w:name="_Toc315364881"/>
      <w:r>
        <w:rPr>
          <w:kern w:val="32"/>
        </w:rPr>
        <w:t>Inputs</w:t>
      </w:r>
      <w:bookmarkEnd w:id="23"/>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w:t>
      </w:r>
      <w:r w:rsidR="00B067CB">
        <w:lastRenderedPageBreak/>
        <w:t xml:space="preserve">individual files.  Other commonly used inputs can be specified the Layers.csv file in the SAHM package 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4" w:name="_Toc315364882"/>
      <w:r w:rsidRPr="00CF7222">
        <w:rPr>
          <w:rStyle w:val="EmphStrong"/>
        </w:rPr>
        <w:t>Field Data</w:t>
      </w:r>
      <w:bookmarkEnd w:id="24"/>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5" w:name="_Toc315364883"/>
      <w:r w:rsidRPr="00D5532D">
        <w:rPr>
          <w:rStyle w:val="EmphStrong"/>
        </w:rPr>
        <w:t>Template Layer</w:t>
      </w:r>
      <w:bookmarkEnd w:id="25"/>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6" w:name="_Toc315364884"/>
      <w:r w:rsidRPr="00CF7222">
        <w:rPr>
          <w:rStyle w:val="EmphStrong"/>
        </w:rPr>
        <w:t>Covariates</w:t>
      </w:r>
      <w:bookmarkEnd w:id="26"/>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5"/>
      <w:r w:rsidRPr="00CF7222">
        <w:rPr>
          <w:rStyle w:val="EmphStrong"/>
        </w:rPr>
        <w:lastRenderedPageBreak/>
        <w:t>Predictor</w:t>
      </w:r>
      <w:bookmarkEnd w:id="27"/>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8" w:name="_Toc315364886"/>
      <w:proofErr w:type="spellStart"/>
      <w:r w:rsidRPr="00CF7222">
        <w:rPr>
          <w:rStyle w:val="EmphStrong"/>
        </w:rPr>
        <w:t>PredictorListFile</w:t>
      </w:r>
      <w:bookmarkEnd w:id="28"/>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9" w:name="_Toc315364887"/>
      <w:proofErr w:type="gramStart"/>
      <w:r w:rsidRPr="008F3947">
        <w:rPr>
          <w:rStyle w:val="EmphStrong"/>
        </w:rPr>
        <w:t xml:space="preserve">Individual Predictors selector </w:t>
      </w:r>
      <w:r w:rsidR="0093051B">
        <w:rPr>
          <w:rStyle w:val="EmphStrong"/>
        </w:rPr>
        <w:t>modules.</w:t>
      </w:r>
      <w:bookmarkEnd w:id="29"/>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3"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30" w:name="_Toc315364888"/>
      <w:r>
        <w:rPr>
          <w:kern w:val="32"/>
        </w:rPr>
        <w:t>Pre-processing</w:t>
      </w:r>
      <w:bookmarkEnd w:id="30"/>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1" w:name="_Toc315364889"/>
      <w:r w:rsidRPr="00CF5898">
        <w:rPr>
          <w:rStyle w:val="EmphStrong"/>
        </w:rPr>
        <w:t>Field Data Query</w:t>
      </w:r>
      <w:bookmarkEnd w:id="31"/>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2"/>
      <w:r>
        <w:t>response</w:t>
      </w:r>
      <w:commentRangeEnd w:id="32"/>
      <w:r w:rsidR="00851CFC">
        <w:rPr>
          <w:rStyle w:val="CommentReference"/>
        </w:rPr>
        <w:commentReference w:id="32"/>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3" w:name="_Toc315364890"/>
      <w:r w:rsidRPr="00653389">
        <w:rPr>
          <w:rStyle w:val="EmphStrong"/>
        </w:rPr>
        <w:t>Field Data Aggregate and Weight</w:t>
      </w:r>
      <w:bookmarkEnd w:id="33"/>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lastRenderedPageBreak/>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34" w:name="_Toc315364891"/>
      <w:proofErr w:type="spellStart"/>
      <w:r>
        <w:rPr>
          <w:rStyle w:val="EmphStrong"/>
        </w:rPr>
        <w:t>BackgroundSurfaceGenerator</w:t>
      </w:r>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9656A6" w:rsidRDefault="009656A6" w:rsidP="00067015">
      <w:pPr>
        <w:pStyle w:val="Heading3"/>
        <w:rPr>
          <w:kern w:val="32"/>
        </w:rPr>
      </w:pPr>
      <w:r w:rsidRPr="00067015">
        <w:rPr>
          <w:rStyle w:val="EmphStrong"/>
        </w:rPr>
        <w:t>Project, Aggregate, Resample, Clip (PARC)</w:t>
      </w:r>
      <w:bookmarkEnd w:id="34"/>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w:t>
      </w:r>
      <w:r w:rsidRPr="004D5D17">
        <w:lastRenderedPageBreak/>
        <w:t xml:space="preserve">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9322D2">
      <w:pPr>
        <w:pStyle w:val="ListNumber"/>
        <w:numPr>
          <w:ilvl w:val="0"/>
          <w:numId w:val="33"/>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w:t>
      </w:r>
      <w:r w:rsidRPr="004D5D17">
        <w:lastRenderedPageBreak/>
        <w:t>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numPr>
          <w:ilvl w:val="0"/>
          <w:numId w:val="34"/>
        </w:numPr>
      </w:pPr>
      <w:proofErr w:type="spellStart"/>
      <w:proofErr w:type="gramStart"/>
      <w:r w:rsidRPr="009322D2">
        <w:rPr>
          <w:rStyle w:val="EmphStrong"/>
        </w:rPr>
        <w:t>multipleCores</w:t>
      </w:r>
      <w:proofErr w:type="spellEnd"/>
      <w:proofErr w:type="gramEnd"/>
      <w:r w:rsidRPr="009322D2">
        <w:rPr>
          <w:rStyle w:val="EmphStrong"/>
        </w:rPr>
        <w:t>:</w:t>
      </w:r>
      <w:r>
        <w:t xml:space="preserve">  If checked individual layers will be processed in parallel on each of the available cores on a machine.  This can lock up a machine until processing is finished but processing times are much, much faster.</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35" w:name="_Toc315364892"/>
      <w:r w:rsidRPr="00E75973">
        <w:rPr>
          <w:rStyle w:val="EmphStrong"/>
          <w:rFonts w:ascii="Arial Narrow" w:hAnsi="Arial Narrow"/>
          <w:b w:val="0"/>
          <w:i w:val="0"/>
        </w:rPr>
        <w:t>How PARC works:</w:t>
      </w:r>
      <w:bookmarkEnd w:id="35"/>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w:t>
      </w:r>
      <w:r w:rsidR="00B25E9E">
        <w:lastRenderedPageBreak/>
        <w:t xml:space="preserve">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8"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9322D2">
      <w:pPr>
        <w:pStyle w:val="ListNumber"/>
        <w:numPr>
          <w:ilvl w:val="0"/>
          <w:numId w:val="35"/>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lastRenderedPageBreak/>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36" w:name="_Toc315364893"/>
      <w:r w:rsidRPr="009322D2">
        <w:rPr>
          <w:rStyle w:val="EmphStrong"/>
        </w:rPr>
        <w:t>Raster Format Converter</w:t>
      </w:r>
      <w:bookmarkEnd w:id="36"/>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50"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37" w:name="_Toc315364894"/>
      <w:r>
        <w:rPr>
          <w:kern w:val="32"/>
        </w:rPr>
        <w:lastRenderedPageBreak/>
        <w:t>Pre-modeling Data Manipulation</w:t>
      </w:r>
      <w:bookmarkEnd w:id="37"/>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38"/>
      <w:r>
        <w:t>of</w:t>
      </w:r>
      <w:commentRangeEnd w:id="38"/>
      <w:r w:rsidR="00BD5ADD">
        <w:rPr>
          <w:rStyle w:val="CommentReference"/>
        </w:rPr>
        <w:commentReference w:id="38"/>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39" w:name="_Toc315364895"/>
      <w:proofErr w:type="gramStart"/>
      <w:r w:rsidRPr="00166CD5">
        <w:rPr>
          <w:rStyle w:val="EmphStrong"/>
        </w:rPr>
        <w:t>Merged Dataset Builder.</w:t>
      </w:r>
      <w:bookmarkEnd w:id="39"/>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40" w:name="_Toc31536489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0"/>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1" w:name="_Toc315364897"/>
      <w:proofErr w:type="spellStart"/>
      <w:r w:rsidRPr="00E54DD8">
        <w:rPr>
          <w:rStyle w:val="EmphStrong"/>
        </w:rPr>
        <w:t>ModelSelectionCrossValidation</w:t>
      </w:r>
      <w:bookmarkEnd w:id="41"/>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2" w:name="_Toc315364898"/>
      <w:proofErr w:type="spellStart"/>
      <w:r w:rsidRPr="00166CD5">
        <w:rPr>
          <w:rStyle w:val="EmphStrong"/>
        </w:rPr>
        <w:t>CovariateCorrelationAndSelection</w:t>
      </w:r>
      <w:bookmarkEnd w:id="42"/>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8D0CAE" w:rsidRPr="00150EE3" w:rsidRDefault="008C7CDB" w:rsidP="008C7CDB">
      <w:pPr>
        <w:pStyle w:val="BodyNoIndent"/>
      </w:pPr>
      <w:commentRangeStart w:id="43"/>
      <w:r>
        <w:rPr>
          <w:noProof/>
        </w:rPr>
        <w:lastRenderedPageBreak/>
        <w:drawing>
          <wp:inline distT="0" distB="0" distL="0" distR="0">
            <wp:extent cx="6382385" cy="5587897"/>
            <wp:effectExtent l="19050" t="0" r="0" b="0"/>
            <wp:docPr id="7" name="Picture 1" descr="C:\temp\1\SNAGHTML29a8e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9a8e94f.PNG"/>
                    <pic:cNvPicPr>
                      <a:picLocks noChangeAspect="1" noChangeArrowheads="1"/>
                    </pic:cNvPicPr>
                  </pic:nvPicPr>
                  <pic:blipFill>
                    <a:blip r:embed="rId54" cstate="print"/>
                    <a:srcRect/>
                    <a:stretch>
                      <a:fillRect/>
                    </a:stretch>
                  </pic:blipFill>
                  <pic:spPr bwMode="auto">
                    <a:xfrm>
                      <a:off x="0" y="0"/>
                      <a:ext cx="6382385" cy="5587897"/>
                    </a:xfrm>
                    <a:prstGeom prst="rect">
                      <a:avLst/>
                    </a:prstGeom>
                    <a:noFill/>
                    <a:ln w="9525">
                      <a:noFill/>
                      <a:miter lim="800000"/>
                      <a:headEnd/>
                      <a:tailEnd/>
                    </a:ln>
                  </pic:spPr>
                </pic:pic>
              </a:graphicData>
            </a:graphic>
          </wp:inline>
        </w:drawing>
      </w:r>
      <w:commentRangeEnd w:id="43"/>
      <w:r w:rsidR="00B14216">
        <w:rPr>
          <w:rStyle w:val="CommentReference"/>
        </w:rPr>
        <w:commentReference w:id="43"/>
      </w:r>
    </w:p>
    <w:p w:rsidR="0072742F" w:rsidRDefault="008D0CAE" w:rsidP="008D0CAE">
      <w:pPr>
        <w:pStyle w:val="BodyText"/>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 xml:space="preserve">Multiple iterations can be run at this screen, allowing the user to investigate the relationships among the environmental predictor variables and choose the most appropriate set to be </w:t>
      </w:r>
      <w:r w:rsidR="0072742F" w:rsidRPr="00150EE3">
        <w:lastRenderedPageBreak/>
        <w:t>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5"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6"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7B7922">
      <w:pPr>
        <w:pStyle w:val="Heading2"/>
        <w:rPr>
          <w:rStyle w:val="EmphStrong"/>
          <w:b/>
        </w:rPr>
      </w:pPr>
      <w:bookmarkStart w:id="44" w:name="_Toc315364899"/>
      <w:r w:rsidRPr="007B7922">
        <w:rPr>
          <w:rStyle w:val="EmphStrong"/>
          <w:b/>
        </w:rPr>
        <w:lastRenderedPageBreak/>
        <w:t>Modeling</w:t>
      </w:r>
      <w:bookmarkEnd w:id="4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45" w:name="_Toc315364901"/>
      <w:r w:rsidRPr="00A75C92">
        <w:rPr>
          <w:rStyle w:val="EmphStrong"/>
        </w:rPr>
        <w:t>Generalized Linear Model (GLM)</w:t>
      </w:r>
      <w:bookmarkEnd w:id="4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46" w:name="_Toc315364902"/>
      <w:r w:rsidRPr="00A75C92">
        <w:rPr>
          <w:rStyle w:val="EmphStrong"/>
        </w:rPr>
        <w:lastRenderedPageBreak/>
        <w:t>Multivariate Adaptive Regression Splines (MARS)</w:t>
      </w:r>
      <w:bookmarkEnd w:id="4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47" w:name="_Toc315364903"/>
      <w:proofErr w:type="spellStart"/>
      <w:r w:rsidRPr="00A75C92">
        <w:rPr>
          <w:rStyle w:val="EmphStrong"/>
        </w:rPr>
        <w:t>RandomForest</w:t>
      </w:r>
      <w:bookmarkEnd w:id="47"/>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7"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48" w:name="_Toc315364904"/>
      <w:proofErr w:type="spellStart"/>
      <w:r w:rsidRPr="00B46917">
        <w:rPr>
          <w:rStyle w:val="EmphStrong"/>
        </w:rPr>
        <w:t>BoostedRegressionTree</w:t>
      </w:r>
      <w:proofErr w:type="spellEnd"/>
      <w:r w:rsidRPr="00B46917">
        <w:rPr>
          <w:rStyle w:val="EmphStrong"/>
        </w:rPr>
        <w:t xml:space="preserve"> (BRT)</w:t>
      </w:r>
      <w:bookmarkEnd w:id="48"/>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49" w:name="_Toc315364900"/>
      <w:r w:rsidRPr="000259A5">
        <w:rPr>
          <w:rStyle w:val="EmphStrong"/>
        </w:rPr>
        <w:t>Output Produced by All models</w:t>
      </w:r>
      <w:bookmarkEnd w:id="4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0259A5">
      <w:pPr>
        <w:pStyle w:val="ListNumber"/>
        <w:numPr>
          <w:ilvl w:val="0"/>
          <w:numId w:val="49"/>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8"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9"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0"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50" w:name="_Toc315364917"/>
      <w:r>
        <w:t>A calibration plot showing good calibration.  Note that the logit curve follows the diagonal quite closely.  The intercept is not significantly different than zero and the slope is not significantly different than 1.</w:t>
      </w:r>
      <w:bookmarkEnd w:id="50"/>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1"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51"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51"/>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2"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3"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52" w:name="_Toc315364919"/>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52"/>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4"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5"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6"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53" w:name="_Toc315364905"/>
      <w:r w:rsidRPr="00CC388D">
        <w:rPr>
          <w:rStyle w:val="EmphStrong"/>
        </w:rPr>
        <w:t>Maxent</w:t>
      </w:r>
      <w:bookmarkEnd w:id="5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54" w:name="_Toc315364906"/>
      <w:r w:rsidRPr="00A75C92">
        <w:rPr>
          <w:rStyle w:val="EmphStrong"/>
        </w:rPr>
        <w:t>Select and Test the Final Model</w:t>
      </w:r>
      <w:bookmarkEnd w:id="54"/>
      <w:r w:rsidRPr="00A75C92">
        <w:rPr>
          <w:rStyle w:val="EmphStrong"/>
        </w:rPr>
        <w:t xml:space="preserve"> </w:t>
      </w:r>
    </w:p>
    <w:p w:rsidR="008354FD"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55"/>
      <w:r w:rsidRPr="00A8124B">
        <w:t>shown</w:t>
      </w:r>
      <w:commentRangeEnd w:id="55"/>
      <w:r w:rsidRPr="00A8124B">
        <w:commentReference w:id="55"/>
      </w:r>
      <w:r w:rsidRPr="00A8124B">
        <w:t>.  Once the desired models are selected then the requested output will be produced for the best performing models.</w:t>
      </w:r>
      <w:r w:rsidR="008354FD">
        <w:t xml:space="preserve">  </w:t>
      </w: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8124B">
      <w:pPr>
        <w:pStyle w:val="Heading2"/>
        <w:rPr>
          <w:kern w:val="32"/>
        </w:rPr>
      </w:pPr>
      <w:r>
        <w:br w:type="page"/>
      </w:r>
      <w:bookmarkStart w:id="56" w:name="_Toc315364907"/>
      <w:r w:rsidR="00F32CFF">
        <w:rPr>
          <w:kern w:val="32"/>
        </w:rPr>
        <w:lastRenderedPageBreak/>
        <w:t>Viewing Output</w:t>
      </w:r>
      <w:bookmarkEnd w:id="56"/>
    </w:p>
    <w:p w:rsidR="00F32CFF" w:rsidRPr="00CC388D" w:rsidRDefault="00F32CFF" w:rsidP="00CC388D">
      <w:pPr>
        <w:pStyle w:val="Heading3"/>
        <w:rPr>
          <w:rStyle w:val="EmphStrong"/>
        </w:rPr>
      </w:pPr>
      <w:bookmarkStart w:id="57" w:name="_Toc315364908"/>
      <w:r w:rsidRPr="00CC388D">
        <w:rPr>
          <w:rStyle w:val="EmphStrong"/>
        </w:rPr>
        <w:t>Spreadsheet</w:t>
      </w:r>
      <w:bookmarkEnd w:id="57"/>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8"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58" w:name="_Toc315364909"/>
      <w:r w:rsidRPr="00CC388D">
        <w:rPr>
          <w:rStyle w:val="EmphStrong"/>
        </w:rPr>
        <w:t>SAHM Model Output Viewer Cell</w:t>
      </w:r>
      <w:bookmarkEnd w:id="5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59" w:name="_Toc315364910"/>
      <w:r w:rsidRPr="00F743F4">
        <w:rPr>
          <w:rStyle w:val="EmphStrong"/>
        </w:rPr>
        <w:t>SAHM Spatial Output Viewer Cell</w:t>
      </w:r>
      <w:bookmarkEnd w:id="5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2"/>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4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">
                <v:shape id="Picture 87" o:spid="_x0000_s104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5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 id="Straight Arrow Connector 89" o:spid="_x0000_s105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5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5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5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5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5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5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5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5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6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6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6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6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6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6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6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6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6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6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7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7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7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7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7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9E6EB6" w:rsidRDefault="009E6EB6"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7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60" w:name="_Toc59000065"/>
      <w:bookmarkStart w:id="61" w:name="_Toc315364911"/>
      <w:r w:rsidRPr="00DC6924">
        <w:t>Glossary</w:t>
      </w:r>
      <w:bookmarkEnd w:id="60"/>
      <w:bookmarkEnd w:id="6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mtalbert" w:date="2012-10-24T14:45:00Z" w:initials="mkt">
    <w:p w:rsidR="008354FD" w:rsidRDefault="008354FD">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38" w:author="mtalbert" w:date="2012-10-15T08:53:00Z" w:initials="mkt">
    <w:p w:rsidR="008354FD" w:rsidRDefault="008354FD">
      <w:pPr>
        <w:pStyle w:val="CommentText"/>
      </w:pPr>
      <w:r>
        <w:rPr>
          <w:rStyle w:val="CommentReference"/>
        </w:rPr>
        <w:annotationRef/>
      </w:r>
      <w:proofErr w:type="gramStart"/>
      <w:r>
        <w:t>not</w:t>
      </w:r>
      <w:proofErr w:type="gramEnd"/>
      <w:r>
        <w:t xml:space="preserve"> necessarily X and Y now?</w:t>
      </w:r>
    </w:p>
  </w:comment>
  <w:comment w:id="43" w:author="mtalbert" w:date="2012-10-17T15:52:00Z" w:initials="mkt">
    <w:p w:rsidR="008354FD" w:rsidRDefault="008354FD">
      <w:pPr>
        <w:pStyle w:val="CommentText"/>
      </w:pPr>
      <w:r>
        <w:rPr>
          <w:rStyle w:val="CommentReference"/>
        </w:rPr>
        <w:annotationRef/>
      </w:r>
      <w:r>
        <w:t>Replace this figure</w:t>
      </w:r>
    </w:p>
  </w:comment>
  <w:comment w:id="55" w:author="mtalbert" w:date="2012-02-09T08:00:00Z" w:initials="mkt">
    <w:p w:rsidR="008354FD" w:rsidRDefault="008354FD"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54FD" w:rsidRDefault="008354FD">
      <w:r>
        <w:separator/>
      </w:r>
    </w:p>
  </w:endnote>
  <w:endnote w:type="continuationSeparator" w:id="0">
    <w:p w:rsidR="008354FD" w:rsidRDefault="00835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00000001"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54FD" w:rsidRDefault="00524957" w:rsidP="00040188">
    <w:pPr>
      <w:pStyle w:val="Footer"/>
      <w:framePr w:wrap="around" w:vAnchor="text" w:hAnchor="margin" w:xAlign="center" w:y="1"/>
      <w:rPr>
        <w:rStyle w:val="PageNumber"/>
      </w:rPr>
    </w:pPr>
    <w:r>
      <w:rPr>
        <w:rStyle w:val="PageNumber"/>
      </w:rPr>
      <w:fldChar w:fldCharType="begin"/>
    </w:r>
    <w:r w:rsidR="008354FD">
      <w:rPr>
        <w:rStyle w:val="PageNumber"/>
      </w:rPr>
      <w:instrText xml:space="preserve">PAGE  </w:instrText>
    </w:r>
    <w:r>
      <w:rPr>
        <w:rStyle w:val="PageNumber"/>
      </w:rPr>
      <w:fldChar w:fldCharType="separate"/>
    </w:r>
    <w:r w:rsidR="008354FD">
      <w:rPr>
        <w:rStyle w:val="PageNumber"/>
        <w:noProof/>
      </w:rPr>
      <w:t>v</w:t>
    </w:r>
    <w:r>
      <w:rPr>
        <w:rStyle w:val="PageNumber"/>
      </w:rPr>
      <w:fldChar w:fldCharType="end"/>
    </w:r>
  </w:p>
  <w:p w:rsidR="008354FD" w:rsidRDefault="008354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54FD" w:rsidRDefault="00524957" w:rsidP="00040188">
    <w:pPr>
      <w:pStyle w:val="Footer"/>
      <w:framePr w:wrap="around" w:vAnchor="text" w:hAnchor="margin" w:xAlign="center" w:y="1"/>
      <w:rPr>
        <w:rStyle w:val="PageNumber"/>
      </w:rPr>
    </w:pPr>
    <w:r>
      <w:rPr>
        <w:rStyle w:val="PageNumber"/>
      </w:rPr>
      <w:fldChar w:fldCharType="begin"/>
    </w:r>
    <w:r w:rsidR="008354FD">
      <w:rPr>
        <w:rStyle w:val="PageNumber"/>
      </w:rPr>
      <w:instrText xml:space="preserve">PAGE  </w:instrText>
    </w:r>
    <w:r>
      <w:rPr>
        <w:rStyle w:val="PageNumber"/>
      </w:rPr>
      <w:fldChar w:fldCharType="separate"/>
    </w:r>
    <w:r w:rsidR="00A346F1">
      <w:rPr>
        <w:rStyle w:val="PageNumber"/>
        <w:noProof/>
      </w:rPr>
      <w:t>2</w:t>
    </w:r>
    <w:r>
      <w:rPr>
        <w:rStyle w:val="PageNumber"/>
      </w:rPr>
      <w:fldChar w:fldCharType="end"/>
    </w:r>
  </w:p>
  <w:p w:rsidR="008354FD" w:rsidRDefault="008354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54FD" w:rsidRDefault="008354FD">
      <w:r>
        <w:separator/>
      </w:r>
    </w:p>
  </w:footnote>
  <w:footnote w:type="continuationSeparator" w:id="0">
    <w:p w:rsidR="008354FD" w:rsidRDefault="008354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54FD" w:rsidRDefault="00A346F1">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0EDE7A2B"/>
    <w:multiLevelType w:val="hybridMultilevel"/>
    <w:tmpl w:val="1F625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F001742"/>
    <w:multiLevelType w:val="hybridMultilevel"/>
    <w:tmpl w:val="BF92DAF8"/>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9D352A"/>
    <w:multiLevelType w:val="hybridMultilevel"/>
    <w:tmpl w:val="6C0C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3640B5"/>
    <w:multiLevelType w:val="hybridMultilevel"/>
    <w:tmpl w:val="5B6499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7227305"/>
    <w:multiLevelType w:val="hybridMultilevel"/>
    <w:tmpl w:val="0B787BFC"/>
    <w:lvl w:ilvl="0" w:tplc="E1EEF6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6ED5762"/>
    <w:multiLevelType w:val="hybridMultilevel"/>
    <w:tmpl w:val="02CE1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343499"/>
    <w:multiLevelType w:val="hybridMultilevel"/>
    <w:tmpl w:val="072A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807DC2"/>
    <w:multiLevelType w:val="hybridMultilevel"/>
    <w:tmpl w:val="BF188B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651CC9"/>
    <w:multiLevelType w:val="hybridMultilevel"/>
    <w:tmpl w:val="B48CFF46"/>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8E30DC7"/>
    <w:multiLevelType w:val="hybridMultilevel"/>
    <w:tmpl w:val="67B05C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7B9A2182"/>
    <w:multiLevelType w:val="hybridMultilevel"/>
    <w:tmpl w:val="A8E868C6"/>
    <w:lvl w:ilvl="0" w:tplc="CFE4180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10"/>
  </w:num>
  <w:num w:numId="5">
    <w:abstractNumId w:val="11"/>
  </w:num>
  <w:num w:numId="6">
    <w:abstractNumId w:val="17"/>
  </w:num>
  <w:num w:numId="7">
    <w:abstractNumId w:val="13"/>
  </w:num>
  <w:num w:numId="8">
    <w:abstractNumId w:val="16"/>
  </w:num>
  <w:num w:numId="9">
    <w:abstractNumId w:val="5"/>
  </w:num>
  <w:num w:numId="10">
    <w:abstractNumId w:val="4"/>
  </w:num>
  <w:num w:numId="11">
    <w:abstractNumId w:val="14"/>
  </w:num>
  <w:num w:numId="12">
    <w:abstractNumId w:val="19"/>
  </w:num>
  <w:num w:numId="13">
    <w:abstractNumId w:val="8"/>
  </w:num>
  <w:num w:numId="14">
    <w:abstractNumId w:val="12"/>
  </w:num>
  <w:num w:numId="15">
    <w:abstractNumId w:val="15"/>
  </w:num>
  <w:num w:numId="16">
    <w:abstractNumId w:val="7"/>
  </w:num>
  <w:num w:numId="17">
    <w:abstractNumId w:val="3"/>
  </w:num>
  <w:num w:numId="18">
    <w:abstractNumId w:val="6"/>
  </w:num>
  <w:num w:numId="19">
    <w:abstractNumId w:val="18"/>
  </w:num>
  <w:num w:numId="20">
    <w:abstractNumId w:val="9"/>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6"/>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6"/>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6"/>
    <w:lvlOverride w:ilvl="0">
      <w:startOverride w:val="1"/>
    </w:lvlOverride>
  </w:num>
  <w:num w:numId="49">
    <w:abstractNumId w:val="13"/>
    <w:lvlOverride w:ilvl="0">
      <w:startOverride w:val="1"/>
    </w:lvlOverride>
  </w:num>
  <w:num w:numId="50">
    <w:abstractNumId w:val="13"/>
    <w:lvlOverride w:ilvl="0">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4"/>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46F1"/>
    <w:rsid w:val="00A35F33"/>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7705"/>
    <w:rsid w:val="00DE2139"/>
    <w:rsid w:val="00DE666E"/>
    <w:rsid w:val="00DF5384"/>
    <w:rsid w:val="00DF6B9F"/>
    <w:rsid w:val="00DF6C06"/>
    <w:rsid w:val="00E03A51"/>
    <w:rsid w:val="00E06DCB"/>
    <w:rsid w:val="00E07362"/>
    <w:rsid w:val="00E124D9"/>
    <w:rsid w:val="00E1446A"/>
    <w:rsid w:val="00E14CBF"/>
    <w:rsid w:val="00E2254E"/>
    <w:rsid w:val="00E2421D"/>
    <w:rsid w:val="00E33D3A"/>
    <w:rsid w:val="00E34E23"/>
    <w:rsid w:val="00E35410"/>
    <w:rsid w:val="00E414DC"/>
    <w:rsid w:val="00E448A8"/>
    <w:rsid w:val="00E44D2C"/>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cs.princeton.edu/~schapire/maxent/"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www.vistrails.org/usersguide/VisTrails_Documentation/VisTrails_Documentation.html"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www.gdal.org/formats_list.html" TargetMode="External"/><Relationship Id="rId55" Type="http://schemas.openxmlformats.org/officeDocument/2006/relationships/image" Target="media/image34.jpeg"/><Relationship Id="rId63" Type="http://schemas.openxmlformats.org/officeDocument/2006/relationships/image" Target="media/image41.jpe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www.vistrails.org/index.php/Downloads" TargetMode="External"/><Relationship Id="rId29" Type="http://schemas.openxmlformats.org/officeDocument/2006/relationships/image" Target="media/image11.png"/><Relationship Id="rId11" Type="http://schemas.openxmlformats.org/officeDocument/2006/relationships/hyperlink" Target="http://www.usgs.gov/pubpro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comments" Target="comments.xml"/><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cran.r-project.org/web/packages/randomForest/index.html" TargetMode="External"/><Relationship Id="rId61" Type="http://schemas.openxmlformats.org/officeDocument/2006/relationships/image" Target="media/image39.jpeg"/><Relationship Id="rId10" Type="http://schemas.openxmlformats.org/officeDocument/2006/relationships/hyperlink" Target="http://www.usgs.gov"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www.remotesensing.org/geotiff/proj_list/" TargetMode="External"/><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BEABDE-C1F9-4972-86F7-FB56299DD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22</TotalTime>
  <Pages>68</Pages>
  <Words>11602</Words>
  <Characters>66137</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77584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4</cp:revision>
  <cp:lastPrinted>2008-03-31T15:28:00Z</cp:lastPrinted>
  <dcterms:created xsi:type="dcterms:W3CDTF">2013-02-08T19:04:00Z</dcterms:created>
  <dcterms:modified xsi:type="dcterms:W3CDTF">2013-02-08T19:26:00Z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